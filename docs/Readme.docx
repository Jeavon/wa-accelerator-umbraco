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4294" w:rsidRPr="00AC5546" w:rsidRDefault="00A24294" w:rsidP="00805F4D">
      <w:pPr>
        <w:pStyle w:val="ppFigure"/>
        <w:rPr>
          <w:b/>
          <w:noProof/>
          <w:highlight w:val="yellow"/>
          <w:lang w:eastAsia="es-AR" w:bidi="ar-SA"/>
        </w:rPr>
      </w:pPr>
      <w:bookmarkStart w:id="0" w:name="_Toc462569805"/>
    </w:p>
    <w:p w:rsidR="00E846F4" w:rsidRDefault="00E846F4" w:rsidP="00E846F4">
      <w:pPr>
        <w:rPr>
          <w:noProof/>
          <w:lang w:eastAsia="es-AR" w:bidi="ar-SA"/>
        </w:rPr>
      </w:pPr>
    </w:p>
    <w:p w:rsidR="00A24294" w:rsidRPr="00D54414" w:rsidRDefault="00A24294" w:rsidP="00E846F4">
      <w:pPr>
        <w:rPr>
          <w:noProof/>
          <w:lang w:eastAsia="es-AR" w:bidi="ar-SA"/>
        </w:rPr>
      </w:pPr>
    </w:p>
    <w:p w:rsidR="00E846F4" w:rsidRPr="00D54414" w:rsidRDefault="00E846F4" w:rsidP="00E846F4">
      <w:pPr>
        <w:rPr>
          <w:rFonts w:ascii="Arial Black" w:hAnsi="Arial Black"/>
          <w:noProof/>
          <w:sz w:val="52"/>
          <w:highlight w:val="yellow"/>
        </w:rPr>
      </w:pPr>
    </w:p>
    <w:p w:rsidR="00E846F4" w:rsidRPr="00D54414" w:rsidRDefault="00E846F4" w:rsidP="00E846F4">
      <w:pPr>
        <w:rPr>
          <w:rFonts w:ascii="Arial Black" w:hAnsi="Arial Black"/>
          <w:noProof/>
          <w:sz w:val="52"/>
          <w:highlight w:val="yellow"/>
        </w:rPr>
      </w:pPr>
    </w:p>
    <w:p w:rsidR="00E846F4" w:rsidRPr="00D54414" w:rsidRDefault="00E846F4" w:rsidP="00E846F4">
      <w:pPr>
        <w:rPr>
          <w:rFonts w:ascii="Arial Black" w:hAnsi="Arial Black"/>
          <w:noProof/>
          <w:sz w:val="52"/>
          <w:highlight w:val="yellow"/>
        </w:rPr>
      </w:pPr>
    </w:p>
    <w:p w:rsidR="00E846F4" w:rsidRPr="00A1541D" w:rsidRDefault="005078B7" w:rsidP="00E846F4">
      <w:pPr>
        <w:pStyle w:val="HOLTitle1"/>
        <w:rPr>
          <w:noProof/>
          <w:sz w:val="40"/>
        </w:rPr>
      </w:pPr>
      <w:r>
        <w:rPr>
          <w:noProof/>
          <w:sz w:val="40"/>
        </w:rPr>
        <w:t>Windows Azure Samples</w:t>
      </w:r>
    </w:p>
    <w:p w:rsidR="00E846F4" w:rsidRPr="00A1541D" w:rsidRDefault="00AB7BB3" w:rsidP="00E846F4">
      <w:pPr>
        <w:pStyle w:val="HOLDescription"/>
        <w:rPr>
          <w:rFonts w:ascii="Arial Narrow" w:hAnsi="Arial Narrow"/>
          <w:noProof/>
          <w:sz w:val="52"/>
          <w:szCs w:val="56"/>
          <w:lang w:val="en-US"/>
        </w:rPr>
      </w:pPr>
      <w:r>
        <w:rPr>
          <w:rFonts w:ascii="Arial Narrow" w:hAnsi="Arial Narrow"/>
          <w:noProof/>
          <w:sz w:val="52"/>
          <w:szCs w:val="56"/>
          <w:lang w:val="en-US"/>
        </w:rPr>
        <w:t>How to use the Umbraco Azure Accelerator</w:t>
      </w:r>
    </w:p>
    <w:bookmarkEnd w:id="0"/>
    <w:p w:rsidR="00E846F4" w:rsidRDefault="00E846F4" w:rsidP="00E846F4">
      <w:pPr>
        <w:spacing w:after="0" w:line="240" w:lineRule="auto"/>
        <w:rPr>
          <w:rFonts w:ascii="Arial" w:eastAsia="Batang" w:hAnsi="Arial" w:cs="Times New Roman"/>
          <w:noProof/>
          <w:sz w:val="20"/>
          <w:szCs w:val="24"/>
          <w:lang w:eastAsia="ko-KR"/>
        </w:rPr>
      </w:pPr>
    </w:p>
    <w:p w:rsidR="006531ED" w:rsidRPr="000B59DA" w:rsidRDefault="006531ED" w:rsidP="006531ED">
      <w:pPr>
        <w:spacing w:after="0" w:line="240" w:lineRule="auto"/>
        <w:rPr>
          <w:rFonts w:ascii="Arial" w:eastAsia="Batang" w:hAnsi="Arial" w:cs="Arial"/>
          <w:noProof/>
          <w:lang w:eastAsia="ko-KR"/>
        </w:rPr>
      </w:pPr>
      <w:r>
        <w:rPr>
          <w:rFonts w:ascii="Arial" w:eastAsia="Batang" w:hAnsi="Arial" w:cs="Arial"/>
          <w:noProof/>
          <w:lang w:eastAsia="ko-KR"/>
        </w:rPr>
        <w:t>V</w:t>
      </w:r>
      <w:r w:rsidRPr="000B59DA">
        <w:rPr>
          <w:rFonts w:ascii="Arial" w:eastAsia="Batang" w:hAnsi="Arial" w:cs="Arial"/>
          <w:noProof/>
          <w:lang w:eastAsia="ko-KR"/>
        </w:rPr>
        <w:t>ersion:</w:t>
      </w:r>
      <w:r w:rsidR="00E84198">
        <w:rPr>
          <w:rFonts w:ascii="Arial" w:eastAsia="Batang" w:hAnsi="Arial" w:cs="Arial"/>
          <w:noProof/>
          <w:lang w:eastAsia="ko-KR"/>
        </w:rPr>
        <w:t xml:space="preserve"> </w:t>
      </w:r>
      <w:r w:rsidR="003550EA">
        <w:rPr>
          <w:rFonts w:ascii="Arial" w:eastAsia="Batang" w:hAnsi="Arial" w:cs="Arial"/>
          <w:noProof/>
          <w:lang w:eastAsia="ko-KR"/>
        </w:rPr>
        <w:t>1</w:t>
      </w:r>
      <w:r w:rsidR="003F58B8">
        <w:rPr>
          <w:rFonts w:ascii="Arial" w:eastAsia="Batang" w:hAnsi="Arial" w:cs="Arial"/>
          <w:noProof/>
          <w:lang w:eastAsia="ko-KR"/>
        </w:rPr>
        <w:t>.</w:t>
      </w:r>
      <w:r w:rsidR="003550EA">
        <w:rPr>
          <w:rFonts w:ascii="Arial" w:eastAsia="Batang" w:hAnsi="Arial" w:cs="Arial"/>
          <w:noProof/>
          <w:lang w:eastAsia="ko-KR"/>
        </w:rPr>
        <w:t>0</w:t>
      </w:r>
    </w:p>
    <w:p w:rsidR="006531ED" w:rsidRPr="000B59DA" w:rsidRDefault="006531ED" w:rsidP="006531ED">
      <w:pPr>
        <w:spacing w:after="0" w:line="240" w:lineRule="auto"/>
        <w:rPr>
          <w:rFonts w:ascii="Arial" w:eastAsia="Batang" w:hAnsi="Arial" w:cs="Arial"/>
          <w:noProof/>
          <w:lang w:eastAsia="ko-KR"/>
        </w:rPr>
      </w:pPr>
    </w:p>
    <w:p w:rsidR="00E846F4" w:rsidRDefault="006531ED" w:rsidP="006531ED">
      <w:pPr>
        <w:spacing w:after="0" w:line="240" w:lineRule="auto"/>
        <w:rPr>
          <w:rFonts w:ascii="Arial" w:eastAsia="Batang" w:hAnsi="Arial" w:cs="Times New Roman"/>
          <w:noProof/>
          <w:sz w:val="20"/>
          <w:szCs w:val="24"/>
          <w:lang w:eastAsia="ko-KR"/>
        </w:rPr>
      </w:pPr>
      <w:r w:rsidRPr="000B59DA">
        <w:rPr>
          <w:rFonts w:ascii="Arial" w:eastAsia="Batang" w:hAnsi="Arial" w:cs="Arial"/>
          <w:noProof/>
          <w:lang w:eastAsia="ko-KR"/>
        </w:rPr>
        <w:t>Last updated:</w:t>
      </w:r>
      <w:r>
        <w:rPr>
          <w:rFonts w:ascii="Arial" w:eastAsia="Batang" w:hAnsi="Arial" w:cs="Arial"/>
          <w:noProof/>
          <w:lang w:eastAsia="ko-KR"/>
        </w:rPr>
        <w:t xml:space="preserve"> </w:t>
      </w:r>
      <w:r w:rsidR="00602324" w:rsidRPr="000B59DA">
        <w:rPr>
          <w:rFonts w:ascii="Arial" w:hAnsi="Arial" w:cs="Arial"/>
          <w:noProof/>
        </w:rPr>
        <w:fldChar w:fldCharType="begin"/>
      </w:r>
      <w:r w:rsidRPr="000B59DA">
        <w:rPr>
          <w:rFonts w:ascii="Arial" w:hAnsi="Arial" w:cs="Arial"/>
          <w:noProof/>
        </w:rPr>
        <w:instrText xml:space="preserve"> DATE \@ "M/d/yyyy" 9/29/2008</w:instrText>
      </w:r>
      <w:r w:rsidR="00602324" w:rsidRPr="000B59DA">
        <w:rPr>
          <w:rFonts w:ascii="Arial" w:hAnsi="Arial" w:cs="Arial"/>
          <w:noProof/>
        </w:rPr>
        <w:fldChar w:fldCharType="separate"/>
      </w:r>
      <w:r w:rsidR="00BF0A52">
        <w:rPr>
          <w:rFonts w:ascii="Arial" w:hAnsi="Arial" w:cs="Arial"/>
          <w:noProof/>
        </w:rPr>
        <w:t>5/2/2011</w:t>
      </w:r>
      <w:r w:rsidR="00602324" w:rsidRPr="000B59DA">
        <w:rPr>
          <w:rFonts w:ascii="Arial" w:hAnsi="Arial" w:cs="Arial"/>
          <w:noProof/>
        </w:rPr>
        <w:fldChar w:fldCharType="end"/>
      </w:r>
    </w:p>
    <w:p w:rsidR="00E846F4" w:rsidRPr="000B59DA" w:rsidRDefault="00E846F4" w:rsidP="00E846F4">
      <w:pPr>
        <w:spacing w:after="0" w:line="240" w:lineRule="auto"/>
        <w:rPr>
          <w:rFonts w:ascii="Arial" w:eastAsia="Batang" w:hAnsi="Arial" w:cs="Arial"/>
          <w:noProof/>
          <w:lang w:eastAsia="ko-KR"/>
        </w:rPr>
      </w:pPr>
    </w:p>
    <w:p w:rsidR="00E846F4" w:rsidRDefault="00E846F4" w:rsidP="00E846F4">
      <w:pPr>
        <w:spacing w:after="0" w:line="240" w:lineRule="auto"/>
        <w:rPr>
          <w:rFonts w:ascii="Arial" w:eastAsia="Batang" w:hAnsi="Arial" w:cs="Times New Roman"/>
          <w:noProof/>
          <w:sz w:val="20"/>
          <w:szCs w:val="24"/>
          <w:lang w:eastAsia="ko-KR"/>
        </w:rPr>
      </w:pPr>
    </w:p>
    <w:p w:rsidR="00D1589A" w:rsidRDefault="00D1589A" w:rsidP="00E846F4">
      <w:pPr>
        <w:spacing w:after="0" w:line="240" w:lineRule="auto"/>
        <w:rPr>
          <w:rFonts w:ascii="Arial" w:eastAsia="Batang" w:hAnsi="Arial" w:cs="Times New Roman"/>
          <w:noProof/>
          <w:sz w:val="20"/>
          <w:szCs w:val="24"/>
          <w:lang w:eastAsia="ko-KR"/>
        </w:rPr>
      </w:pPr>
    </w:p>
    <w:p w:rsidR="00D1589A" w:rsidRPr="00D54414" w:rsidRDefault="00D1589A" w:rsidP="00E846F4">
      <w:pPr>
        <w:spacing w:after="0" w:line="240" w:lineRule="auto"/>
        <w:rPr>
          <w:rFonts w:ascii="Arial" w:eastAsia="Batang" w:hAnsi="Arial" w:cs="Times New Roman"/>
          <w:noProof/>
          <w:sz w:val="20"/>
          <w:szCs w:val="24"/>
          <w:lang w:eastAsia="ko-KR"/>
        </w:rPr>
      </w:pPr>
    </w:p>
    <w:p w:rsidR="00E846F4" w:rsidRPr="00D54414" w:rsidRDefault="00E846F4" w:rsidP="00E846F4">
      <w:pPr>
        <w:spacing w:after="0" w:line="240" w:lineRule="auto"/>
        <w:rPr>
          <w:rFonts w:ascii="Arial" w:eastAsia="Batang" w:hAnsi="Arial" w:cs="Times New Roman"/>
          <w:noProof/>
          <w:sz w:val="20"/>
          <w:szCs w:val="24"/>
          <w:lang w:eastAsia="ko-KR"/>
        </w:rPr>
      </w:pPr>
    </w:p>
    <w:p w:rsidR="00E846F4" w:rsidRPr="00D54414" w:rsidRDefault="00E846F4" w:rsidP="00E846F4">
      <w:pPr>
        <w:spacing w:after="0" w:line="240" w:lineRule="auto"/>
        <w:rPr>
          <w:rFonts w:ascii="Arial" w:eastAsia="Batang" w:hAnsi="Arial" w:cs="Times New Roman"/>
          <w:noProof/>
          <w:sz w:val="20"/>
          <w:szCs w:val="24"/>
          <w:lang w:eastAsia="ko-KR"/>
        </w:rPr>
      </w:pPr>
    </w:p>
    <w:p w:rsidR="00E846F4" w:rsidRPr="00D54414" w:rsidRDefault="00E846F4" w:rsidP="00E846F4">
      <w:pPr>
        <w:spacing w:after="0" w:line="240" w:lineRule="auto"/>
        <w:rPr>
          <w:rFonts w:ascii="Arial" w:eastAsia="Batang" w:hAnsi="Arial" w:cs="Times New Roman"/>
          <w:noProof/>
          <w:sz w:val="20"/>
          <w:szCs w:val="24"/>
          <w:lang w:eastAsia="ko-KR"/>
        </w:rPr>
      </w:pPr>
    </w:p>
    <w:p w:rsidR="00E846F4" w:rsidRPr="00D54414" w:rsidRDefault="00E846F4" w:rsidP="00E846F4">
      <w:pPr>
        <w:spacing w:after="0" w:line="240" w:lineRule="auto"/>
        <w:rPr>
          <w:rFonts w:ascii="Arial" w:eastAsia="Batang" w:hAnsi="Arial" w:cs="Times New Roman"/>
          <w:noProof/>
          <w:sz w:val="20"/>
          <w:szCs w:val="24"/>
          <w:lang w:eastAsia="ko-KR"/>
        </w:rPr>
      </w:pPr>
    </w:p>
    <w:p w:rsidR="00E846F4" w:rsidRPr="00D54414" w:rsidRDefault="00E846F4" w:rsidP="00E846F4">
      <w:pPr>
        <w:spacing w:after="0" w:line="240" w:lineRule="auto"/>
        <w:rPr>
          <w:rFonts w:ascii="Arial" w:eastAsia="Batang" w:hAnsi="Arial" w:cs="Times New Roman"/>
          <w:noProof/>
          <w:sz w:val="20"/>
          <w:szCs w:val="24"/>
          <w:lang w:eastAsia="ko-KR"/>
        </w:rPr>
      </w:pPr>
    </w:p>
    <w:p w:rsidR="00E846F4" w:rsidRPr="00D54414" w:rsidRDefault="00E846F4" w:rsidP="00E846F4">
      <w:pPr>
        <w:spacing w:after="0" w:line="240" w:lineRule="auto"/>
        <w:rPr>
          <w:rFonts w:ascii="Arial" w:eastAsia="Batang" w:hAnsi="Arial" w:cs="Times New Roman"/>
          <w:noProof/>
          <w:sz w:val="20"/>
          <w:szCs w:val="24"/>
          <w:lang w:eastAsia="ko-KR"/>
        </w:rPr>
      </w:pPr>
    </w:p>
    <w:p w:rsidR="00E846F4" w:rsidRPr="00D54414" w:rsidRDefault="00E846F4" w:rsidP="00E846F4">
      <w:pPr>
        <w:spacing w:after="0" w:line="240" w:lineRule="auto"/>
        <w:rPr>
          <w:rFonts w:ascii="Arial" w:eastAsia="Batang" w:hAnsi="Arial" w:cs="Times New Roman"/>
          <w:noProof/>
          <w:sz w:val="20"/>
          <w:szCs w:val="24"/>
          <w:lang w:eastAsia="ko-KR"/>
        </w:rPr>
      </w:pPr>
    </w:p>
    <w:p w:rsidR="00E846F4" w:rsidRPr="00D54414" w:rsidRDefault="00E846F4" w:rsidP="00E846F4">
      <w:pPr>
        <w:spacing w:after="0" w:line="240" w:lineRule="auto"/>
        <w:rPr>
          <w:rFonts w:ascii="Arial" w:eastAsia="Batang" w:hAnsi="Arial" w:cs="Times New Roman"/>
          <w:noProof/>
          <w:sz w:val="20"/>
          <w:szCs w:val="24"/>
          <w:lang w:eastAsia="ko-KR"/>
        </w:rPr>
      </w:pPr>
    </w:p>
    <w:p w:rsidR="00E846F4" w:rsidRPr="00D54414" w:rsidRDefault="00E846F4" w:rsidP="00E846F4">
      <w:pPr>
        <w:spacing w:after="0" w:line="240" w:lineRule="auto"/>
        <w:rPr>
          <w:rFonts w:ascii="Arial" w:eastAsia="Batang" w:hAnsi="Arial" w:cs="Times New Roman"/>
          <w:noProof/>
          <w:sz w:val="20"/>
          <w:szCs w:val="24"/>
          <w:lang w:eastAsia="ko-KR"/>
        </w:rPr>
      </w:pPr>
    </w:p>
    <w:p w:rsidR="00E846F4" w:rsidRDefault="00E846F4" w:rsidP="00805F4D">
      <w:pPr>
        <w:pStyle w:val="ppFigure"/>
        <w:rPr>
          <w:noProof/>
        </w:rPr>
      </w:pPr>
      <w:r w:rsidRPr="00D54414">
        <w:rPr>
          <w:noProof/>
          <w:lang w:bidi="ar-SA"/>
        </w:rPr>
        <w:drawing>
          <wp:inline distT="0" distB="0" distL="0" distR="0">
            <wp:extent cx="3467100" cy="85725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3467100" cy="857250"/>
                    </a:xfrm>
                    <a:prstGeom prst="rect">
                      <a:avLst/>
                    </a:prstGeom>
                    <a:noFill/>
                    <a:ln w="9525">
                      <a:noFill/>
                      <a:miter lim="800000"/>
                      <a:headEnd/>
                      <a:tailEnd/>
                    </a:ln>
                  </pic:spPr>
                </pic:pic>
              </a:graphicData>
            </a:graphic>
          </wp:inline>
        </w:drawing>
      </w:r>
      <w:bookmarkStart w:id="1" w:name="_Toc168302996"/>
      <w:bookmarkStart w:id="2" w:name="_Toc168399728"/>
    </w:p>
    <w:p w:rsidR="00E846F4" w:rsidRDefault="00E846F4" w:rsidP="00E846F4">
      <w:pPr>
        <w:spacing w:before="340" w:after="20" w:line="380" w:lineRule="atLeast"/>
        <w:rPr>
          <w:rFonts w:asciiTheme="majorHAnsi" w:eastAsiaTheme="majorEastAsia" w:hAnsiTheme="majorHAnsi" w:cstheme="majorBidi"/>
          <w:b/>
          <w:bCs/>
          <w:noProof/>
          <w:color w:val="365F91" w:themeColor="accent1" w:themeShade="BF"/>
          <w:sz w:val="28"/>
          <w:szCs w:val="28"/>
        </w:rPr>
      </w:pPr>
      <w:r>
        <w:rPr>
          <w:noProof/>
        </w:rPr>
        <w:br w:type="page"/>
      </w:r>
    </w:p>
    <w:bookmarkEnd w:id="1"/>
    <w:bookmarkEnd w:id="2"/>
    <w:p w:rsidR="00E56B55" w:rsidRDefault="00E846F4" w:rsidP="00E846F4">
      <w:pPr>
        <w:pStyle w:val="TOC1"/>
      </w:pPr>
      <w:r>
        <w:lastRenderedPageBreak/>
        <w:t>C</w:t>
      </w:r>
      <w:r w:rsidRPr="00D54414">
        <w:t>ontent</w:t>
      </w:r>
      <w:r w:rsidR="00602324" w:rsidRPr="00D54414">
        <w:rPr>
          <w:caps w:val="0"/>
          <w:color w:val="365F91" w:themeColor="accent1" w:themeShade="BF"/>
          <w:szCs w:val="28"/>
        </w:rPr>
        <w:fldChar w:fldCharType="begin"/>
      </w:r>
      <w:r>
        <w:instrText xml:space="preserve"> TOC \h \z \t "Heading 1</w:instrText>
      </w:r>
      <w:r w:rsidRPr="00D54414">
        <w:instrText>,2,</w:instrText>
      </w:r>
      <w:r w:rsidRPr="0037585D">
        <w:instrText xml:space="preserve"> </w:instrText>
      </w:r>
      <w:r>
        <w:instrText>Heading 2,3</w:instrText>
      </w:r>
      <w:r w:rsidRPr="00D54414">
        <w:instrText>,pp Topic,1,PP Procedure start,</w:instrText>
      </w:r>
      <w:r w:rsidR="00F57204">
        <w:instrText>4</w:instrText>
      </w:r>
      <w:r w:rsidRPr="00D54414">
        <w:instrText xml:space="preserve">" </w:instrText>
      </w:r>
      <w:r w:rsidR="00602324" w:rsidRPr="00D54414">
        <w:rPr>
          <w:caps w:val="0"/>
          <w:color w:val="365F91" w:themeColor="accent1" w:themeShade="BF"/>
          <w:szCs w:val="28"/>
        </w:rPr>
        <w:fldChar w:fldCharType="separate"/>
      </w:r>
      <w:bookmarkStart w:id="3" w:name="OLE_LINK1"/>
    </w:p>
    <w:bookmarkEnd w:id="3"/>
    <w:p w:rsidR="00E56B55" w:rsidRDefault="00E56B55">
      <w:pPr>
        <w:pStyle w:val="TOC1"/>
        <w:rPr>
          <w:rFonts w:asciiTheme="minorHAnsi" w:eastAsiaTheme="minorEastAsia" w:hAnsiTheme="minorHAnsi" w:cstheme="minorBidi"/>
          <w:b w:val="0"/>
          <w:bCs w:val="0"/>
          <w:caps w:val="0"/>
          <w:sz w:val="22"/>
          <w:szCs w:val="22"/>
          <w:lang w:eastAsia="en-US" w:bidi="ar-SA"/>
        </w:rPr>
      </w:pPr>
      <w:r w:rsidRPr="003B18C8">
        <w:rPr>
          <w:rStyle w:val="Hyperlink"/>
        </w:rPr>
        <w:fldChar w:fldCharType="begin"/>
      </w:r>
      <w:r w:rsidRPr="003B18C8">
        <w:rPr>
          <w:rStyle w:val="Hyperlink"/>
        </w:rPr>
        <w:instrText xml:space="preserve"> </w:instrText>
      </w:r>
      <w:r>
        <w:instrText>HYPERLINK \l "_Toc289858805"</w:instrText>
      </w:r>
      <w:r w:rsidRPr="003B18C8">
        <w:rPr>
          <w:rStyle w:val="Hyperlink"/>
        </w:rPr>
        <w:instrText xml:space="preserve"> </w:instrText>
      </w:r>
      <w:r w:rsidRPr="003B18C8">
        <w:rPr>
          <w:rStyle w:val="Hyperlink"/>
        </w:rPr>
        <w:fldChar w:fldCharType="separate"/>
      </w:r>
      <w:r w:rsidRPr="003B18C8">
        <w:rPr>
          <w:rStyle w:val="Hyperlink"/>
        </w:rPr>
        <w:t>Overview</w:t>
      </w:r>
      <w:r>
        <w:rPr>
          <w:webHidden/>
        </w:rPr>
        <w:tab/>
      </w:r>
      <w:r>
        <w:rPr>
          <w:webHidden/>
        </w:rPr>
        <w:fldChar w:fldCharType="begin"/>
      </w:r>
      <w:r>
        <w:rPr>
          <w:webHidden/>
        </w:rPr>
        <w:instrText xml:space="preserve"> PAGEREF _Toc289858805 \h </w:instrText>
      </w:r>
      <w:r>
        <w:rPr>
          <w:webHidden/>
        </w:rPr>
      </w:r>
      <w:r>
        <w:rPr>
          <w:webHidden/>
        </w:rPr>
        <w:fldChar w:fldCharType="separate"/>
      </w:r>
      <w:r>
        <w:rPr>
          <w:webHidden/>
        </w:rPr>
        <w:t>3</w:t>
      </w:r>
      <w:r>
        <w:rPr>
          <w:webHidden/>
        </w:rPr>
        <w:fldChar w:fldCharType="end"/>
      </w:r>
      <w:r w:rsidRPr="003B18C8">
        <w:rPr>
          <w:rStyle w:val="Hyperlink"/>
        </w:rPr>
        <w:fldChar w:fldCharType="end"/>
      </w:r>
    </w:p>
    <w:p w:rsidR="00E56B55" w:rsidRDefault="00ED3A84">
      <w:pPr>
        <w:pStyle w:val="TOC3"/>
        <w:tabs>
          <w:tab w:val="right" w:leader="dot" w:pos="9350"/>
        </w:tabs>
        <w:rPr>
          <w:noProof/>
          <w:lang w:bidi="ar-SA"/>
        </w:rPr>
      </w:pPr>
      <w:hyperlink w:anchor="_Toc289858806" w:history="1">
        <w:r w:rsidR="00E56B55" w:rsidRPr="003B18C8">
          <w:rPr>
            <w:rStyle w:val="Hyperlink"/>
            <w:noProof/>
            <w:lang w:eastAsia="ko-KR"/>
          </w:rPr>
          <w:t>How does it work?</w:t>
        </w:r>
        <w:r w:rsidR="00E56B55">
          <w:rPr>
            <w:noProof/>
            <w:webHidden/>
          </w:rPr>
          <w:tab/>
        </w:r>
        <w:r w:rsidR="00E56B55">
          <w:rPr>
            <w:noProof/>
            <w:webHidden/>
          </w:rPr>
          <w:fldChar w:fldCharType="begin"/>
        </w:r>
        <w:r w:rsidR="00E56B55">
          <w:rPr>
            <w:noProof/>
            <w:webHidden/>
          </w:rPr>
          <w:instrText xml:space="preserve"> PAGEREF _Toc289858806 \h </w:instrText>
        </w:r>
        <w:r w:rsidR="00E56B55">
          <w:rPr>
            <w:noProof/>
            <w:webHidden/>
          </w:rPr>
        </w:r>
        <w:r w:rsidR="00E56B55">
          <w:rPr>
            <w:noProof/>
            <w:webHidden/>
          </w:rPr>
          <w:fldChar w:fldCharType="separate"/>
        </w:r>
        <w:r w:rsidR="00E56B55">
          <w:rPr>
            <w:noProof/>
            <w:webHidden/>
          </w:rPr>
          <w:t>3</w:t>
        </w:r>
        <w:r w:rsidR="00E56B55">
          <w:rPr>
            <w:noProof/>
            <w:webHidden/>
          </w:rPr>
          <w:fldChar w:fldCharType="end"/>
        </w:r>
      </w:hyperlink>
    </w:p>
    <w:p w:rsidR="00E56B55" w:rsidRDefault="00ED3A84">
      <w:pPr>
        <w:pStyle w:val="TOC1"/>
        <w:rPr>
          <w:rFonts w:asciiTheme="minorHAnsi" w:eastAsiaTheme="minorEastAsia" w:hAnsiTheme="minorHAnsi" w:cstheme="minorBidi"/>
          <w:b w:val="0"/>
          <w:bCs w:val="0"/>
          <w:caps w:val="0"/>
          <w:sz w:val="22"/>
          <w:szCs w:val="22"/>
          <w:lang w:eastAsia="en-US" w:bidi="ar-SA"/>
        </w:rPr>
      </w:pPr>
      <w:hyperlink w:anchor="_Toc289858807" w:history="1">
        <w:r w:rsidR="00E56B55" w:rsidRPr="003B18C8">
          <w:rPr>
            <w:rStyle w:val="Hyperlink"/>
            <w:lang w:eastAsia="es-AR"/>
          </w:rPr>
          <w:t>Get Started</w:t>
        </w:r>
        <w:r w:rsidR="00E56B55">
          <w:rPr>
            <w:webHidden/>
          </w:rPr>
          <w:tab/>
        </w:r>
        <w:r w:rsidR="00E56B55">
          <w:rPr>
            <w:webHidden/>
          </w:rPr>
          <w:fldChar w:fldCharType="begin"/>
        </w:r>
        <w:r w:rsidR="00E56B55">
          <w:rPr>
            <w:webHidden/>
          </w:rPr>
          <w:instrText xml:space="preserve"> PAGEREF _Toc289858807 \h </w:instrText>
        </w:r>
        <w:r w:rsidR="00E56B55">
          <w:rPr>
            <w:webHidden/>
          </w:rPr>
        </w:r>
        <w:r w:rsidR="00E56B55">
          <w:rPr>
            <w:webHidden/>
          </w:rPr>
          <w:fldChar w:fldCharType="separate"/>
        </w:r>
        <w:r w:rsidR="00E56B55">
          <w:rPr>
            <w:webHidden/>
          </w:rPr>
          <w:t>4</w:t>
        </w:r>
        <w:r w:rsidR="00E56B55">
          <w:rPr>
            <w:webHidden/>
          </w:rPr>
          <w:fldChar w:fldCharType="end"/>
        </w:r>
      </w:hyperlink>
    </w:p>
    <w:p w:rsidR="00E56B55" w:rsidRDefault="00ED3A84">
      <w:pPr>
        <w:pStyle w:val="TOC3"/>
        <w:tabs>
          <w:tab w:val="right" w:leader="dot" w:pos="9350"/>
        </w:tabs>
        <w:rPr>
          <w:noProof/>
          <w:lang w:bidi="ar-SA"/>
        </w:rPr>
      </w:pPr>
      <w:hyperlink w:anchor="_Toc289858808" w:history="1">
        <w:r w:rsidR="00E56B55" w:rsidRPr="003B18C8">
          <w:rPr>
            <w:rStyle w:val="Hyperlink"/>
            <w:noProof/>
          </w:rPr>
          <w:t>Create a Windows Azure Storage Account</w:t>
        </w:r>
        <w:r w:rsidR="00E56B55">
          <w:rPr>
            <w:noProof/>
            <w:webHidden/>
          </w:rPr>
          <w:tab/>
        </w:r>
        <w:r w:rsidR="00E56B55">
          <w:rPr>
            <w:noProof/>
            <w:webHidden/>
          </w:rPr>
          <w:fldChar w:fldCharType="begin"/>
        </w:r>
        <w:r w:rsidR="00E56B55">
          <w:rPr>
            <w:noProof/>
            <w:webHidden/>
          </w:rPr>
          <w:instrText xml:space="preserve"> PAGEREF _Toc289858808 \h </w:instrText>
        </w:r>
        <w:r w:rsidR="00E56B55">
          <w:rPr>
            <w:noProof/>
            <w:webHidden/>
          </w:rPr>
        </w:r>
        <w:r w:rsidR="00E56B55">
          <w:rPr>
            <w:noProof/>
            <w:webHidden/>
          </w:rPr>
          <w:fldChar w:fldCharType="separate"/>
        </w:r>
        <w:r w:rsidR="00E56B55">
          <w:rPr>
            <w:noProof/>
            <w:webHidden/>
          </w:rPr>
          <w:t>4</w:t>
        </w:r>
        <w:r w:rsidR="00E56B55">
          <w:rPr>
            <w:noProof/>
            <w:webHidden/>
          </w:rPr>
          <w:fldChar w:fldCharType="end"/>
        </w:r>
      </w:hyperlink>
    </w:p>
    <w:p w:rsidR="00E56B55" w:rsidRDefault="00ED3A84">
      <w:pPr>
        <w:pStyle w:val="TOC3"/>
        <w:tabs>
          <w:tab w:val="right" w:leader="dot" w:pos="9350"/>
        </w:tabs>
        <w:rPr>
          <w:noProof/>
          <w:lang w:bidi="ar-SA"/>
        </w:rPr>
      </w:pPr>
      <w:hyperlink w:anchor="_Toc289858809" w:history="1">
        <w:r w:rsidR="00E56B55" w:rsidRPr="003B18C8">
          <w:rPr>
            <w:rStyle w:val="Hyperlink"/>
            <w:noProof/>
          </w:rPr>
          <w:t>Start the Setup Script</w:t>
        </w:r>
        <w:r w:rsidR="00E56B55">
          <w:rPr>
            <w:noProof/>
            <w:webHidden/>
          </w:rPr>
          <w:tab/>
        </w:r>
        <w:r w:rsidR="00E56B55">
          <w:rPr>
            <w:noProof/>
            <w:webHidden/>
          </w:rPr>
          <w:fldChar w:fldCharType="begin"/>
        </w:r>
        <w:r w:rsidR="00E56B55">
          <w:rPr>
            <w:noProof/>
            <w:webHidden/>
          </w:rPr>
          <w:instrText xml:space="preserve"> PAGEREF _Toc289858809 \h </w:instrText>
        </w:r>
        <w:r w:rsidR="00E56B55">
          <w:rPr>
            <w:noProof/>
            <w:webHidden/>
          </w:rPr>
        </w:r>
        <w:r w:rsidR="00E56B55">
          <w:rPr>
            <w:noProof/>
            <w:webHidden/>
          </w:rPr>
          <w:fldChar w:fldCharType="separate"/>
        </w:r>
        <w:r w:rsidR="00E56B55">
          <w:rPr>
            <w:noProof/>
            <w:webHidden/>
          </w:rPr>
          <w:t>5</w:t>
        </w:r>
        <w:r w:rsidR="00E56B55">
          <w:rPr>
            <w:noProof/>
            <w:webHidden/>
          </w:rPr>
          <w:fldChar w:fldCharType="end"/>
        </w:r>
      </w:hyperlink>
    </w:p>
    <w:p w:rsidR="00E56B55" w:rsidRDefault="00ED3A84">
      <w:pPr>
        <w:pStyle w:val="TOC3"/>
        <w:tabs>
          <w:tab w:val="right" w:leader="dot" w:pos="9350"/>
        </w:tabs>
        <w:rPr>
          <w:noProof/>
          <w:lang w:bidi="ar-SA"/>
        </w:rPr>
      </w:pPr>
      <w:hyperlink w:anchor="_Toc289858810" w:history="1">
        <w:r w:rsidR="00E56B55" w:rsidRPr="003B18C8">
          <w:rPr>
            <w:rStyle w:val="Hyperlink"/>
            <w:noProof/>
          </w:rPr>
          <w:t>Deploy Accelerator to Windows Azure</w:t>
        </w:r>
        <w:r w:rsidR="00E56B55">
          <w:rPr>
            <w:noProof/>
            <w:webHidden/>
          </w:rPr>
          <w:tab/>
        </w:r>
        <w:r w:rsidR="00E56B55">
          <w:rPr>
            <w:noProof/>
            <w:webHidden/>
          </w:rPr>
          <w:fldChar w:fldCharType="begin"/>
        </w:r>
        <w:r w:rsidR="00E56B55">
          <w:rPr>
            <w:noProof/>
            <w:webHidden/>
          </w:rPr>
          <w:instrText xml:space="preserve"> PAGEREF _Toc289858810 \h </w:instrText>
        </w:r>
        <w:r w:rsidR="00E56B55">
          <w:rPr>
            <w:noProof/>
            <w:webHidden/>
          </w:rPr>
        </w:r>
        <w:r w:rsidR="00E56B55">
          <w:rPr>
            <w:noProof/>
            <w:webHidden/>
          </w:rPr>
          <w:fldChar w:fldCharType="separate"/>
        </w:r>
        <w:r w:rsidR="00E56B55">
          <w:rPr>
            <w:noProof/>
            <w:webHidden/>
          </w:rPr>
          <w:t>6</w:t>
        </w:r>
        <w:r w:rsidR="00E56B55">
          <w:rPr>
            <w:noProof/>
            <w:webHidden/>
          </w:rPr>
          <w:fldChar w:fldCharType="end"/>
        </w:r>
      </w:hyperlink>
    </w:p>
    <w:p w:rsidR="00E56B55" w:rsidRDefault="00ED3A84">
      <w:pPr>
        <w:pStyle w:val="TOC3"/>
        <w:tabs>
          <w:tab w:val="right" w:leader="dot" w:pos="9350"/>
        </w:tabs>
        <w:rPr>
          <w:noProof/>
          <w:lang w:bidi="ar-SA"/>
        </w:rPr>
      </w:pPr>
      <w:hyperlink w:anchor="_Toc289858811" w:history="1">
        <w:r w:rsidR="00E56B55" w:rsidRPr="003B18C8">
          <w:rPr>
            <w:rStyle w:val="Hyperlink"/>
            <w:noProof/>
          </w:rPr>
          <w:t>Configure Umbraco with the Setup Script</w:t>
        </w:r>
        <w:r w:rsidR="00E56B55">
          <w:rPr>
            <w:noProof/>
            <w:webHidden/>
          </w:rPr>
          <w:tab/>
        </w:r>
        <w:r w:rsidR="00E56B55">
          <w:rPr>
            <w:noProof/>
            <w:webHidden/>
          </w:rPr>
          <w:fldChar w:fldCharType="begin"/>
        </w:r>
        <w:r w:rsidR="00E56B55">
          <w:rPr>
            <w:noProof/>
            <w:webHidden/>
          </w:rPr>
          <w:instrText xml:space="preserve"> PAGEREF _Toc289858811 \h </w:instrText>
        </w:r>
        <w:r w:rsidR="00E56B55">
          <w:rPr>
            <w:noProof/>
            <w:webHidden/>
          </w:rPr>
        </w:r>
        <w:r w:rsidR="00E56B55">
          <w:rPr>
            <w:noProof/>
            <w:webHidden/>
          </w:rPr>
          <w:fldChar w:fldCharType="separate"/>
        </w:r>
        <w:r w:rsidR="00E56B55">
          <w:rPr>
            <w:noProof/>
            <w:webHidden/>
          </w:rPr>
          <w:t>9</w:t>
        </w:r>
        <w:r w:rsidR="00E56B55">
          <w:rPr>
            <w:noProof/>
            <w:webHidden/>
          </w:rPr>
          <w:fldChar w:fldCharType="end"/>
        </w:r>
      </w:hyperlink>
    </w:p>
    <w:p w:rsidR="00E56B55" w:rsidRDefault="00ED3A84">
      <w:pPr>
        <w:pStyle w:val="TOC3"/>
        <w:tabs>
          <w:tab w:val="right" w:leader="dot" w:pos="9350"/>
        </w:tabs>
        <w:rPr>
          <w:noProof/>
          <w:lang w:bidi="ar-SA"/>
        </w:rPr>
      </w:pPr>
      <w:hyperlink w:anchor="_Toc289858812" w:history="1">
        <w:r w:rsidR="00E56B55" w:rsidRPr="003B18C8">
          <w:rPr>
            <w:rStyle w:val="Hyperlink"/>
            <w:noProof/>
          </w:rPr>
          <w:t>Creating the SQL Azure Server (optional)</w:t>
        </w:r>
        <w:r w:rsidR="00E56B55">
          <w:rPr>
            <w:noProof/>
            <w:webHidden/>
          </w:rPr>
          <w:tab/>
        </w:r>
        <w:r w:rsidR="00E56B55">
          <w:rPr>
            <w:noProof/>
            <w:webHidden/>
          </w:rPr>
          <w:fldChar w:fldCharType="begin"/>
        </w:r>
        <w:r w:rsidR="00E56B55">
          <w:rPr>
            <w:noProof/>
            <w:webHidden/>
          </w:rPr>
          <w:instrText xml:space="preserve"> PAGEREF _Toc289858812 \h </w:instrText>
        </w:r>
        <w:r w:rsidR="00E56B55">
          <w:rPr>
            <w:noProof/>
            <w:webHidden/>
          </w:rPr>
        </w:r>
        <w:r w:rsidR="00E56B55">
          <w:rPr>
            <w:noProof/>
            <w:webHidden/>
          </w:rPr>
          <w:fldChar w:fldCharType="separate"/>
        </w:r>
        <w:r w:rsidR="00E56B55">
          <w:rPr>
            <w:noProof/>
            <w:webHidden/>
          </w:rPr>
          <w:t>13</w:t>
        </w:r>
        <w:r w:rsidR="00E56B55">
          <w:rPr>
            <w:noProof/>
            <w:webHidden/>
          </w:rPr>
          <w:fldChar w:fldCharType="end"/>
        </w:r>
      </w:hyperlink>
    </w:p>
    <w:p w:rsidR="00E56B55" w:rsidRDefault="00ED3A84">
      <w:pPr>
        <w:pStyle w:val="TOC3"/>
        <w:tabs>
          <w:tab w:val="right" w:leader="dot" w:pos="9350"/>
        </w:tabs>
        <w:rPr>
          <w:noProof/>
          <w:lang w:bidi="ar-SA"/>
        </w:rPr>
      </w:pPr>
      <w:hyperlink w:anchor="_Toc289858813" w:history="1">
        <w:r w:rsidR="00E56B55" w:rsidRPr="003B18C8">
          <w:rPr>
            <w:rStyle w:val="Hyperlink"/>
            <w:noProof/>
          </w:rPr>
          <w:t>Manually Uploading the Umbraco Site to Blob Storage (optional)</w:t>
        </w:r>
        <w:r w:rsidR="00E56B55">
          <w:rPr>
            <w:noProof/>
            <w:webHidden/>
          </w:rPr>
          <w:tab/>
        </w:r>
        <w:r w:rsidR="00E56B55">
          <w:rPr>
            <w:noProof/>
            <w:webHidden/>
          </w:rPr>
          <w:fldChar w:fldCharType="begin"/>
        </w:r>
        <w:r w:rsidR="00E56B55">
          <w:rPr>
            <w:noProof/>
            <w:webHidden/>
          </w:rPr>
          <w:instrText xml:space="preserve"> PAGEREF _Toc289858813 \h </w:instrText>
        </w:r>
        <w:r w:rsidR="00E56B55">
          <w:rPr>
            <w:noProof/>
            <w:webHidden/>
          </w:rPr>
        </w:r>
        <w:r w:rsidR="00E56B55">
          <w:rPr>
            <w:noProof/>
            <w:webHidden/>
          </w:rPr>
          <w:fldChar w:fldCharType="separate"/>
        </w:r>
        <w:r w:rsidR="00E56B55">
          <w:rPr>
            <w:noProof/>
            <w:webHidden/>
          </w:rPr>
          <w:t>16</w:t>
        </w:r>
        <w:r w:rsidR="00E56B55">
          <w:rPr>
            <w:noProof/>
            <w:webHidden/>
          </w:rPr>
          <w:fldChar w:fldCharType="end"/>
        </w:r>
      </w:hyperlink>
    </w:p>
    <w:p w:rsidR="00E56B55" w:rsidRDefault="00ED3A84">
      <w:pPr>
        <w:pStyle w:val="TOC1"/>
        <w:rPr>
          <w:rFonts w:asciiTheme="minorHAnsi" w:eastAsiaTheme="minorEastAsia" w:hAnsiTheme="minorHAnsi" w:cstheme="minorBidi"/>
          <w:b w:val="0"/>
          <w:bCs w:val="0"/>
          <w:caps w:val="0"/>
          <w:sz w:val="22"/>
          <w:szCs w:val="22"/>
          <w:lang w:eastAsia="en-US" w:bidi="ar-SA"/>
        </w:rPr>
      </w:pPr>
      <w:hyperlink w:anchor="_Toc289858814" w:history="1">
        <w:r w:rsidR="00E56B55" w:rsidRPr="003B18C8">
          <w:rPr>
            <w:rStyle w:val="Hyperlink"/>
          </w:rPr>
          <w:t>Next Steps</w:t>
        </w:r>
        <w:r w:rsidR="00E56B55">
          <w:rPr>
            <w:webHidden/>
          </w:rPr>
          <w:tab/>
        </w:r>
        <w:r w:rsidR="00E56B55">
          <w:rPr>
            <w:webHidden/>
          </w:rPr>
          <w:fldChar w:fldCharType="begin"/>
        </w:r>
        <w:r w:rsidR="00E56B55">
          <w:rPr>
            <w:webHidden/>
          </w:rPr>
          <w:instrText xml:space="preserve"> PAGEREF _Toc289858814 \h </w:instrText>
        </w:r>
        <w:r w:rsidR="00E56B55">
          <w:rPr>
            <w:webHidden/>
          </w:rPr>
        </w:r>
        <w:r w:rsidR="00E56B55">
          <w:rPr>
            <w:webHidden/>
          </w:rPr>
          <w:fldChar w:fldCharType="separate"/>
        </w:r>
        <w:r w:rsidR="00E56B55">
          <w:rPr>
            <w:webHidden/>
          </w:rPr>
          <w:t>17</w:t>
        </w:r>
        <w:r w:rsidR="00E56B55">
          <w:rPr>
            <w:webHidden/>
          </w:rPr>
          <w:fldChar w:fldCharType="end"/>
        </w:r>
      </w:hyperlink>
    </w:p>
    <w:p w:rsidR="00E56B55" w:rsidRDefault="00ED3A84">
      <w:pPr>
        <w:pStyle w:val="TOC3"/>
        <w:tabs>
          <w:tab w:val="right" w:leader="dot" w:pos="9350"/>
        </w:tabs>
        <w:rPr>
          <w:noProof/>
          <w:lang w:bidi="ar-SA"/>
        </w:rPr>
      </w:pPr>
      <w:hyperlink w:anchor="_Toc289858815" w:history="1">
        <w:r w:rsidR="00E56B55" w:rsidRPr="003B18C8">
          <w:rPr>
            <w:rStyle w:val="Hyperlink"/>
            <w:noProof/>
            <w:lang w:eastAsia="ko-KR"/>
          </w:rPr>
          <w:t>Scale out your Umbraco application</w:t>
        </w:r>
        <w:r w:rsidR="00E56B55">
          <w:rPr>
            <w:noProof/>
            <w:webHidden/>
          </w:rPr>
          <w:tab/>
        </w:r>
        <w:r w:rsidR="00E56B55">
          <w:rPr>
            <w:noProof/>
            <w:webHidden/>
          </w:rPr>
          <w:fldChar w:fldCharType="begin"/>
        </w:r>
        <w:r w:rsidR="00E56B55">
          <w:rPr>
            <w:noProof/>
            <w:webHidden/>
          </w:rPr>
          <w:instrText xml:space="preserve"> PAGEREF _Toc289858815 \h </w:instrText>
        </w:r>
        <w:r w:rsidR="00E56B55">
          <w:rPr>
            <w:noProof/>
            <w:webHidden/>
          </w:rPr>
        </w:r>
        <w:r w:rsidR="00E56B55">
          <w:rPr>
            <w:noProof/>
            <w:webHidden/>
          </w:rPr>
          <w:fldChar w:fldCharType="separate"/>
        </w:r>
        <w:r w:rsidR="00E56B55">
          <w:rPr>
            <w:noProof/>
            <w:webHidden/>
          </w:rPr>
          <w:t>17</w:t>
        </w:r>
        <w:r w:rsidR="00E56B55">
          <w:rPr>
            <w:noProof/>
            <w:webHidden/>
          </w:rPr>
          <w:fldChar w:fldCharType="end"/>
        </w:r>
      </w:hyperlink>
    </w:p>
    <w:p w:rsidR="00E56B55" w:rsidRDefault="00ED3A84">
      <w:pPr>
        <w:pStyle w:val="TOC3"/>
        <w:tabs>
          <w:tab w:val="right" w:leader="dot" w:pos="9350"/>
        </w:tabs>
        <w:rPr>
          <w:noProof/>
          <w:lang w:bidi="ar-SA"/>
        </w:rPr>
      </w:pPr>
      <w:hyperlink w:anchor="_Toc289858816" w:history="1">
        <w:r w:rsidR="00E56B55" w:rsidRPr="003B18C8">
          <w:rPr>
            <w:rStyle w:val="Hyperlink"/>
            <w:noProof/>
            <w:lang w:eastAsia="ko-KR"/>
          </w:rPr>
          <w:t>Run multiple Umbraco sites within the same Windows Azure Instances</w:t>
        </w:r>
        <w:r w:rsidR="00E56B55">
          <w:rPr>
            <w:noProof/>
            <w:webHidden/>
          </w:rPr>
          <w:tab/>
        </w:r>
        <w:r w:rsidR="00E56B55">
          <w:rPr>
            <w:noProof/>
            <w:webHidden/>
          </w:rPr>
          <w:fldChar w:fldCharType="begin"/>
        </w:r>
        <w:r w:rsidR="00E56B55">
          <w:rPr>
            <w:noProof/>
            <w:webHidden/>
          </w:rPr>
          <w:instrText xml:space="preserve"> PAGEREF _Toc289858816 \h </w:instrText>
        </w:r>
        <w:r w:rsidR="00E56B55">
          <w:rPr>
            <w:noProof/>
            <w:webHidden/>
          </w:rPr>
        </w:r>
        <w:r w:rsidR="00E56B55">
          <w:rPr>
            <w:noProof/>
            <w:webHidden/>
          </w:rPr>
          <w:fldChar w:fldCharType="separate"/>
        </w:r>
        <w:r w:rsidR="00E56B55">
          <w:rPr>
            <w:noProof/>
            <w:webHidden/>
          </w:rPr>
          <w:t>18</w:t>
        </w:r>
        <w:r w:rsidR="00E56B55">
          <w:rPr>
            <w:noProof/>
            <w:webHidden/>
          </w:rPr>
          <w:fldChar w:fldCharType="end"/>
        </w:r>
      </w:hyperlink>
    </w:p>
    <w:p w:rsidR="00E56B55" w:rsidRDefault="00ED3A84">
      <w:pPr>
        <w:pStyle w:val="TOC3"/>
        <w:tabs>
          <w:tab w:val="right" w:leader="dot" w:pos="9350"/>
        </w:tabs>
        <w:rPr>
          <w:noProof/>
          <w:lang w:bidi="ar-SA"/>
        </w:rPr>
      </w:pPr>
      <w:hyperlink w:anchor="_Toc289858817" w:history="1">
        <w:r w:rsidR="00E56B55" w:rsidRPr="003B18C8">
          <w:rPr>
            <w:rStyle w:val="Hyperlink"/>
            <w:noProof/>
            <w:lang w:eastAsia="ko-KR"/>
          </w:rPr>
          <w:t>Use the Windows Azure AppFabric Caching service for Session State</w:t>
        </w:r>
        <w:r w:rsidR="00E56B55">
          <w:rPr>
            <w:noProof/>
            <w:webHidden/>
          </w:rPr>
          <w:tab/>
        </w:r>
        <w:r w:rsidR="00E56B55">
          <w:rPr>
            <w:noProof/>
            <w:webHidden/>
          </w:rPr>
          <w:fldChar w:fldCharType="begin"/>
        </w:r>
        <w:r w:rsidR="00E56B55">
          <w:rPr>
            <w:noProof/>
            <w:webHidden/>
          </w:rPr>
          <w:instrText xml:space="preserve"> PAGEREF _Toc289858817 \h </w:instrText>
        </w:r>
        <w:r w:rsidR="00E56B55">
          <w:rPr>
            <w:noProof/>
            <w:webHidden/>
          </w:rPr>
        </w:r>
        <w:r w:rsidR="00E56B55">
          <w:rPr>
            <w:noProof/>
            <w:webHidden/>
          </w:rPr>
          <w:fldChar w:fldCharType="separate"/>
        </w:r>
        <w:r w:rsidR="00E56B55">
          <w:rPr>
            <w:noProof/>
            <w:webHidden/>
          </w:rPr>
          <w:t>18</w:t>
        </w:r>
        <w:r w:rsidR="00E56B55">
          <w:rPr>
            <w:noProof/>
            <w:webHidden/>
          </w:rPr>
          <w:fldChar w:fldCharType="end"/>
        </w:r>
      </w:hyperlink>
    </w:p>
    <w:p w:rsidR="00E56B55" w:rsidRDefault="00ED3A84">
      <w:pPr>
        <w:pStyle w:val="TOC3"/>
        <w:tabs>
          <w:tab w:val="right" w:leader="dot" w:pos="9350"/>
        </w:tabs>
        <w:rPr>
          <w:noProof/>
          <w:lang w:bidi="ar-SA"/>
        </w:rPr>
      </w:pPr>
      <w:hyperlink w:anchor="_Toc289858818" w:history="1">
        <w:r w:rsidR="00E56B55" w:rsidRPr="003B18C8">
          <w:rPr>
            <w:rStyle w:val="Hyperlink"/>
            <w:noProof/>
            <w:lang w:eastAsia="ko-KR"/>
          </w:rPr>
          <w:t>Integrate the Access Control Service into Umbraco</w:t>
        </w:r>
        <w:r w:rsidR="00E56B55">
          <w:rPr>
            <w:noProof/>
            <w:webHidden/>
          </w:rPr>
          <w:tab/>
        </w:r>
        <w:r w:rsidR="00E56B55">
          <w:rPr>
            <w:noProof/>
            <w:webHidden/>
          </w:rPr>
          <w:fldChar w:fldCharType="begin"/>
        </w:r>
        <w:r w:rsidR="00E56B55">
          <w:rPr>
            <w:noProof/>
            <w:webHidden/>
          </w:rPr>
          <w:instrText xml:space="preserve"> PAGEREF _Toc289858818 \h </w:instrText>
        </w:r>
        <w:r w:rsidR="00E56B55">
          <w:rPr>
            <w:noProof/>
            <w:webHidden/>
          </w:rPr>
        </w:r>
        <w:r w:rsidR="00E56B55">
          <w:rPr>
            <w:noProof/>
            <w:webHidden/>
          </w:rPr>
          <w:fldChar w:fldCharType="separate"/>
        </w:r>
        <w:r w:rsidR="00E56B55">
          <w:rPr>
            <w:noProof/>
            <w:webHidden/>
          </w:rPr>
          <w:t>20</w:t>
        </w:r>
        <w:r w:rsidR="00E56B55">
          <w:rPr>
            <w:noProof/>
            <w:webHidden/>
          </w:rPr>
          <w:fldChar w:fldCharType="end"/>
        </w:r>
      </w:hyperlink>
    </w:p>
    <w:p w:rsidR="00E56B55" w:rsidRDefault="00ED3A84">
      <w:pPr>
        <w:pStyle w:val="TOC3"/>
        <w:tabs>
          <w:tab w:val="right" w:leader="dot" w:pos="9350"/>
        </w:tabs>
        <w:rPr>
          <w:noProof/>
          <w:lang w:bidi="ar-SA"/>
        </w:rPr>
      </w:pPr>
      <w:hyperlink w:anchor="_Toc289858819" w:history="1">
        <w:r w:rsidR="00E56B55" w:rsidRPr="003B18C8">
          <w:rPr>
            <w:rStyle w:val="Hyperlink"/>
            <w:noProof/>
          </w:rPr>
          <w:t>Create a DNS entry for your Umbraco site</w:t>
        </w:r>
        <w:r w:rsidR="00E56B55">
          <w:rPr>
            <w:noProof/>
            <w:webHidden/>
          </w:rPr>
          <w:tab/>
        </w:r>
        <w:r w:rsidR="00E56B55">
          <w:rPr>
            <w:noProof/>
            <w:webHidden/>
          </w:rPr>
          <w:fldChar w:fldCharType="begin"/>
        </w:r>
        <w:r w:rsidR="00E56B55">
          <w:rPr>
            <w:noProof/>
            <w:webHidden/>
          </w:rPr>
          <w:instrText xml:space="preserve"> PAGEREF _Toc289858819 \h </w:instrText>
        </w:r>
        <w:r w:rsidR="00E56B55">
          <w:rPr>
            <w:noProof/>
            <w:webHidden/>
          </w:rPr>
        </w:r>
        <w:r w:rsidR="00E56B55">
          <w:rPr>
            <w:noProof/>
            <w:webHidden/>
          </w:rPr>
          <w:fldChar w:fldCharType="separate"/>
        </w:r>
        <w:r w:rsidR="00E56B55">
          <w:rPr>
            <w:noProof/>
            <w:webHidden/>
          </w:rPr>
          <w:t>20</w:t>
        </w:r>
        <w:r w:rsidR="00E56B55">
          <w:rPr>
            <w:noProof/>
            <w:webHidden/>
          </w:rPr>
          <w:fldChar w:fldCharType="end"/>
        </w:r>
      </w:hyperlink>
    </w:p>
    <w:p w:rsidR="00E846F4" w:rsidRDefault="00602324" w:rsidP="00E846F4">
      <w:pPr>
        <w:pStyle w:val="Heading3"/>
        <w:rPr>
          <w:rFonts w:eastAsia="Batang"/>
          <w:noProof/>
          <w:szCs w:val="20"/>
          <w:lang w:eastAsia="ko-KR"/>
        </w:rPr>
      </w:pPr>
      <w:r w:rsidRPr="00D54414">
        <w:rPr>
          <w:rFonts w:eastAsia="Batang"/>
          <w:noProof/>
          <w:szCs w:val="20"/>
          <w:lang w:eastAsia="ko-KR"/>
        </w:rPr>
        <w:fldChar w:fldCharType="end"/>
      </w:r>
      <w:r w:rsidR="00E846F4">
        <w:rPr>
          <w:rFonts w:eastAsia="Batang"/>
          <w:noProof/>
          <w:szCs w:val="20"/>
          <w:lang w:eastAsia="ko-KR"/>
        </w:rPr>
        <w:br w:type="page"/>
      </w:r>
    </w:p>
    <w:bookmarkStart w:id="4" w:name="_Toc289858805" w:displacedByCustomXml="next"/>
    <w:sdt>
      <w:sdtPr>
        <w:rPr>
          <w:lang w:eastAsia="ko-KR"/>
        </w:rPr>
        <w:alias w:val="Topic"/>
        <w:tag w:val="3bbd65bb-804f-41fc-b26e-929e8dd18075"/>
        <w:id w:val="514042320"/>
        <w:placeholder>
          <w:docPart w:val="DefaultPlaceholder_1082065158"/>
        </w:placeholder>
        <w:text/>
      </w:sdtPr>
      <w:sdtEndPr/>
      <w:sdtContent>
        <w:p w:rsidR="001F3F8C" w:rsidRDefault="00AC17FC" w:rsidP="00AC17FC">
          <w:pPr>
            <w:pStyle w:val="ppTopic"/>
            <w:rPr>
              <w:lang w:eastAsia="ko-KR"/>
            </w:rPr>
          </w:pPr>
          <w:r>
            <w:rPr>
              <w:lang w:eastAsia="ko-KR"/>
            </w:rPr>
            <w:t>Overview</w:t>
          </w:r>
        </w:p>
      </w:sdtContent>
    </w:sdt>
    <w:bookmarkEnd w:id="4" w:displacedByCustomXml="prev"/>
    <w:p w:rsidR="00B8369C" w:rsidRDefault="00B8369C" w:rsidP="00B8369C">
      <w:pPr>
        <w:pStyle w:val="ppBodyText"/>
        <w:rPr>
          <w:lang w:eastAsia="ko-KR"/>
        </w:rPr>
      </w:pPr>
      <w:r>
        <w:rPr>
          <w:lang w:eastAsia="ko-KR"/>
        </w:rPr>
        <w:t xml:space="preserve">The Windows Azure Accelerator for Umbraco is designed to enable Umbraco applications to be easily deployed into the Windows Azure.  By running in Windows Azure, Umbraco applications can benefit from the automated service management, reduced administration, high availability, and scalability provided by the Windows Azure Platform. For more information about the benefits of Windows Azure, please visit the </w:t>
      </w:r>
      <w:hyperlink r:id="rId14" w:history="1">
        <w:r w:rsidRPr="00B8369C">
          <w:rPr>
            <w:rStyle w:val="Hyperlink"/>
            <w:rFonts w:cstheme="minorBidi"/>
            <w:lang w:eastAsia="ko-KR"/>
          </w:rPr>
          <w:t>Windows Azure web site</w:t>
        </w:r>
      </w:hyperlink>
      <w:r>
        <w:rPr>
          <w:lang w:eastAsia="ko-KR"/>
        </w:rPr>
        <w:t>.</w:t>
      </w:r>
    </w:p>
    <w:p w:rsidR="00B8369C" w:rsidRDefault="00B8369C" w:rsidP="00B8369C">
      <w:pPr>
        <w:pStyle w:val="ppBodyText"/>
        <w:rPr>
          <w:lang w:eastAsia="ko-KR"/>
        </w:rPr>
      </w:pPr>
    </w:p>
    <w:p w:rsidR="00B8369C" w:rsidRDefault="00B8369C" w:rsidP="00B8369C">
      <w:pPr>
        <w:pStyle w:val="ppBodyText"/>
        <w:rPr>
          <w:lang w:eastAsia="ko-KR"/>
        </w:rPr>
      </w:pPr>
      <w:r>
        <w:rPr>
          <w:lang w:eastAsia="ko-KR"/>
        </w:rPr>
        <w:t>The accelerator has been designed to enable you to rapidly deploy Umbraco applications and updates to your application without redeploying a full Windows Azure Service Package.</w:t>
      </w:r>
    </w:p>
    <w:p w:rsidR="00043DBA" w:rsidRDefault="00043DBA" w:rsidP="00705A85">
      <w:pPr>
        <w:pStyle w:val="ppBodyText"/>
        <w:rPr>
          <w:lang w:eastAsia="ko-KR"/>
        </w:rPr>
      </w:pPr>
    </w:p>
    <w:p w:rsidR="001456FF" w:rsidRPr="001456FF" w:rsidRDefault="001456FF" w:rsidP="001456FF">
      <w:pPr>
        <w:pStyle w:val="Heading2"/>
        <w:rPr>
          <w:lang w:eastAsia="ko-KR"/>
        </w:rPr>
      </w:pPr>
      <w:bookmarkStart w:id="5" w:name="_Toc289858806"/>
      <w:r>
        <w:rPr>
          <w:lang w:eastAsia="ko-KR"/>
        </w:rPr>
        <w:t>How does it work?</w:t>
      </w:r>
      <w:bookmarkEnd w:id="5"/>
    </w:p>
    <w:p w:rsidR="001A7465" w:rsidRDefault="001456FF" w:rsidP="00705A85">
      <w:pPr>
        <w:pStyle w:val="ppBodyText"/>
        <w:rPr>
          <w:lang w:eastAsia="ko-KR"/>
        </w:rPr>
      </w:pPr>
      <w:r>
        <w:rPr>
          <w:lang w:eastAsia="ko-KR"/>
        </w:rPr>
        <w:t xml:space="preserve">The accelerator is a simple application which synchronizes the </w:t>
      </w:r>
      <w:r w:rsidR="00E01C9B">
        <w:rPr>
          <w:lang w:eastAsia="ko-KR"/>
        </w:rPr>
        <w:t xml:space="preserve">instance of Umbraco </w:t>
      </w:r>
      <w:r>
        <w:rPr>
          <w:lang w:eastAsia="ko-KR"/>
        </w:rPr>
        <w:t>in the Hosted Service with those stored in Blob Storage.</w:t>
      </w:r>
      <w:r w:rsidR="00E01C9B">
        <w:rPr>
          <w:lang w:eastAsia="ko-KR"/>
        </w:rPr>
        <w:t xml:space="preserve"> </w:t>
      </w:r>
      <w:r w:rsidR="001A5250">
        <w:rPr>
          <w:lang w:eastAsia="ko-KR"/>
        </w:rPr>
        <w:t>This synchronization occurs both ways, that way, any change done on an instance is replicated to all the other.</w:t>
      </w:r>
    </w:p>
    <w:p w:rsidR="001456FF" w:rsidRDefault="00E01C9B" w:rsidP="00705A85">
      <w:pPr>
        <w:pStyle w:val="ppBodyText"/>
        <w:rPr>
          <w:lang w:eastAsia="ko-KR"/>
        </w:rPr>
      </w:pPr>
      <w:r>
        <w:rPr>
          <w:lang w:eastAsia="ko-KR"/>
        </w:rPr>
        <w:t>If a new instance of Umbraco is detected</w:t>
      </w:r>
      <w:r w:rsidR="001A7465">
        <w:rPr>
          <w:lang w:eastAsia="ko-KR"/>
        </w:rPr>
        <w:t xml:space="preserve"> in blob storage</w:t>
      </w:r>
      <w:r>
        <w:rPr>
          <w:lang w:eastAsia="ko-KR"/>
        </w:rPr>
        <w:t xml:space="preserve">, then a new site is created and configured in </w:t>
      </w:r>
      <w:r w:rsidR="001A7465">
        <w:rPr>
          <w:lang w:eastAsia="ko-KR"/>
        </w:rPr>
        <w:t xml:space="preserve">the Hosted Service IIS, leveraging the Full IIS feature introduced with Windows Azure </w:t>
      </w:r>
      <w:r w:rsidR="00FA03B4">
        <w:rPr>
          <w:lang w:eastAsia="ko-KR"/>
        </w:rPr>
        <w:t xml:space="preserve">SDK &amp; Tools </w:t>
      </w:r>
      <w:r w:rsidR="001A7465">
        <w:rPr>
          <w:lang w:eastAsia="ko-KR"/>
        </w:rPr>
        <w:t>1.3</w:t>
      </w:r>
      <w:r>
        <w:rPr>
          <w:lang w:eastAsia="ko-KR"/>
        </w:rPr>
        <w:t>.</w:t>
      </w:r>
    </w:p>
    <w:p w:rsidR="001A5250" w:rsidRDefault="00980DBA" w:rsidP="0051031A">
      <w:pPr>
        <w:pStyle w:val="ppFigure"/>
        <w:rPr>
          <w:lang w:eastAsia="ko-KR"/>
        </w:rPr>
      </w:pPr>
      <w:r w:rsidRPr="00980DBA">
        <w:rPr>
          <w:noProof/>
          <w:lang w:bidi="ar-SA"/>
        </w:rPr>
        <w:drawing>
          <wp:inline distT="0" distB="0" distL="0" distR="0" wp14:anchorId="256617B2" wp14:editId="58A7D6DD">
            <wp:extent cx="5943600" cy="2887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887345"/>
                    </a:xfrm>
                    <a:prstGeom prst="rect">
                      <a:avLst/>
                    </a:prstGeom>
                  </pic:spPr>
                </pic:pic>
              </a:graphicData>
            </a:graphic>
          </wp:inline>
        </w:drawing>
      </w:r>
    </w:p>
    <w:p w:rsidR="00A74A48" w:rsidRDefault="00A74A48" w:rsidP="00A74A48">
      <w:pPr>
        <w:pStyle w:val="ppFigureNumber"/>
      </w:pPr>
      <w:r>
        <w:t xml:space="preserve">Figure </w:t>
      </w:r>
      <w:fldSimple w:instr=" SEQ Figure \* ARABIC ">
        <w:r w:rsidR="00E56B55">
          <w:rPr>
            <w:noProof/>
          </w:rPr>
          <w:t>1</w:t>
        </w:r>
      </w:fldSimple>
    </w:p>
    <w:p w:rsidR="0051031A" w:rsidRPr="00184F84" w:rsidRDefault="006C3F44" w:rsidP="0051031A">
      <w:pPr>
        <w:pStyle w:val="ppFigureCaption"/>
      </w:pPr>
      <w:r>
        <w:t>Windows Azure Accelerator for Umbraco Deployment</w:t>
      </w:r>
      <w:r w:rsidR="00365308">
        <w:t xml:space="preserve"> &amp; Usage</w:t>
      </w:r>
    </w:p>
    <w:p w:rsidR="00705A85" w:rsidRDefault="00705A85" w:rsidP="00F26A83">
      <w:pPr>
        <w:pStyle w:val="ppBodyText"/>
        <w:numPr>
          <w:ilvl w:val="0"/>
          <w:numId w:val="0"/>
        </w:numPr>
        <w:rPr>
          <w:lang w:eastAsia="ko-KR"/>
        </w:rPr>
      </w:pPr>
    </w:p>
    <w:p w:rsidR="00F26A83" w:rsidRDefault="00F26A83" w:rsidP="00F26A83">
      <w:pPr>
        <w:pStyle w:val="Heading3"/>
        <w:rPr>
          <w:lang w:eastAsia="ko-KR"/>
        </w:rPr>
      </w:pPr>
      <w:r>
        <w:rPr>
          <w:lang w:eastAsia="ko-KR"/>
        </w:rPr>
        <w:lastRenderedPageBreak/>
        <w:t>Prerequisites</w:t>
      </w:r>
    </w:p>
    <w:p w:rsidR="00F26A83" w:rsidRDefault="00F26A83" w:rsidP="00F26A83">
      <w:pPr>
        <w:pStyle w:val="ppBodyText"/>
        <w:rPr>
          <w:lang w:eastAsia="ko-KR"/>
        </w:rPr>
      </w:pPr>
      <w:r>
        <w:rPr>
          <w:lang w:eastAsia="ko-KR"/>
        </w:rPr>
        <w:t>For running the setup scripts and generating the deployment package you will need the following pre-requisites</w:t>
      </w:r>
      <w:r w:rsidR="002B6C6A">
        <w:rPr>
          <w:lang w:eastAsia="ko-KR"/>
        </w:rPr>
        <w:t>:</w:t>
      </w:r>
    </w:p>
    <w:p w:rsidR="002B6C6A" w:rsidRDefault="00ED3A84" w:rsidP="007D3345">
      <w:pPr>
        <w:pStyle w:val="ppBulletList"/>
        <w:rPr>
          <w:lang w:eastAsia="ko-KR"/>
        </w:rPr>
      </w:pPr>
      <w:hyperlink r:id="rId16" w:history="1">
        <w:r w:rsidR="007D3345" w:rsidRPr="00AA2BC2">
          <w:rPr>
            <w:rStyle w:val="Hyperlink"/>
            <w:rFonts w:cstheme="minorBidi"/>
            <w:lang w:eastAsia="ko-KR"/>
          </w:rPr>
          <w:t>Visual Studio 2010</w:t>
        </w:r>
        <w:r w:rsidR="00781016" w:rsidRPr="00AA2BC2">
          <w:rPr>
            <w:rStyle w:val="Hyperlink"/>
            <w:rFonts w:cstheme="minorBidi"/>
            <w:lang w:eastAsia="ko-KR"/>
          </w:rPr>
          <w:t xml:space="preserve"> and .NET 4</w:t>
        </w:r>
      </w:hyperlink>
      <w:r w:rsidR="008130CF">
        <w:rPr>
          <w:rStyle w:val="Hyperlink"/>
          <w:rFonts w:cstheme="minorBidi"/>
          <w:lang w:eastAsia="ko-KR"/>
        </w:rPr>
        <w:t xml:space="preserve"> </w:t>
      </w:r>
    </w:p>
    <w:p w:rsidR="007D3345" w:rsidRDefault="00ED3A84" w:rsidP="007D3345">
      <w:pPr>
        <w:pStyle w:val="ppBulletList"/>
        <w:rPr>
          <w:lang w:eastAsia="ko-KR"/>
        </w:rPr>
      </w:pPr>
      <w:hyperlink r:id="rId17" w:history="1">
        <w:r w:rsidR="001E5EE1" w:rsidRPr="00335242">
          <w:rPr>
            <w:rStyle w:val="Hyperlink"/>
            <w:rFonts w:cstheme="minorBidi"/>
            <w:lang w:eastAsia="ko-KR"/>
          </w:rPr>
          <w:t>Windows Azure SDK and Tools for Visual Studio (March 2011) version 1.4</w:t>
        </w:r>
      </w:hyperlink>
      <w:r w:rsidR="008130CF">
        <w:rPr>
          <w:rStyle w:val="Hyperlink"/>
          <w:rFonts w:cstheme="minorBidi"/>
          <w:lang w:eastAsia="ko-KR"/>
        </w:rPr>
        <w:t xml:space="preserve"> </w:t>
      </w:r>
    </w:p>
    <w:p w:rsidR="007D3345" w:rsidRDefault="00ED3A84" w:rsidP="007D3345">
      <w:pPr>
        <w:pStyle w:val="ppBulletList"/>
        <w:rPr>
          <w:lang w:eastAsia="ko-KR"/>
        </w:rPr>
      </w:pPr>
      <w:hyperlink r:id="rId18" w:history="1">
        <w:r w:rsidR="00AA2BC2" w:rsidRPr="00910355">
          <w:rPr>
            <w:rStyle w:val="Hyperlink"/>
            <w:rFonts w:cstheme="minorBidi"/>
            <w:lang w:eastAsia="ko-KR"/>
          </w:rPr>
          <w:t>SQL Express 2008 R2</w:t>
        </w:r>
      </w:hyperlink>
      <w:r w:rsidR="008130CF">
        <w:rPr>
          <w:lang w:eastAsia="ko-KR"/>
        </w:rPr>
        <w:t xml:space="preserve"> </w:t>
      </w:r>
    </w:p>
    <w:p w:rsidR="008130CF" w:rsidRPr="00F26A83" w:rsidRDefault="008130CF" w:rsidP="008130CF">
      <w:pPr>
        <w:pStyle w:val="ppBodyText"/>
        <w:rPr>
          <w:lang w:eastAsia="ko-KR"/>
        </w:rPr>
      </w:pPr>
    </w:p>
    <w:p w:rsidR="001F3F8C" w:rsidRPr="003208D1" w:rsidRDefault="001F3F8C" w:rsidP="003208D1">
      <w:pPr>
        <w:pStyle w:val="ppListEnd"/>
        <w:rPr>
          <w:lang w:eastAsia="ko-KR"/>
        </w:rPr>
      </w:pPr>
    </w:p>
    <w:bookmarkStart w:id="6" w:name="_Toc289858807" w:displacedByCustomXml="next"/>
    <w:sdt>
      <w:sdtPr>
        <w:rPr>
          <w:lang w:eastAsia="es-AR" w:bidi="ar-SA"/>
        </w:rPr>
        <w:alias w:val="Topic"/>
        <w:tag w:val="b39c45fe-7502-46f6-8b7f-1e68270f7e60"/>
        <w:id w:val="-778172486"/>
        <w:placeholder>
          <w:docPart w:val="DefaultPlaceholder_1082065158"/>
        </w:placeholder>
        <w:text/>
      </w:sdtPr>
      <w:sdtEndPr/>
      <w:sdtContent>
        <w:p w:rsidR="0088254F" w:rsidRDefault="00AC17FC" w:rsidP="00AC17FC">
          <w:pPr>
            <w:pStyle w:val="ppTopic"/>
            <w:rPr>
              <w:lang w:eastAsia="es-AR" w:bidi="ar-SA"/>
            </w:rPr>
          </w:pPr>
          <w:r>
            <w:rPr>
              <w:lang w:eastAsia="es-AR" w:bidi="ar-SA"/>
            </w:rPr>
            <w:t>Get Started</w:t>
          </w:r>
        </w:p>
      </w:sdtContent>
    </w:sdt>
    <w:bookmarkEnd w:id="6" w:displacedByCustomXml="prev"/>
    <w:p w:rsidR="002B0DD7" w:rsidRDefault="00C42BA8" w:rsidP="002B0DD7">
      <w:pPr>
        <w:spacing w:after="200"/>
        <w:rPr>
          <w:lang w:eastAsia="es-AR" w:bidi="ar-SA"/>
        </w:rPr>
      </w:pPr>
      <w:r>
        <w:rPr>
          <w:lang w:eastAsia="es-AR" w:bidi="ar-SA"/>
        </w:rPr>
        <w:t xml:space="preserve">This page provides setup instructions and </w:t>
      </w:r>
      <w:r w:rsidR="002B0DD7" w:rsidRPr="00DB3783">
        <w:rPr>
          <w:lang w:eastAsia="es-AR" w:bidi="ar-SA"/>
        </w:rPr>
        <w:t xml:space="preserve">a guide on how to </w:t>
      </w:r>
      <w:r w:rsidR="00242705">
        <w:rPr>
          <w:lang w:eastAsia="es-AR" w:bidi="ar-SA"/>
        </w:rPr>
        <w:t>use</w:t>
      </w:r>
      <w:r>
        <w:rPr>
          <w:lang w:eastAsia="es-AR" w:bidi="ar-SA"/>
        </w:rPr>
        <w:t xml:space="preserve"> </w:t>
      </w:r>
      <w:r w:rsidR="00242705">
        <w:rPr>
          <w:lang w:eastAsia="es-AR" w:bidi="ar-SA"/>
        </w:rPr>
        <w:t xml:space="preserve">the </w:t>
      </w:r>
      <w:r w:rsidR="00850B8B" w:rsidRPr="00850B8B">
        <w:rPr>
          <w:lang w:eastAsia="es-AR" w:bidi="ar-SA"/>
        </w:rPr>
        <w:t>Windows Azure Accelerator for Umbraco</w:t>
      </w:r>
      <w:r w:rsidR="00242705">
        <w:rPr>
          <w:lang w:eastAsia="es-AR" w:bidi="ar-SA"/>
        </w:rPr>
        <w:t xml:space="preserve"> bits to deploy an instance of Umbraco to Windows Azure</w:t>
      </w:r>
      <w:r w:rsidR="00E43149">
        <w:rPr>
          <w:lang w:eastAsia="es-AR" w:bidi="ar-SA"/>
        </w:rPr>
        <w:t>.</w:t>
      </w:r>
    </w:p>
    <w:p w:rsidR="00C028EB" w:rsidRDefault="00ED3A84" w:rsidP="00503BE5">
      <w:pPr>
        <w:pStyle w:val="ppNumberList"/>
        <w:rPr>
          <w:lang w:eastAsia="es-AR" w:bidi="ar-SA"/>
        </w:rPr>
      </w:pPr>
      <w:hyperlink w:anchor="_Get_a_Windows" w:history="1">
        <w:r w:rsidR="00C028EB" w:rsidRPr="00C028EB">
          <w:rPr>
            <w:rStyle w:val="Hyperlink"/>
            <w:rFonts w:cstheme="minorBidi"/>
            <w:lang w:eastAsia="es-AR" w:bidi="ar-SA"/>
          </w:rPr>
          <w:t>Create a Windows Azure Storage Account</w:t>
        </w:r>
      </w:hyperlink>
    </w:p>
    <w:p w:rsidR="00C028EB" w:rsidRDefault="00ED3A84" w:rsidP="00701543">
      <w:pPr>
        <w:pStyle w:val="ppNumberList"/>
        <w:jc w:val="both"/>
        <w:rPr>
          <w:lang w:eastAsia="es-AR" w:bidi="ar-SA"/>
        </w:rPr>
      </w:pPr>
      <w:hyperlink w:anchor="_Start_the_Setup" w:history="1">
        <w:r w:rsidR="00701543" w:rsidRPr="00701543">
          <w:rPr>
            <w:rStyle w:val="Hyperlink"/>
            <w:rFonts w:cstheme="minorBidi"/>
            <w:lang w:eastAsia="es-AR" w:bidi="ar-SA"/>
          </w:rPr>
          <w:t>Start the Setup Script</w:t>
        </w:r>
      </w:hyperlink>
    </w:p>
    <w:p w:rsidR="00C028EB" w:rsidRDefault="00ED3A84" w:rsidP="00503BE5">
      <w:pPr>
        <w:pStyle w:val="ppNumberList"/>
        <w:rPr>
          <w:lang w:eastAsia="es-AR" w:bidi="ar-SA"/>
        </w:rPr>
      </w:pPr>
      <w:hyperlink w:anchor="_Deploy_Accelerator_to" w:history="1">
        <w:r w:rsidR="00C028EB" w:rsidRPr="00C028EB">
          <w:rPr>
            <w:rStyle w:val="Hyperlink"/>
            <w:rFonts w:cstheme="minorBidi"/>
            <w:lang w:eastAsia="es-AR" w:bidi="ar-SA"/>
          </w:rPr>
          <w:t>Deploy Accelerator to Windows Azure</w:t>
        </w:r>
      </w:hyperlink>
    </w:p>
    <w:p w:rsidR="00C028EB" w:rsidRDefault="00ED3A84" w:rsidP="00503BE5">
      <w:pPr>
        <w:pStyle w:val="ppNumberList"/>
        <w:rPr>
          <w:lang w:eastAsia="es-AR" w:bidi="ar-SA"/>
        </w:rPr>
      </w:pPr>
      <w:hyperlink w:anchor="_Migrate_Umbraco_Database" w:history="1">
        <w:r w:rsidR="00701543" w:rsidRPr="00701543">
          <w:rPr>
            <w:rStyle w:val="Hyperlink"/>
            <w:rFonts w:cstheme="minorBidi"/>
            <w:lang w:eastAsia="es-AR" w:bidi="ar-SA"/>
          </w:rPr>
          <w:t>Configure Umbraco with the Setup Script</w:t>
        </w:r>
      </w:hyperlink>
    </w:p>
    <w:p w:rsidR="00C028EB" w:rsidRDefault="00ED3A84" w:rsidP="00503BE5">
      <w:pPr>
        <w:pStyle w:val="ppNumberList"/>
        <w:rPr>
          <w:lang w:eastAsia="es-AR" w:bidi="ar-SA"/>
        </w:rPr>
      </w:pPr>
      <w:hyperlink w:anchor="_Creating_the_SQL_1" w:history="1">
        <w:r w:rsidR="00C028EB" w:rsidRPr="00C028EB">
          <w:rPr>
            <w:rStyle w:val="Hyperlink"/>
            <w:rFonts w:cstheme="minorBidi"/>
            <w:lang w:eastAsia="es-AR" w:bidi="ar-SA"/>
          </w:rPr>
          <w:t>Creating the SQL Azure Server (optional)</w:t>
        </w:r>
      </w:hyperlink>
    </w:p>
    <w:p w:rsidR="00C028EB" w:rsidRDefault="00ED3A84" w:rsidP="00503BE5">
      <w:pPr>
        <w:pStyle w:val="ppNumberList"/>
        <w:rPr>
          <w:lang w:eastAsia="es-AR" w:bidi="ar-SA"/>
        </w:rPr>
      </w:pPr>
      <w:hyperlink w:anchor="_Manually_Uploading_the" w:history="1">
        <w:r w:rsidR="00C028EB" w:rsidRPr="00C028EB">
          <w:rPr>
            <w:rStyle w:val="Hyperlink"/>
            <w:rFonts w:cstheme="minorBidi"/>
            <w:lang w:eastAsia="es-AR" w:bidi="ar-SA"/>
          </w:rPr>
          <w:t>Manually Uploading the Umbraco Site to Blob Storage (optional)</w:t>
        </w:r>
      </w:hyperlink>
    </w:p>
    <w:p w:rsidR="002330DF" w:rsidRPr="002330DF" w:rsidRDefault="002330DF" w:rsidP="002330DF">
      <w:pPr>
        <w:pStyle w:val="ppListEnd"/>
        <w:rPr>
          <w:lang w:eastAsia="es-AR" w:bidi="ar-SA"/>
        </w:rPr>
      </w:pPr>
    </w:p>
    <w:p w:rsidR="00127B6D" w:rsidRDefault="00127B6D" w:rsidP="00127B6D">
      <w:pPr>
        <w:pStyle w:val="Heading2"/>
      </w:pPr>
      <w:bookmarkStart w:id="7" w:name="_Get_a_Windows"/>
      <w:bookmarkStart w:id="8" w:name="_Create_a_Windows"/>
      <w:bookmarkStart w:id="9" w:name="_Toc289858808"/>
      <w:bookmarkEnd w:id="7"/>
      <w:bookmarkEnd w:id="8"/>
      <w:r>
        <w:t>Create a Windows Azure Storage Account</w:t>
      </w:r>
      <w:bookmarkEnd w:id="9"/>
    </w:p>
    <w:p w:rsidR="00AB78EA" w:rsidRDefault="00AB78EA" w:rsidP="00AB78EA">
      <w:pPr>
        <w:pStyle w:val="ppBodyText"/>
      </w:pPr>
      <w:r>
        <w:t>This sample requires a Windows Azure Storage account for leveraging Blob Storage. To create an account, proceed as shown in the following steps.</w:t>
      </w:r>
    </w:p>
    <w:p w:rsidR="00AB78EA" w:rsidRDefault="00AB78EA" w:rsidP="00AB78EA">
      <w:pPr>
        <w:pStyle w:val="ppNumberList"/>
      </w:pPr>
      <w:r>
        <w:t xml:space="preserve">Log on to the </w:t>
      </w:r>
      <w:hyperlink r:id="rId19" w:history="1">
        <w:r w:rsidRPr="009A79DA">
          <w:rPr>
            <w:rStyle w:val="Hyperlink"/>
            <w:rFonts w:cstheme="minorBidi"/>
          </w:rPr>
          <w:t>Windows Azure Platform</w:t>
        </w:r>
      </w:hyperlink>
      <w:r>
        <w:t xml:space="preserve"> portal, and click </w:t>
      </w:r>
      <w:r w:rsidRPr="00BC17A2">
        <w:rPr>
          <w:b/>
        </w:rPr>
        <w:t>New Storage Account</w:t>
      </w:r>
      <w:r w:rsidRPr="006A2F6F">
        <w:t xml:space="preserve"> </w:t>
      </w:r>
      <w:r w:rsidR="00211773" w:rsidRPr="006A2F6F">
        <w:t>o</w:t>
      </w:r>
      <w:r>
        <w:t>n the ribbon.</w:t>
      </w:r>
    </w:p>
    <w:p w:rsidR="00AB78EA" w:rsidRDefault="00AB78EA" w:rsidP="00AB78EA">
      <w:pPr>
        <w:pStyle w:val="ppNumberList"/>
      </w:pPr>
      <w:r>
        <w:t xml:space="preserve">In </w:t>
      </w:r>
      <w:r w:rsidRPr="00634B98">
        <w:t xml:space="preserve">the </w:t>
      </w:r>
      <w:r w:rsidRPr="00BC17A2">
        <w:rPr>
          <w:b/>
        </w:rPr>
        <w:t>Create a New Storage Account</w:t>
      </w:r>
      <w:r>
        <w:t xml:space="preserve"> dialog, pick your subscription from the drop down list labeled </w:t>
      </w:r>
      <w:r w:rsidRPr="00BC17A2">
        <w:rPr>
          <w:b/>
        </w:rPr>
        <w:t>Choose a subscription</w:t>
      </w:r>
      <w:r>
        <w:t>.</w:t>
      </w:r>
    </w:p>
    <w:p w:rsidR="00AB78EA" w:rsidRPr="00E4653F" w:rsidRDefault="00AB78EA" w:rsidP="00AB78EA">
      <w:pPr>
        <w:pStyle w:val="ppNumberList"/>
      </w:pPr>
      <w:r>
        <w:t xml:space="preserve">Enter a valid name for your storage account in the textbox labeled </w:t>
      </w:r>
      <w:r>
        <w:rPr>
          <w:b/>
        </w:rPr>
        <w:t>Enter a URL.</w:t>
      </w:r>
    </w:p>
    <w:p w:rsidR="00AB78EA" w:rsidRDefault="00AB78EA" w:rsidP="00AB78EA">
      <w:pPr>
        <w:pStyle w:val="ppNumberList"/>
        <w:keepNext/>
      </w:pPr>
      <w:r>
        <w:lastRenderedPageBreak/>
        <w:t xml:space="preserve">Finally, select a region were the Storage Account will be hosted and click </w:t>
      </w:r>
      <w:r w:rsidRPr="00162902">
        <w:rPr>
          <w:b/>
        </w:rPr>
        <w:t>Create</w:t>
      </w:r>
      <w:r>
        <w:t xml:space="preserve"> to register your new storage account. Wait until the account provisioning process completes and updates the </w:t>
      </w:r>
      <w:r w:rsidRPr="00162902">
        <w:rPr>
          <w:b/>
        </w:rPr>
        <w:t>Storage Accounts</w:t>
      </w:r>
      <w:r w:rsidRPr="00184F84">
        <w:t xml:space="preserve"> tree</w:t>
      </w:r>
      <w:r>
        <w:t xml:space="preserve"> </w:t>
      </w:r>
      <w:r w:rsidRPr="00184F84">
        <w:t>view</w:t>
      </w:r>
      <w:r>
        <w:t xml:space="preserve">. </w:t>
      </w:r>
    </w:p>
    <w:p w:rsidR="00AB78EA" w:rsidRDefault="00AB78EA" w:rsidP="00AB78EA">
      <w:pPr>
        <w:pStyle w:val="ppFigureIndent"/>
      </w:pPr>
      <w:r w:rsidRPr="004A0E04">
        <w:rPr>
          <w:noProof/>
          <w:lang w:bidi="ar-SA"/>
        </w:rPr>
        <w:drawing>
          <wp:inline distT="0" distB="0" distL="0" distR="0" wp14:anchorId="66D87AAF" wp14:editId="19E77021">
            <wp:extent cx="2742857" cy="2285714"/>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42857" cy="2285714"/>
                    </a:xfrm>
                    <a:prstGeom prst="rect">
                      <a:avLst/>
                    </a:prstGeom>
                  </pic:spPr>
                </pic:pic>
              </a:graphicData>
            </a:graphic>
          </wp:inline>
        </w:drawing>
      </w:r>
    </w:p>
    <w:p w:rsidR="00A74A48" w:rsidRDefault="00A74A48" w:rsidP="00A74A48">
      <w:pPr>
        <w:pStyle w:val="ppFigureNumberIndent"/>
      </w:pPr>
      <w:r>
        <w:t xml:space="preserve">Figure </w:t>
      </w:r>
      <w:fldSimple w:instr=" SEQ Figure \* ARABIC ">
        <w:r w:rsidR="00E56B55">
          <w:rPr>
            <w:noProof/>
          </w:rPr>
          <w:t>2</w:t>
        </w:r>
      </w:fldSimple>
    </w:p>
    <w:p w:rsidR="00AB78EA" w:rsidRPr="00184F84" w:rsidRDefault="00AB78EA" w:rsidP="00AB78EA">
      <w:pPr>
        <w:pStyle w:val="ppFigureCaptionIndent"/>
      </w:pPr>
      <w:r>
        <w:t>Creating a new Storage Account</w:t>
      </w:r>
    </w:p>
    <w:p w:rsidR="00AB78EA" w:rsidRDefault="00AB78EA" w:rsidP="00AB78EA">
      <w:pPr>
        <w:pStyle w:val="ppBodyTextIndent"/>
      </w:pPr>
    </w:p>
    <w:p w:rsidR="00AB78EA" w:rsidRDefault="00AB78EA" w:rsidP="00AB78EA">
      <w:pPr>
        <w:pStyle w:val="ppNumberList"/>
      </w:pPr>
      <w:r>
        <w:t xml:space="preserve">Select the newly created storage account and, in the </w:t>
      </w:r>
      <w:r w:rsidRPr="009C7235">
        <w:rPr>
          <w:b/>
        </w:rPr>
        <w:t>Properties</w:t>
      </w:r>
      <w:r>
        <w:t xml:space="preserve"> pane, click the </w:t>
      </w:r>
      <w:r w:rsidRPr="00F73278">
        <w:rPr>
          <w:b/>
        </w:rPr>
        <w:t>View</w:t>
      </w:r>
      <w:r>
        <w:t xml:space="preserve"> button next to </w:t>
      </w:r>
      <w:r w:rsidRPr="00F73278">
        <w:rPr>
          <w:b/>
        </w:rPr>
        <w:t>Primary access key</w:t>
      </w:r>
      <w:r>
        <w:t xml:space="preserve">. In the </w:t>
      </w:r>
      <w:r w:rsidRPr="00F73278">
        <w:rPr>
          <w:b/>
        </w:rPr>
        <w:t>View Storage Access Keys</w:t>
      </w:r>
      <w:r>
        <w:t xml:space="preserve"> dialog, click </w:t>
      </w:r>
      <w:r w:rsidRPr="00F73278">
        <w:rPr>
          <w:b/>
        </w:rPr>
        <w:t>Copy to Clipboard</w:t>
      </w:r>
      <w:r>
        <w:t xml:space="preserve"> next to the </w:t>
      </w:r>
      <w:r w:rsidRPr="001736C9">
        <w:rPr>
          <w:b/>
        </w:rPr>
        <w:t>Primary Access Key</w:t>
      </w:r>
      <w:r>
        <w:t>. You will use this value as well as the storage account name later on to configure the application.</w:t>
      </w:r>
    </w:p>
    <w:p w:rsidR="00AB78EA" w:rsidRDefault="00AB78EA" w:rsidP="00AB78EA">
      <w:pPr>
        <w:pStyle w:val="ppBodyTextIndent"/>
        <w:keepNext/>
      </w:pPr>
      <w:r>
        <w:rPr>
          <w:noProof/>
          <w:lang w:bidi="ar-SA"/>
        </w:rPr>
        <w:drawing>
          <wp:inline distT="0" distB="0" distL="0" distR="0" wp14:anchorId="5EC572AF" wp14:editId="57CD9577">
            <wp:extent cx="5389200" cy="2046860"/>
            <wp:effectExtent l="19050" t="0" r="195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5389200" cy="2046860"/>
                    </a:xfrm>
                    <a:prstGeom prst="rect">
                      <a:avLst/>
                    </a:prstGeom>
                    <a:noFill/>
                    <a:ln w="9525">
                      <a:noFill/>
                      <a:miter lim="800000"/>
                      <a:headEnd/>
                      <a:tailEnd/>
                    </a:ln>
                  </pic:spPr>
                </pic:pic>
              </a:graphicData>
            </a:graphic>
          </wp:inline>
        </w:drawing>
      </w:r>
    </w:p>
    <w:p w:rsidR="00A74A48" w:rsidRDefault="00A74A48" w:rsidP="00A74A48">
      <w:pPr>
        <w:pStyle w:val="ppFigureNumberIndent"/>
      </w:pPr>
      <w:r>
        <w:t xml:space="preserve">Figure </w:t>
      </w:r>
      <w:fldSimple w:instr=" SEQ Figure \* ARABIC ">
        <w:r w:rsidR="00E56B55">
          <w:rPr>
            <w:noProof/>
          </w:rPr>
          <w:t>3</w:t>
        </w:r>
      </w:fldSimple>
    </w:p>
    <w:p w:rsidR="00AB78EA" w:rsidRDefault="00AB78EA" w:rsidP="00AB78EA">
      <w:pPr>
        <w:pStyle w:val="ppFigureCaptionIndent"/>
      </w:pPr>
      <w:r>
        <w:t>Retrieving the storage access keys</w:t>
      </w:r>
    </w:p>
    <w:p w:rsidR="00127B6D" w:rsidRDefault="00127B6D" w:rsidP="00AB78EA">
      <w:pPr>
        <w:pStyle w:val="ppListEnd"/>
      </w:pPr>
    </w:p>
    <w:p w:rsidR="00127B6D" w:rsidRDefault="0080597B" w:rsidP="00127B6D">
      <w:pPr>
        <w:pStyle w:val="Heading2"/>
      </w:pPr>
      <w:bookmarkStart w:id="10" w:name="_Update_Storage_Account"/>
      <w:bookmarkStart w:id="11" w:name="_Run_Command_Line"/>
      <w:bookmarkStart w:id="12" w:name="_Start_the_Command"/>
      <w:bookmarkStart w:id="13" w:name="_Start_the_Setup"/>
      <w:bookmarkStart w:id="14" w:name="_Toc289858809"/>
      <w:bookmarkEnd w:id="10"/>
      <w:bookmarkEnd w:id="11"/>
      <w:bookmarkEnd w:id="12"/>
      <w:bookmarkEnd w:id="13"/>
      <w:r>
        <w:t>Start the</w:t>
      </w:r>
      <w:r w:rsidR="00795167">
        <w:t xml:space="preserve"> </w:t>
      </w:r>
      <w:r w:rsidR="001B3F64">
        <w:t>Setup Script</w:t>
      </w:r>
      <w:bookmarkEnd w:id="14"/>
    </w:p>
    <w:p w:rsidR="005D6288" w:rsidRDefault="005D6288" w:rsidP="005D6288">
      <w:pPr>
        <w:pStyle w:val="ppBodyText"/>
      </w:pPr>
      <w:r>
        <w:t>This sample provides a command line setup that will guide you through the process of configuring the Azure Accelerator and the Umbraco site</w:t>
      </w:r>
      <w:r w:rsidR="00897E11">
        <w:t xml:space="preserve">. </w:t>
      </w:r>
    </w:p>
    <w:p w:rsidR="00897E11" w:rsidRDefault="005A5CFD" w:rsidP="005A5CFD">
      <w:pPr>
        <w:pStyle w:val="ppNumberList"/>
      </w:pPr>
      <w:r>
        <w:lastRenderedPageBreak/>
        <w:t xml:space="preserve">Run the </w:t>
      </w:r>
      <w:r w:rsidR="00CB449A">
        <w:rPr>
          <w:b/>
        </w:rPr>
        <w:t>Setup</w:t>
      </w:r>
      <w:r w:rsidRPr="00576C36">
        <w:rPr>
          <w:b/>
        </w:rPr>
        <w:t>.cmd</w:t>
      </w:r>
      <w:r>
        <w:t xml:space="preserve"> script located in the </w:t>
      </w:r>
      <w:r w:rsidR="00C01E2F">
        <w:t>root</w:t>
      </w:r>
      <w:r>
        <w:t xml:space="preserve"> directory were you extracted the sample.</w:t>
      </w:r>
    </w:p>
    <w:p w:rsidR="00576C36" w:rsidRDefault="0080597B" w:rsidP="005A5CFD">
      <w:pPr>
        <w:pStyle w:val="ppNumberList"/>
      </w:pPr>
      <w:r>
        <w:t>First, you will be asked to provide the</w:t>
      </w:r>
      <w:r w:rsidR="0051384A">
        <w:t xml:space="preserve"> Storage Account name and key that will be used to upload the files to blob storage and to configure the </w:t>
      </w:r>
      <w:r w:rsidR="0051384A" w:rsidRPr="00601CAE">
        <w:rPr>
          <w:b/>
        </w:rPr>
        <w:t>DataConnectionString</w:t>
      </w:r>
      <w:r w:rsidR="0051384A">
        <w:t xml:space="preserve"> in the accelerator instance.</w:t>
      </w:r>
    </w:p>
    <w:p w:rsidR="00601CAE" w:rsidRDefault="005E624E" w:rsidP="00601CAE">
      <w:pPr>
        <w:pStyle w:val="ppFigureIndent"/>
      </w:pPr>
      <w:r w:rsidRPr="005E624E">
        <w:rPr>
          <w:noProof/>
          <w:lang w:bidi="ar-SA"/>
        </w:rPr>
        <w:drawing>
          <wp:inline distT="0" distB="0" distL="0" distR="0" wp14:anchorId="27163D21" wp14:editId="1B33E698">
            <wp:extent cx="5943600"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002280"/>
                    </a:xfrm>
                    <a:prstGeom prst="rect">
                      <a:avLst/>
                    </a:prstGeom>
                  </pic:spPr>
                </pic:pic>
              </a:graphicData>
            </a:graphic>
          </wp:inline>
        </w:drawing>
      </w:r>
    </w:p>
    <w:p w:rsidR="00A74A48" w:rsidRDefault="00A74A48" w:rsidP="00A74A48">
      <w:pPr>
        <w:pStyle w:val="ppFigureNumberIndent"/>
      </w:pPr>
      <w:r>
        <w:t xml:space="preserve">Figure </w:t>
      </w:r>
      <w:fldSimple w:instr=" SEQ Figure \* ARABIC ">
        <w:r w:rsidR="00E56B55">
          <w:rPr>
            <w:noProof/>
          </w:rPr>
          <w:t>4</w:t>
        </w:r>
      </w:fldSimple>
    </w:p>
    <w:p w:rsidR="00601CAE" w:rsidRDefault="00601CAE" w:rsidP="00601CAE">
      <w:pPr>
        <w:pStyle w:val="ppFigureCaptionIndent"/>
      </w:pPr>
      <w:r>
        <w:t>Providing Storage Account Name and Key</w:t>
      </w:r>
    </w:p>
    <w:p w:rsidR="00601CAE" w:rsidRDefault="00601CAE" w:rsidP="003D6BEB">
      <w:pPr>
        <w:pStyle w:val="ppBodyText"/>
        <w:numPr>
          <w:ilvl w:val="0"/>
          <w:numId w:val="0"/>
        </w:numPr>
      </w:pPr>
    </w:p>
    <w:p w:rsidR="003D6BEB" w:rsidRDefault="00797E3D" w:rsidP="003D6BEB">
      <w:pPr>
        <w:pStyle w:val="ppNumberList"/>
      </w:pPr>
      <w:r>
        <w:t xml:space="preserve">Next, you will be prompted to manually deploy the Accelerator </w:t>
      </w:r>
      <w:r w:rsidR="00BF0A52">
        <w:t>t</w:t>
      </w:r>
      <w:bookmarkStart w:id="15" w:name="_GoBack"/>
      <w:bookmarkEnd w:id="15"/>
      <w:r>
        <w:t>o Windows Azure. You can follow the steps described below to do so.</w:t>
      </w:r>
    </w:p>
    <w:p w:rsidR="001260C7" w:rsidRDefault="001260C7" w:rsidP="001260C7">
      <w:pPr>
        <w:pStyle w:val="ppListEnd"/>
      </w:pPr>
    </w:p>
    <w:p w:rsidR="00127B6D" w:rsidRPr="00127B6D" w:rsidRDefault="00127B6D" w:rsidP="00127B6D">
      <w:pPr>
        <w:pStyle w:val="Heading2"/>
      </w:pPr>
      <w:bookmarkStart w:id="16" w:name="_Deploy_Accelerator_to"/>
      <w:bookmarkStart w:id="17" w:name="_Toc289858810"/>
      <w:bookmarkEnd w:id="16"/>
      <w:r>
        <w:t>Deploy Accelerator to Windows Azure</w:t>
      </w:r>
      <w:bookmarkEnd w:id="17"/>
    </w:p>
    <w:p w:rsidR="00240846" w:rsidRDefault="00240846" w:rsidP="001260C7">
      <w:pPr>
        <w:pStyle w:val="ppBodyText"/>
      </w:pPr>
      <w:r>
        <w:t xml:space="preserve">The first step for Deploying the Accelerator to Windows Azure is generating the Deployment Package. </w:t>
      </w:r>
    </w:p>
    <w:p w:rsidR="00240846" w:rsidRDefault="00240846" w:rsidP="00240846">
      <w:pPr>
        <w:pStyle w:val="ppNumberList"/>
      </w:pPr>
      <w:r>
        <w:t xml:space="preserve">Open the </w:t>
      </w:r>
      <w:r w:rsidRPr="00240846">
        <w:rPr>
          <w:b/>
        </w:rPr>
        <w:t>Umbraco</w:t>
      </w:r>
      <w:r>
        <w:t xml:space="preserve"> solution located inside the </w:t>
      </w:r>
      <w:r w:rsidRPr="00240846">
        <w:rPr>
          <w:b/>
        </w:rPr>
        <w:t>code</w:t>
      </w:r>
      <w:r>
        <w:t xml:space="preserve"> folder were you installed this sample.</w:t>
      </w:r>
    </w:p>
    <w:p w:rsidR="006C6D02" w:rsidRPr="006E543E" w:rsidRDefault="006C6D02" w:rsidP="00240846">
      <w:pPr>
        <w:pStyle w:val="ppNumberList"/>
      </w:pPr>
      <w:r>
        <w:t xml:space="preserve">In the Solution Explorer, right click on the </w:t>
      </w:r>
      <w:r w:rsidRPr="006C6D02">
        <w:rPr>
          <w:b/>
        </w:rPr>
        <w:t>UmbracoAccelerator</w:t>
      </w:r>
      <w:r>
        <w:t xml:space="preserve"> Cloud Project and select </w:t>
      </w:r>
      <w:r w:rsidRPr="006C6D02">
        <w:rPr>
          <w:b/>
        </w:rPr>
        <w:t>Publish</w:t>
      </w:r>
      <w:r>
        <w:rPr>
          <w:b/>
        </w:rPr>
        <w:t>.</w:t>
      </w:r>
    </w:p>
    <w:p w:rsidR="006E543E" w:rsidRDefault="006E543E" w:rsidP="00240846">
      <w:pPr>
        <w:pStyle w:val="ppNumberList"/>
      </w:pPr>
      <w:r>
        <w:t xml:space="preserve">Select </w:t>
      </w:r>
      <w:r w:rsidRPr="006E543E">
        <w:rPr>
          <w:b/>
        </w:rPr>
        <w:t>Create Service Package Only</w:t>
      </w:r>
      <w:r>
        <w:t xml:space="preserve"> and click </w:t>
      </w:r>
      <w:r w:rsidRPr="006E543E">
        <w:rPr>
          <w:b/>
        </w:rPr>
        <w:t>OK</w:t>
      </w:r>
      <w:r>
        <w:t>. Once you</w:t>
      </w:r>
      <w:r w:rsidR="0015358D">
        <w:t>r</w:t>
      </w:r>
      <w:r>
        <w:t xml:space="preserve"> publication succeeds, an Explorer window will pop up containing the Deployment Package and the ServiceConfiguration</w:t>
      </w:r>
      <w:r w:rsidR="00D002B0">
        <w:t>.</w:t>
      </w:r>
    </w:p>
    <w:p w:rsidR="006F36FA" w:rsidRPr="00BB0248" w:rsidRDefault="006F36FA" w:rsidP="00BB0248">
      <w:pPr>
        <w:pStyle w:val="ppNoteIndent"/>
      </w:pPr>
      <w:r w:rsidRPr="00BB0248">
        <w:rPr>
          <w:b/>
        </w:rPr>
        <w:t>Note:</w:t>
      </w:r>
      <w:r w:rsidRPr="00BB0248">
        <w:t xml:space="preserve"> </w:t>
      </w:r>
      <w:r w:rsidR="00BB0248" w:rsidRPr="00BB0248">
        <w:t>Windows Azure provides the ability to specify an instance size in the Service Definition file (csdef) which is deployed as part of the Windows Azure Servi</w:t>
      </w:r>
      <w:r w:rsidR="00BB0248">
        <w:t>ce Package.</w:t>
      </w:r>
      <w:r w:rsidR="00BB0248" w:rsidRPr="00BB0248">
        <w:t xml:space="preserve"> The instance size specifies the amount of memory, CPU, local storage, and network performance for the underlying Virtual Machine image. By default, the accelerator is configured to use two extra small instances. For more information about instance sizes, please review the MSDN </w:t>
      </w:r>
      <w:r w:rsidR="00BB0248" w:rsidRPr="00BB0248">
        <w:lastRenderedPageBreak/>
        <w:t xml:space="preserve">documentation on this subject located </w:t>
      </w:r>
      <w:hyperlink r:id="rId23" w:history="1">
        <w:r w:rsidR="00BB0248" w:rsidRPr="00BB0248">
          <w:rPr>
            <w:rStyle w:val="Hyperlink"/>
            <w:rFonts w:cstheme="minorBidi"/>
          </w:rPr>
          <w:t>here</w:t>
        </w:r>
      </w:hyperlink>
      <w:r w:rsidR="00BB0248" w:rsidRPr="00BB0248">
        <w:t xml:space="preserve">. Each instance size also has different pricing. You can find more information about pricing </w:t>
      </w:r>
      <w:hyperlink r:id="rId24" w:history="1">
        <w:r w:rsidR="00BB0248" w:rsidRPr="00BB0248">
          <w:rPr>
            <w:rStyle w:val="Hyperlink"/>
            <w:rFonts w:cstheme="minorBidi"/>
          </w:rPr>
          <w:t>here</w:t>
        </w:r>
      </w:hyperlink>
      <w:r w:rsidRPr="00BB0248">
        <w:t>.</w:t>
      </w:r>
    </w:p>
    <w:p w:rsidR="006F36FA" w:rsidRDefault="006F36FA" w:rsidP="006F36FA">
      <w:pPr>
        <w:pStyle w:val="ppBodyText"/>
      </w:pPr>
    </w:p>
    <w:p w:rsidR="001260C7" w:rsidRDefault="005D3B6E" w:rsidP="001260C7">
      <w:pPr>
        <w:pStyle w:val="ppBodyText"/>
      </w:pPr>
      <w:r>
        <w:t xml:space="preserve">Next, </w:t>
      </w:r>
      <w:r w:rsidR="001260C7">
        <w:t>you’ll need</w:t>
      </w:r>
      <w:r w:rsidR="00A610D6">
        <w:t xml:space="preserve"> to create</w:t>
      </w:r>
      <w:r w:rsidR="001260C7">
        <w:t xml:space="preserve"> a Windows Azure Hosted Service</w:t>
      </w:r>
      <w:r w:rsidR="00A3419C">
        <w:t>:</w:t>
      </w:r>
    </w:p>
    <w:p w:rsidR="001260C7" w:rsidRDefault="001260C7" w:rsidP="001260C7">
      <w:pPr>
        <w:pStyle w:val="ppNumberList"/>
      </w:pPr>
      <w:r>
        <w:t xml:space="preserve">Log on to the </w:t>
      </w:r>
      <w:hyperlink r:id="rId25" w:history="1">
        <w:r w:rsidRPr="009A79DA">
          <w:rPr>
            <w:rStyle w:val="Hyperlink"/>
            <w:rFonts w:cstheme="minorBidi"/>
          </w:rPr>
          <w:t>Windows Azure Platform</w:t>
        </w:r>
      </w:hyperlink>
      <w:r>
        <w:t xml:space="preserve"> portal, and click on </w:t>
      </w:r>
      <w:r w:rsidRPr="00C96403">
        <w:rPr>
          <w:b/>
        </w:rPr>
        <w:t>New Hosted Service</w:t>
      </w:r>
      <w:r>
        <w:t xml:space="preserve"> on the ribbon. </w:t>
      </w:r>
    </w:p>
    <w:p w:rsidR="001260C7" w:rsidRDefault="001260C7" w:rsidP="001260C7">
      <w:pPr>
        <w:pStyle w:val="ppNumberList"/>
      </w:pPr>
      <w:r>
        <w:t xml:space="preserve">In the </w:t>
      </w:r>
      <w:r w:rsidRPr="00CA65F0">
        <w:rPr>
          <w:b/>
        </w:rPr>
        <w:t>Create a new Hosted Service</w:t>
      </w:r>
      <w:r>
        <w:t xml:space="preserve"> dialog, select the subscription where you wish to create the service from the drop down list</w:t>
      </w:r>
      <w:r w:rsidRPr="005111A5">
        <w:t xml:space="preserve"> </w:t>
      </w:r>
      <w:r>
        <w:t xml:space="preserve">labeled </w:t>
      </w:r>
      <w:r>
        <w:rPr>
          <w:b/>
        </w:rPr>
        <w:t>Choose a s</w:t>
      </w:r>
      <w:r w:rsidRPr="00B42366">
        <w:rPr>
          <w:b/>
        </w:rPr>
        <w:t>ubscription</w:t>
      </w:r>
      <w:r>
        <w:t>.</w:t>
      </w:r>
    </w:p>
    <w:p w:rsidR="001260C7" w:rsidRDefault="001260C7" w:rsidP="001260C7">
      <w:pPr>
        <w:pStyle w:val="ppNumberList"/>
      </w:pPr>
      <w:r>
        <w:t xml:space="preserve">Enter a service name in the textbox labeled </w:t>
      </w:r>
      <w:r w:rsidRPr="003C6BC3">
        <w:rPr>
          <w:b/>
        </w:rPr>
        <w:t>Enter a name for your service</w:t>
      </w:r>
      <w:r>
        <w:t xml:space="preserve"> and choose its URL  by entering a prefix in the textbox labeled  </w:t>
      </w:r>
      <w:r>
        <w:rPr>
          <w:b/>
        </w:rPr>
        <w:t>Enter a URL prefix for your service</w:t>
      </w:r>
      <w:r>
        <w:t>.</w:t>
      </w:r>
    </w:p>
    <w:p w:rsidR="001260C7" w:rsidRDefault="001260C7" w:rsidP="001260C7">
      <w:pPr>
        <w:pStyle w:val="ppNumberList"/>
      </w:pPr>
      <w:r>
        <w:t>Select the same region chosen for the storage account.</w:t>
      </w:r>
    </w:p>
    <w:p w:rsidR="001260C7" w:rsidRDefault="00FE4EC5" w:rsidP="001260C7">
      <w:pPr>
        <w:pStyle w:val="ppNumberList"/>
      </w:pPr>
      <w:r>
        <w:t>F</w:t>
      </w:r>
      <w:r w:rsidR="001260C7">
        <w:t xml:space="preserve">or the Deployment Options, chose </w:t>
      </w:r>
      <w:r w:rsidR="001260C7" w:rsidRPr="00DC5F1E">
        <w:rPr>
          <w:b/>
        </w:rPr>
        <w:t>Deploy to Production</w:t>
      </w:r>
      <w:r w:rsidR="001260C7">
        <w:t>, enter a label to identify the deployment</w:t>
      </w:r>
      <w:r w:rsidR="00DC5F1E">
        <w:t xml:space="preserve"> </w:t>
      </w:r>
      <w:r w:rsidR="001260C7">
        <w:t xml:space="preserve">and browse locally for the </w:t>
      </w:r>
      <w:r w:rsidR="001260C7" w:rsidRPr="005B0B2E">
        <w:t>Package</w:t>
      </w:r>
      <w:r w:rsidR="001260C7">
        <w:t xml:space="preserve"> and Service Configuration you’ve </w:t>
      </w:r>
      <w:r w:rsidR="00DC5F1E">
        <w:t xml:space="preserve">generated on </w:t>
      </w:r>
      <w:r w:rsidR="001260C7">
        <w:t>previously.</w:t>
      </w:r>
    </w:p>
    <w:p w:rsidR="001260C7" w:rsidRPr="003F7168" w:rsidRDefault="001260C7" w:rsidP="001260C7">
      <w:pPr>
        <w:pStyle w:val="ppBodyTextIndent"/>
      </w:pPr>
    </w:p>
    <w:p w:rsidR="001260C7" w:rsidRDefault="009457E6" w:rsidP="001260C7">
      <w:pPr>
        <w:pStyle w:val="ppFigureIndent"/>
        <w:keepNext/>
      </w:pPr>
      <w:r w:rsidRPr="009457E6">
        <w:rPr>
          <w:noProof/>
          <w:lang w:bidi="ar-SA"/>
        </w:rPr>
        <w:lastRenderedPageBreak/>
        <w:drawing>
          <wp:inline distT="0" distB="0" distL="0" distR="0" wp14:anchorId="31221343" wp14:editId="0349B41B">
            <wp:extent cx="3923810" cy="465714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23810" cy="4657143"/>
                    </a:xfrm>
                    <a:prstGeom prst="rect">
                      <a:avLst/>
                    </a:prstGeom>
                  </pic:spPr>
                </pic:pic>
              </a:graphicData>
            </a:graphic>
          </wp:inline>
        </w:drawing>
      </w:r>
      <w:r w:rsidR="001260C7">
        <w:rPr>
          <w:noProof/>
          <w:lang w:bidi="ar-SA"/>
        </w:rPr>
        <w:t xml:space="preserve"> </w:t>
      </w:r>
    </w:p>
    <w:p w:rsidR="00A74A48" w:rsidRDefault="00A74A48" w:rsidP="00A74A48">
      <w:pPr>
        <w:pStyle w:val="ppFigureNumberIndent"/>
      </w:pPr>
      <w:r>
        <w:t xml:space="preserve">Figure </w:t>
      </w:r>
      <w:fldSimple w:instr=" SEQ Figure \* ARABIC ">
        <w:r w:rsidR="00E56B55">
          <w:rPr>
            <w:noProof/>
          </w:rPr>
          <w:t>5</w:t>
        </w:r>
      </w:fldSimple>
    </w:p>
    <w:p w:rsidR="001260C7" w:rsidRPr="001E2F19" w:rsidRDefault="001260C7" w:rsidP="001260C7">
      <w:pPr>
        <w:pStyle w:val="ppFigureCaptionIndent"/>
      </w:pPr>
      <w:r>
        <w:t>Creating the Windows Azure Hosted Service</w:t>
      </w:r>
    </w:p>
    <w:p w:rsidR="001260C7" w:rsidRDefault="001260C7" w:rsidP="00FE4EC5">
      <w:pPr>
        <w:pStyle w:val="ppBodyText"/>
        <w:numPr>
          <w:ilvl w:val="0"/>
          <w:numId w:val="0"/>
        </w:numPr>
      </w:pPr>
    </w:p>
    <w:p w:rsidR="00FE4EC5" w:rsidRDefault="00FE4EC5" w:rsidP="00FE4EC5">
      <w:pPr>
        <w:pStyle w:val="ppNumberList"/>
      </w:pPr>
      <w:r>
        <w:t xml:space="preserve">Finally, you’ll need to upload the remote </w:t>
      </w:r>
      <w:r w:rsidR="00920D67">
        <w:t>desktop certificate. To do this:</w:t>
      </w:r>
      <w:r>
        <w:t xml:space="preserve"> </w:t>
      </w:r>
    </w:p>
    <w:p w:rsidR="004C147D" w:rsidRDefault="00FE4EC5" w:rsidP="00FE4EC5">
      <w:pPr>
        <w:pStyle w:val="ppNumberListIndent"/>
      </w:pPr>
      <w:r>
        <w:t xml:space="preserve">Click on </w:t>
      </w:r>
      <w:r w:rsidRPr="002F67EA">
        <w:rPr>
          <w:b/>
        </w:rPr>
        <w:t>Add Certificate</w:t>
      </w:r>
      <w:r w:rsidR="002F67EA">
        <w:t xml:space="preserve"> and in </w:t>
      </w:r>
      <w:r w:rsidR="004C147D">
        <w:t xml:space="preserve">the Upload Certificates dialog, click </w:t>
      </w:r>
      <w:r w:rsidRPr="002F67EA">
        <w:rPr>
          <w:b/>
        </w:rPr>
        <w:t>Browse</w:t>
      </w:r>
      <w:r w:rsidR="004C147D">
        <w:t>.</w:t>
      </w:r>
    </w:p>
    <w:p w:rsidR="00FE4EC5" w:rsidRPr="00B340D1" w:rsidRDefault="004C147D" w:rsidP="00FE4EC5">
      <w:pPr>
        <w:pStyle w:val="ppNumberListIndent"/>
      </w:pPr>
      <w:r>
        <w:t xml:space="preserve">Browse </w:t>
      </w:r>
      <w:r w:rsidR="00FE4EC5">
        <w:t xml:space="preserve">to the folder were you installed the package and under </w:t>
      </w:r>
      <w:r w:rsidR="00FE4EC5" w:rsidRPr="00FE4EC5">
        <w:rPr>
          <w:b/>
        </w:rPr>
        <w:t>assets</w:t>
      </w:r>
      <w:r w:rsidR="00FE4EC5">
        <w:t xml:space="preserve"> you will find the Remote Desktop certificate named </w:t>
      </w:r>
      <w:r w:rsidR="00FE4EC5" w:rsidRPr="00FE4EC5">
        <w:rPr>
          <w:b/>
        </w:rPr>
        <w:t>Remote.pfx</w:t>
      </w:r>
      <w:r w:rsidR="00B340D1" w:rsidRPr="00B340D1">
        <w:t>.</w:t>
      </w:r>
    </w:p>
    <w:p w:rsidR="00B340D1" w:rsidRPr="004A43C2" w:rsidRDefault="00B340D1" w:rsidP="00B340D1">
      <w:pPr>
        <w:pStyle w:val="ppNumberListIndent"/>
      </w:pPr>
      <w:r>
        <w:t xml:space="preserve">Enter </w:t>
      </w:r>
      <w:r w:rsidRPr="00B340D1">
        <w:rPr>
          <w:b/>
        </w:rPr>
        <w:t>q3&amp;d3new7@0</w:t>
      </w:r>
      <w:r w:rsidR="001C4283">
        <w:t xml:space="preserve"> as the certificate password and click </w:t>
      </w:r>
      <w:r w:rsidR="001C4283" w:rsidRPr="001C4283">
        <w:rPr>
          <w:b/>
        </w:rPr>
        <w:t>OK</w:t>
      </w:r>
    </w:p>
    <w:p w:rsidR="004A43C2" w:rsidRPr="004A43C2" w:rsidRDefault="004A43C2" w:rsidP="004A43C2">
      <w:pPr>
        <w:pStyle w:val="ppNoteIndent2"/>
      </w:pPr>
      <w:r w:rsidRPr="004A43C2">
        <w:rPr>
          <w:b/>
        </w:rPr>
        <w:t>Note:</w:t>
      </w:r>
      <w:r>
        <w:t xml:space="preserve"> The remote desktop user and password are already configured in the deployment package. It is recommended you change this user and password through the management site</w:t>
      </w:r>
    </w:p>
    <w:p w:rsidR="004A43C2" w:rsidRDefault="004A43C2" w:rsidP="004A43C2">
      <w:pPr>
        <w:pStyle w:val="ppNoteIndent2"/>
      </w:pPr>
      <w:r w:rsidRPr="004A43C2">
        <w:rPr>
          <w:b/>
        </w:rPr>
        <w:t>user</w:t>
      </w:r>
      <w:r>
        <w:t xml:space="preserve">: admin / </w:t>
      </w:r>
      <w:r w:rsidRPr="004A43C2">
        <w:rPr>
          <w:b/>
        </w:rPr>
        <w:t>password</w:t>
      </w:r>
      <w:r w:rsidRPr="004A43C2">
        <w:t>: q3&amp;d3new7@0</w:t>
      </w:r>
    </w:p>
    <w:p w:rsidR="004A43C2" w:rsidRPr="001C4283" w:rsidRDefault="004A43C2" w:rsidP="004A43C2">
      <w:pPr>
        <w:pStyle w:val="ppBodyTextIndent2"/>
      </w:pPr>
    </w:p>
    <w:p w:rsidR="001C4283" w:rsidRDefault="001C4283" w:rsidP="001C4283">
      <w:pPr>
        <w:pStyle w:val="ppFigureIndent2"/>
      </w:pPr>
      <w:r w:rsidRPr="001C4283">
        <w:rPr>
          <w:noProof/>
          <w:lang w:bidi="ar-SA"/>
        </w:rPr>
        <w:lastRenderedPageBreak/>
        <w:drawing>
          <wp:inline distT="0" distB="0" distL="0" distR="0" wp14:anchorId="5A424355" wp14:editId="3B1DE8C6">
            <wp:extent cx="3257143" cy="149523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57143" cy="1495238"/>
                    </a:xfrm>
                    <a:prstGeom prst="rect">
                      <a:avLst/>
                    </a:prstGeom>
                  </pic:spPr>
                </pic:pic>
              </a:graphicData>
            </a:graphic>
          </wp:inline>
        </w:drawing>
      </w:r>
    </w:p>
    <w:p w:rsidR="00A74A48" w:rsidRDefault="00A74A48" w:rsidP="00A74A48">
      <w:pPr>
        <w:pStyle w:val="ppFigureNumberIndent2"/>
      </w:pPr>
      <w:r>
        <w:t xml:space="preserve">Figure </w:t>
      </w:r>
      <w:fldSimple w:instr=" SEQ Figure \* ARABIC ">
        <w:r w:rsidR="00E56B55">
          <w:rPr>
            <w:noProof/>
          </w:rPr>
          <w:t>6</w:t>
        </w:r>
      </w:fldSimple>
    </w:p>
    <w:p w:rsidR="001C4283" w:rsidRDefault="001C4283" w:rsidP="001C4283">
      <w:pPr>
        <w:pStyle w:val="ppFigureCaptionIndent2"/>
      </w:pPr>
      <w:r>
        <w:t>Creating the Windows Azure Hosted Service</w:t>
      </w:r>
    </w:p>
    <w:p w:rsidR="00431AE8" w:rsidRPr="00431AE8" w:rsidRDefault="00431AE8" w:rsidP="00431AE8">
      <w:pPr>
        <w:pStyle w:val="ppBodyText"/>
      </w:pPr>
    </w:p>
    <w:p w:rsidR="00FE4EC5" w:rsidRDefault="00FE4EC5" w:rsidP="00FE4EC5">
      <w:pPr>
        <w:pStyle w:val="ppNumberList"/>
      </w:pPr>
      <w:r>
        <w:t xml:space="preserve">Click </w:t>
      </w:r>
      <w:r w:rsidRPr="00734209">
        <w:rPr>
          <w:b/>
        </w:rPr>
        <w:t xml:space="preserve">OK </w:t>
      </w:r>
      <w:r>
        <w:t>to create the Service.</w:t>
      </w:r>
    </w:p>
    <w:p w:rsidR="00FE4EC5" w:rsidRDefault="00FE4EC5" w:rsidP="00FE4EC5">
      <w:pPr>
        <w:pStyle w:val="ppBodyText"/>
        <w:numPr>
          <w:ilvl w:val="0"/>
          <w:numId w:val="0"/>
        </w:numPr>
      </w:pPr>
    </w:p>
    <w:p w:rsidR="001260C7" w:rsidRDefault="001260C7" w:rsidP="00920D67">
      <w:pPr>
        <w:pStyle w:val="ppBodyText"/>
      </w:pPr>
      <w:r>
        <w:t>Notice that the package begins to upload and that the portal shows the status of the deployment to indicate its progress. This process will ta</w:t>
      </w:r>
      <w:r w:rsidR="004A43C2">
        <w:t xml:space="preserve">ke anywhere from 5-15 minutes. </w:t>
      </w:r>
    </w:p>
    <w:p w:rsidR="00AC17FC" w:rsidRDefault="00AC17FC" w:rsidP="00AC17FC">
      <w:pPr>
        <w:pStyle w:val="ppBodyText"/>
        <w:numPr>
          <w:ilvl w:val="0"/>
          <w:numId w:val="0"/>
        </w:numPr>
      </w:pPr>
    </w:p>
    <w:p w:rsidR="00244C4D" w:rsidRDefault="00244C4D" w:rsidP="00244C4D">
      <w:pPr>
        <w:pStyle w:val="ppListEnd"/>
      </w:pPr>
    </w:p>
    <w:p w:rsidR="00127B6D" w:rsidRDefault="00411852" w:rsidP="00127B6D">
      <w:pPr>
        <w:pStyle w:val="Heading2"/>
      </w:pPr>
      <w:bookmarkStart w:id="18" w:name="_Migrate_Umbraco_Database"/>
      <w:bookmarkStart w:id="19" w:name="_Creating_the_SQL"/>
      <w:bookmarkStart w:id="20" w:name="_Configure_Umbraco_with"/>
      <w:bookmarkStart w:id="21" w:name="_Toc289858811"/>
      <w:bookmarkEnd w:id="18"/>
      <w:bookmarkEnd w:id="19"/>
      <w:bookmarkEnd w:id="20"/>
      <w:r>
        <w:t xml:space="preserve">Configure Umbraco with the </w:t>
      </w:r>
      <w:r w:rsidR="00B95480">
        <w:t>Setup Script</w:t>
      </w:r>
      <w:bookmarkEnd w:id="21"/>
    </w:p>
    <w:p w:rsidR="00934E0D" w:rsidRDefault="00B15F9C" w:rsidP="009248F1">
      <w:pPr>
        <w:pStyle w:val="ppBodyText"/>
      </w:pPr>
      <w:r>
        <w:t xml:space="preserve">Go back to the command line </w:t>
      </w:r>
      <w:r w:rsidR="00B95480">
        <w:t xml:space="preserve">window </w:t>
      </w:r>
      <w:r>
        <w:t>and press any key to proceed with the configuration process.</w:t>
      </w:r>
    </w:p>
    <w:p w:rsidR="00D9107D" w:rsidRDefault="00F83C01" w:rsidP="009248F1">
      <w:pPr>
        <w:pStyle w:val="ppNumberList"/>
      </w:pPr>
      <w:r>
        <w:t>You will be asked to provide the SQL Azure server, datab</w:t>
      </w:r>
      <w:r w:rsidR="00D9107D">
        <w:t>ase</w:t>
      </w:r>
      <w:r w:rsidR="004D4112">
        <w:t xml:space="preserve"> name</w:t>
      </w:r>
      <w:r w:rsidR="00D9107D">
        <w:t xml:space="preserve"> and credentials to setup Umbraco’s database.</w:t>
      </w:r>
    </w:p>
    <w:p w:rsidR="00FE104A" w:rsidRDefault="00FE104A" w:rsidP="00FE104A">
      <w:pPr>
        <w:pStyle w:val="ppNoteIndent"/>
      </w:pPr>
      <w:r w:rsidRPr="00FE104A">
        <w:rPr>
          <w:b/>
        </w:rPr>
        <w:t>Note:</w:t>
      </w:r>
      <w:r>
        <w:t xml:space="preserve"> if you don’t have a SQL Azure Server you can follow the steps described </w:t>
      </w:r>
      <w:hyperlink w:anchor="_Creating_the_SQL_1" w:history="1">
        <w:r w:rsidRPr="007F11D8">
          <w:rPr>
            <w:rStyle w:val="Hyperlink"/>
            <w:rFonts w:cstheme="minorBidi"/>
          </w:rPr>
          <w:t>below</w:t>
        </w:r>
      </w:hyperlink>
    </w:p>
    <w:p w:rsidR="00FE104A" w:rsidRDefault="00FE104A" w:rsidP="00FE104A">
      <w:pPr>
        <w:pStyle w:val="ppBodyTextIndent"/>
      </w:pPr>
    </w:p>
    <w:p w:rsidR="00FE104A" w:rsidRDefault="00BA0A6C" w:rsidP="00FE104A">
      <w:pPr>
        <w:pStyle w:val="ppFigureIndent"/>
        <w:keepNext/>
      </w:pPr>
      <w:r w:rsidRPr="00BA0A6C">
        <w:rPr>
          <w:noProof/>
          <w:lang w:bidi="ar-SA"/>
        </w:rPr>
        <w:lastRenderedPageBreak/>
        <w:drawing>
          <wp:inline distT="0" distB="0" distL="0" distR="0" wp14:anchorId="3D8F1D37" wp14:editId="3660A3AC">
            <wp:extent cx="5943600" cy="3002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002280"/>
                    </a:xfrm>
                    <a:prstGeom prst="rect">
                      <a:avLst/>
                    </a:prstGeom>
                  </pic:spPr>
                </pic:pic>
              </a:graphicData>
            </a:graphic>
          </wp:inline>
        </w:drawing>
      </w:r>
    </w:p>
    <w:p w:rsidR="00A74A48" w:rsidRDefault="00A74A48" w:rsidP="00A74A48">
      <w:pPr>
        <w:pStyle w:val="ppFigureNumberIndent"/>
      </w:pPr>
      <w:r>
        <w:t xml:space="preserve">Figure </w:t>
      </w:r>
      <w:fldSimple w:instr=" SEQ Figure \* ARABIC ">
        <w:r w:rsidR="00E56B55">
          <w:rPr>
            <w:noProof/>
          </w:rPr>
          <w:t>7</w:t>
        </w:r>
      </w:fldSimple>
    </w:p>
    <w:p w:rsidR="00FE104A" w:rsidRPr="001E2F19" w:rsidRDefault="00FE104A" w:rsidP="00FE104A">
      <w:pPr>
        <w:pStyle w:val="ppFigureCaptionIndent"/>
      </w:pPr>
      <w:r>
        <w:t>Migrating Umbraco Database to SQL Azure step</w:t>
      </w:r>
    </w:p>
    <w:p w:rsidR="009248F1" w:rsidRDefault="009248F1" w:rsidP="00FE104A">
      <w:pPr>
        <w:pStyle w:val="ppBodyText"/>
        <w:numPr>
          <w:ilvl w:val="0"/>
          <w:numId w:val="0"/>
        </w:numPr>
      </w:pPr>
    </w:p>
    <w:p w:rsidR="00FE104A" w:rsidRDefault="00C05536" w:rsidP="00C05536">
      <w:pPr>
        <w:pStyle w:val="ppNumberList"/>
      </w:pPr>
      <w:r>
        <w:t xml:space="preserve">Once the </w:t>
      </w:r>
      <w:r w:rsidR="00701543">
        <w:t xml:space="preserve">setup </w:t>
      </w:r>
      <w:r>
        <w:t xml:space="preserve">script completes creating the database and its schema, you will be prompted if you want to setup a clean database. Choose </w:t>
      </w:r>
      <w:r w:rsidRPr="00C05536">
        <w:rPr>
          <w:b/>
        </w:rPr>
        <w:t>Y</w:t>
      </w:r>
      <w:r>
        <w:t xml:space="preserve"> if you don’t have a local version of Umbraco already configured and you are performing a clean install.</w:t>
      </w:r>
    </w:p>
    <w:p w:rsidR="00C05536" w:rsidRDefault="00F3541E" w:rsidP="00F3541E">
      <w:pPr>
        <w:pStyle w:val="ppNoteIndent"/>
      </w:pPr>
      <w:r w:rsidRPr="00F3541E">
        <w:rPr>
          <w:b/>
        </w:rPr>
        <w:t>Note:</w:t>
      </w:r>
      <w:r>
        <w:t xml:space="preserve"> If you already have an instance of Umbraco running locally you'll need to migrate the SQL Server database to SQL Azure. To do this, you can use the SQL Azure Migration Wizard (</w:t>
      </w:r>
      <w:hyperlink r:id="rId29" w:history="1">
        <w:r w:rsidRPr="00711D13">
          <w:rPr>
            <w:rStyle w:val="Hyperlink"/>
            <w:rFonts w:cstheme="minorBidi"/>
          </w:rPr>
          <w:t>http://sqlazuremw.codeplex.com/</w:t>
        </w:r>
      </w:hyperlink>
      <w:r>
        <w:t>) and follow the instructions to migrate your database.</w:t>
      </w:r>
    </w:p>
    <w:p w:rsidR="00F3541E" w:rsidRDefault="00F3541E" w:rsidP="00F3541E">
      <w:pPr>
        <w:pStyle w:val="ppBodyTextIndent"/>
      </w:pPr>
    </w:p>
    <w:p w:rsidR="003B2F12" w:rsidRDefault="003B2F12" w:rsidP="003B2F12">
      <w:pPr>
        <w:pStyle w:val="ppFigureIndent"/>
        <w:keepNext/>
      </w:pPr>
      <w:r w:rsidRPr="003B2F12">
        <w:rPr>
          <w:noProof/>
          <w:lang w:bidi="ar-SA"/>
        </w:rPr>
        <w:lastRenderedPageBreak/>
        <w:drawing>
          <wp:inline distT="0" distB="0" distL="0" distR="0" wp14:anchorId="3473BC0D" wp14:editId="57020BE6">
            <wp:extent cx="5943600" cy="3002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02280"/>
                    </a:xfrm>
                    <a:prstGeom prst="rect">
                      <a:avLst/>
                    </a:prstGeom>
                  </pic:spPr>
                </pic:pic>
              </a:graphicData>
            </a:graphic>
          </wp:inline>
        </w:drawing>
      </w:r>
    </w:p>
    <w:p w:rsidR="00A74A48" w:rsidRDefault="00A74A48" w:rsidP="00A74A48">
      <w:pPr>
        <w:pStyle w:val="ppFigureNumberIndent"/>
      </w:pPr>
      <w:r>
        <w:t xml:space="preserve">Figure </w:t>
      </w:r>
      <w:fldSimple w:instr=" SEQ Figure \* ARABIC ">
        <w:r w:rsidR="00E56B55">
          <w:rPr>
            <w:noProof/>
          </w:rPr>
          <w:t>8</w:t>
        </w:r>
      </w:fldSimple>
    </w:p>
    <w:p w:rsidR="003B2F12" w:rsidRDefault="003B2F12" w:rsidP="003B2F12">
      <w:pPr>
        <w:pStyle w:val="ppFigureCaptionIndent"/>
      </w:pPr>
      <w:r>
        <w:t xml:space="preserve">Creating a clean Umbraco Database </w:t>
      </w:r>
      <w:r w:rsidR="005958F8">
        <w:t>step</w:t>
      </w:r>
    </w:p>
    <w:p w:rsidR="00BE384E" w:rsidRPr="00BE384E" w:rsidRDefault="00BE384E" w:rsidP="00BE384E">
      <w:pPr>
        <w:pStyle w:val="ppBodyTextIndent"/>
      </w:pPr>
    </w:p>
    <w:p w:rsidR="00BE384E" w:rsidRDefault="00BE384E" w:rsidP="00BE384E">
      <w:pPr>
        <w:pStyle w:val="ppNumberList"/>
      </w:pPr>
      <w:r>
        <w:t>Next</w:t>
      </w:r>
      <w:r w:rsidR="00F942DA">
        <w:t>,</w:t>
      </w:r>
      <w:r>
        <w:t xml:space="preserve"> you will be asked to download and extract Umbraco from codeplex (</w:t>
      </w:r>
      <w:hyperlink r:id="rId31" w:history="1">
        <w:r w:rsidRPr="00711D13">
          <w:rPr>
            <w:rStyle w:val="Hyperlink"/>
            <w:rFonts w:cstheme="minorBidi"/>
          </w:rPr>
          <w:t>http://umbraco.codeplex.com</w:t>
        </w:r>
      </w:hyperlink>
      <w:r>
        <w:t>).</w:t>
      </w:r>
      <w:r w:rsidR="00F942DA">
        <w:t xml:space="preserve"> Once you finish the step, go back to the command line </w:t>
      </w:r>
      <w:r w:rsidR="000D5CF5">
        <w:t>window</w:t>
      </w:r>
      <w:r w:rsidR="00F942DA">
        <w:t xml:space="preserve"> and press any key to continue.</w:t>
      </w:r>
    </w:p>
    <w:p w:rsidR="00292A55" w:rsidRDefault="00292A55" w:rsidP="00292A55">
      <w:pPr>
        <w:pStyle w:val="ppNoteIndent"/>
      </w:pPr>
      <w:r w:rsidRPr="00B46285">
        <w:rPr>
          <w:b/>
        </w:rPr>
        <w:t>Note:</w:t>
      </w:r>
      <w:r>
        <w:t xml:space="preserve"> The latest version of Umbraco tested using the Windows Azure Accelerator for Umbraco was 4.7.</w:t>
      </w:r>
    </w:p>
    <w:p w:rsidR="00292A55" w:rsidRDefault="00292A55" w:rsidP="00292A55">
      <w:pPr>
        <w:pStyle w:val="ppBodyTextIndent"/>
      </w:pPr>
    </w:p>
    <w:p w:rsidR="00292A55" w:rsidRPr="00B070F6" w:rsidRDefault="00292A55" w:rsidP="00292A55">
      <w:pPr>
        <w:pStyle w:val="ppNumberList"/>
      </w:pPr>
      <w:r>
        <w:t>After the download completes, extract the downloaded package to a known location. Inside the build folder you’ll find the Umbraco binaries.</w:t>
      </w:r>
    </w:p>
    <w:p w:rsidR="00F3541E" w:rsidRDefault="00736787" w:rsidP="00F3541E">
      <w:pPr>
        <w:pStyle w:val="ppNumberList"/>
      </w:pPr>
      <w:r>
        <w:t>To configure Umbraco you will need to provide the path to w</w:t>
      </w:r>
      <w:r w:rsidR="00B50E10">
        <w:t>h</w:t>
      </w:r>
      <w:r>
        <w:t xml:space="preserve">ere </w:t>
      </w:r>
      <w:r w:rsidR="00B50E10">
        <w:t>the</w:t>
      </w:r>
      <w:r>
        <w:t xml:space="preserve"> binaries</w:t>
      </w:r>
      <w:r w:rsidR="00B50E10">
        <w:t xml:space="preserve"> were extracted</w:t>
      </w:r>
      <w:r>
        <w:t xml:space="preserve">. </w:t>
      </w:r>
    </w:p>
    <w:p w:rsidR="00736787" w:rsidRDefault="00827132" w:rsidP="00827132">
      <w:pPr>
        <w:pStyle w:val="ppNoteIndent"/>
      </w:pPr>
      <w:r w:rsidRPr="00827132">
        <w:rPr>
          <w:b/>
        </w:rPr>
        <w:t>Note:</w:t>
      </w:r>
      <w:r>
        <w:t xml:space="preserve"> </w:t>
      </w:r>
      <w:r w:rsidR="00736787">
        <w:t>You will need to provide the full path (including the trailing slash) were the Umbraco binaries are located.</w:t>
      </w:r>
    </w:p>
    <w:p w:rsidR="00827132" w:rsidRDefault="00827132" w:rsidP="00827132">
      <w:pPr>
        <w:pStyle w:val="ppBodyText"/>
        <w:numPr>
          <w:ilvl w:val="0"/>
          <w:numId w:val="0"/>
        </w:numPr>
      </w:pPr>
    </w:p>
    <w:p w:rsidR="0057716D" w:rsidRDefault="00286D85" w:rsidP="0057716D">
      <w:pPr>
        <w:pStyle w:val="ppFigureIndent"/>
        <w:keepNext/>
      </w:pPr>
      <w:r w:rsidRPr="00286D85">
        <w:rPr>
          <w:noProof/>
          <w:lang w:bidi="ar-SA"/>
        </w:rPr>
        <w:lastRenderedPageBreak/>
        <w:drawing>
          <wp:inline distT="0" distB="0" distL="0" distR="0" wp14:anchorId="048F53D8" wp14:editId="09903E6B">
            <wp:extent cx="5943600" cy="30022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02280"/>
                    </a:xfrm>
                    <a:prstGeom prst="rect">
                      <a:avLst/>
                    </a:prstGeom>
                  </pic:spPr>
                </pic:pic>
              </a:graphicData>
            </a:graphic>
          </wp:inline>
        </w:drawing>
      </w:r>
    </w:p>
    <w:p w:rsidR="00A74A48" w:rsidRDefault="00A74A48" w:rsidP="00A74A48">
      <w:pPr>
        <w:pStyle w:val="ppFigureNumberIndent"/>
      </w:pPr>
      <w:r>
        <w:t xml:space="preserve">Figure </w:t>
      </w:r>
      <w:fldSimple w:instr=" SEQ Figure \* ARABIC ">
        <w:r w:rsidR="00E56B55">
          <w:rPr>
            <w:noProof/>
          </w:rPr>
          <w:t>9</w:t>
        </w:r>
      </w:fldSimple>
    </w:p>
    <w:p w:rsidR="0057716D" w:rsidRDefault="0057716D" w:rsidP="0057716D">
      <w:pPr>
        <w:pStyle w:val="ppFigureCaptionIndent"/>
      </w:pPr>
      <w:r>
        <w:t>Providing the path to Umbraco</w:t>
      </w:r>
    </w:p>
    <w:p w:rsidR="0057716D" w:rsidRDefault="0057716D" w:rsidP="00827132">
      <w:pPr>
        <w:pStyle w:val="ppBodyText"/>
        <w:numPr>
          <w:ilvl w:val="0"/>
          <w:numId w:val="0"/>
        </w:numPr>
      </w:pPr>
    </w:p>
    <w:p w:rsidR="00827132" w:rsidRDefault="00286D85" w:rsidP="0057716D">
      <w:pPr>
        <w:pStyle w:val="ppNumberList"/>
      </w:pPr>
      <w:r>
        <w:t>Next, you will be prompted to provide the Session State database name.</w:t>
      </w:r>
      <w:r w:rsidR="0033506A">
        <w:t xml:space="preserve"> The </w:t>
      </w:r>
      <w:r w:rsidR="00701543">
        <w:t xml:space="preserve">setup </w:t>
      </w:r>
      <w:r w:rsidR="00C2080D">
        <w:t>script</w:t>
      </w:r>
      <w:r w:rsidR="0033506A">
        <w:t xml:space="preserve"> will use the same server you provided previously for creating this database.</w:t>
      </w:r>
    </w:p>
    <w:p w:rsidR="002026C9" w:rsidRDefault="002026C9" w:rsidP="002026C9">
      <w:pPr>
        <w:pStyle w:val="ppFigureIndent"/>
        <w:keepNext/>
      </w:pPr>
      <w:r w:rsidRPr="002026C9">
        <w:rPr>
          <w:noProof/>
          <w:lang w:bidi="ar-SA"/>
        </w:rPr>
        <w:drawing>
          <wp:inline distT="0" distB="0" distL="0" distR="0" wp14:anchorId="7DB74424" wp14:editId="7ABE1EE6">
            <wp:extent cx="5942858" cy="3000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2858" cy="3000000"/>
                    </a:xfrm>
                    <a:prstGeom prst="rect">
                      <a:avLst/>
                    </a:prstGeom>
                  </pic:spPr>
                </pic:pic>
              </a:graphicData>
            </a:graphic>
          </wp:inline>
        </w:drawing>
      </w:r>
    </w:p>
    <w:p w:rsidR="00A74A48" w:rsidRDefault="00A74A48" w:rsidP="00A74A48">
      <w:pPr>
        <w:pStyle w:val="ppFigureNumberIndent"/>
      </w:pPr>
      <w:r>
        <w:t xml:space="preserve">Figure </w:t>
      </w:r>
      <w:fldSimple w:instr=" SEQ Figure \* ARABIC ">
        <w:r w:rsidR="00E56B55">
          <w:rPr>
            <w:noProof/>
          </w:rPr>
          <w:t>10</w:t>
        </w:r>
      </w:fldSimple>
    </w:p>
    <w:p w:rsidR="002026C9" w:rsidRDefault="002026C9" w:rsidP="002026C9">
      <w:pPr>
        <w:pStyle w:val="ppFigureCaptionIndent"/>
      </w:pPr>
      <w:r>
        <w:t>Session State Database Step</w:t>
      </w:r>
    </w:p>
    <w:p w:rsidR="002026C9" w:rsidRDefault="002026C9" w:rsidP="002026C9">
      <w:pPr>
        <w:pStyle w:val="ppBodyText"/>
        <w:numPr>
          <w:ilvl w:val="0"/>
          <w:numId w:val="0"/>
        </w:numPr>
      </w:pPr>
    </w:p>
    <w:p w:rsidR="002026C9" w:rsidRDefault="0045714F" w:rsidP="0045714F">
      <w:pPr>
        <w:pStyle w:val="ppNoteIndent"/>
      </w:pPr>
      <w:r w:rsidRPr="0045714F">
        <w:rPr>
          <w:b/>
        </w:rPr>
        <w:lastRenderedPageBreak/>
        <w:t>Note:</w:t>
      </w:r>
      <w:r>
        <w:t xml:space="preserve"> T</w:t>
      </w:r>
      <w:r w:rsidR="002107E6">
        <w:t xml:space="preserve">he </w:t>
      </w:r>
      <w:r w:rsidR="00701543">
        <w:t xml:space="preserve">setup </w:t>
      </w:r>
      <w:r w:rsidR="00C2080D">
        <w:t>script</w:t>
      </w:r>
      <w:r w:rsidR="002107E6">
        <w:t xml:space="preserve"> will automatically generate a Machine Key and configure it in Umbraco’s web.config file.</w:t>
      </w:r>
    </w:p>
    <w:p w:rsidR="0045714F" w:rsidRDefault="0045714F" w:rsidP="0045714F">
      <w:pPr>
        <w:pStyle w:val="ppBodyText"/>
        <w:numPr>
          <w:ilvl w:val="0"/>
          <w:numId w:val="0"/>
        </w:numPr>
      </w:pPr>
    </w:p>
    <w:p w:rsidR="00261DCB" w:rsidRDefault="003A4CBA" w:rsidP="0045714F">
      <w:pPr>
        <w:pStyle w:val="ppNumberList"/>
      </w:pPr>
      <w:r>
        <w:t xml:space="preserve">Finally, the </w:t>
      </w:r>
      <w:r w:rsidR="00701543">
        <w:t xml:space="preserve">setup </w:t>
      </w:r>
      <w:r w:rsidR="00C2080D">
        <w:t>script</w:t>
      </w:r>
      <w:r>
        <w:t xml:space="preserve"> will start </w:t>
      </w:r>
      <w:r w:rsidR="00B63FC8">
        <w:t xml:space="preserve">a tool which will allow you to upload </w:t>
      </w:r>
      <w:r>
        <w:t>the site to Blob Storage.</w:t>
      </w:r>
      <w:r w:rsidR="00B16321">
        <w:t xml:space="preserve"> To do this, you will need to provide with the site name, which will be used as host header in IIS.</w:t>
      </w:r>
    </w:p>
    <w:p w:rsidR="0045714F" w:rsidRDefault="00261DCB" w:rsidP="00AB71A6">
      <w:pPr>
        <w:pStyle w:val="ppNoteIndent"/>
      </w:pPr>
      <w:r w:rsidRPr="00261DCB">
        <w:rPr>
          <w:b/>
        </w:rPr>
        <w:t>Note:</w:t>
      </w:r>
      <w:r>
        <w:t xml:space="preserve"> If you want to upload the site manually, you can follow the steps described </w:t>
      </w:r>
      <w:hyperlink w:anchor="_Download_Umbraco_Site" w:history="1">
        <w:r w:rsidRPr="007F11D8">
          <w:rPr>
            <w:rStyle w:val="Hyperlink"/>
            <w:rFonts w:cstheme="minorBidi"/>
          </w:rPr>
          <w:t>below</w:t>
        </w:r>
      </w:hyperlink>
      <w:r>
        <w:t>.</w:t>
      </w:r>
      <w:r w:rsidR="00AB71A6">
        <w:t xml:space="preserve"> Or run </w:t>
      </w:r>
      <w:r w:rsidR="00B63FC8">
        <w:t xml:space="preserve">the tool manually running </w:t>
      </w:r>
      <w:r w:rsidR="00AB71A6">
        <w:t>the provided script “</w:t>
      </w:r>
      <w:r w:rsidR="00AB71A6" w:rsidRPr="00AB71A6">
        <w:rPr>
          <w:b/>
        </w:rPr>
        <w:t>UploadUmbracoSite.cmd</w:t>
      </w:r>
      <w:r w:rsidR="00AB71A6">
        <w:t xml:space="preserve">” located </w:t>
      </w:r>
      <w:r w:rsidR="00AB71A6" w:rsidRPr="00AB71A6">
        <w:t xml:space="preserve">inside the </w:t>
      </w:r>
      <w:r w:rsidR="00AB71A6" w:rsidRPr="00AB71A6">
        <w:rPr>
          <w:b/>
        </w:rPr>
        <w:t>setup</w:t>
      </w:r>
      <w:r w:rsidR="00AB71A6">
        <w:t xml:space="preserve"> </w:t>
      </w:r>
      <w:r w:rsidR="00AB71A6" w:rsidRPr="00AB71A6">
        <w:t>folder were you installed this sample</w:t>
      </w:r>
      <w:r w:rsidR="006F2B0E">
        <w:t>.</w:t>
      </w:r>
    </w:p>
    <w:p w:rsidR="00261DCB" w:rsidRDefault="00261DCB" w:rsidP="00261DCB">
      <w:pPr>
        <w:pStyle w:val="ppBodyTextIndent"/>
      </w:pPr>
    </w:p>
    <w:p w:rsidR="00DC3591" w:rsidRDefault="00B27217" w:rsidP="00DC3591">
      <w:pPr>
        <w:pStyle w:val="ppFigureIndent"/>
        <w:keepNext/>
      </w:pPr>
      <w:r w:rsidRPr="00B27217">
        <w:rPr>
          <w:noProof/>
          <w:lang w:bidi="ar-SA"/>
        </w:rPr>
        <w:drawing>
          <wp:inline distT="0" distB="0" distL="0" distR="0" wp14:anchorId="7D4EE5C4" wp14:editId="56D1834B">
            <wp:extent cx="4669977" cy="326798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70783" cy="3268550"/>
                    </a:xfrm>
                    <a:prstGeom prst="rect">
                      <a:avLst/>
                    </a:prstGeom>
                  </pic:spPr>
                </pic:pic>
              </a:graphicData>
            </a:graphic>
          </wp:inline>
        </w:drawing>
      </w:r>
    </w:p>
    <w:p w:rsidR="00A74A48" w:rsidRDefault="00A74A48" w:rsidP="00A74A48">
      <w:pPr>
        <w:pStyle w:val="ppFigureNumberIndent"/>
      </w:pPr>
      <w:r>
        <w:t xml:space="preserve">Figure </w:t>
      </w:r>
      <w:fldSimple w:instr=" SEQ Figure \* ARABIC ">
        <w:r w:rsidR="00E56B55">
          <w:rPr>
            <w:noProof/>
          </w:rPr>
          <w:t>11</w:t>
        </w:r>
      </w:fldSimple>
    </w:p>
    <w:p w:rsidR="00DC3591" w:rsidRDefault="00DC3591" w:rsidP="00DC3591">
      <w:pPr>
        <w:pStyle w:val="ppFigureCaptionIndent"/>
      </w:pPr>
      <w:r>
        <w:t>Uploading Umbraco to Blob Storage Step</w:t>
      </w:r>
    </w:p>
    <w:p w:rsidR="00DC3591" w:rsidRDefault="00DC3591" w:rsidP="00043B3C">
      <w:pPr>
        <w:pStyle w:val="ppBodyText"/>
      </w:pPr>
    </w:p>
    <w:p w:rsidR="00934E0D" w:rsidRPr="00934E0D" w:rsidRDefault="00934E0D" w:rsidP="00934E0D">
      <w:pPr>
        <w:pStyle w:val="ppListEnd"/>
      </w:pPr>
    </w:p>
    <w:p w:rsidR="00934E0D" w:rsidRDefault="00934E0D" w:rsidP="00934E0D">
      <w:pPr>
        <w:pStyle w:val="Heading2"/>
      </w:pPr>
      <w:bookmarkStart w:id="22" w:name="_Creating_the_SQL_1"/>
      <w:bookmarkStart w:id="23" w:name="_Toc289858812"/>
      <w:bookmarkEnd w:id="22"/>
      <w:r>
        <w:t>Creating the SQL Azure Server (optional)</w:t>
      </w:r>
      <w:bookmarkEnd w:id="23"/>
    </w:p>
    <w:p w:rsidR="006C2FA8" w:rsidRDefault="009A79DA" w:rsidP="009A79DA">
      <w:pPr>
        <w:pStyle w:val="ppNumberList"/>
        <w:keepNext/>
      </w:pPr>
      <w:r>
        <w:t xml:space="preserve">Log on to the </w:t>
      </w:r>
      <w:hyperlink r:id="rId35" w:history="1">
        <w:r w:rsidRPr="009A79DA">
          <w:rPr>
            <w:rStyle w:val="Hyperlink"/>
            <w:rFonts w:cstheme="minorBidi"/>
          </w:rPr>
          <w:t>Windows Azure Platform</w:t>
        </w:r>
      </w:hyperlink>
      <w:r>
        <w:t xml:space="preserve"> portal, and click </w:t>
      </w:r>
      <w:r w:rsidRPr="00BF1834">
        <w:rPr>
          <w:b/>
        </w:rPr>
        <w:t>New Database Server</w:t>
      </w:r>
      <w:r>
        <w:t xml:space="preserve"> on the ribbon.</w:t>
      </w:r>
    </w:p>
    <w:p w:rsidR="009A79DA" w:rsidRDefault="009A79DA" w:rsidP="009A79DA">
      <w:pPr>
        <w:pStyle w:val="ppNumberList"/>
      </w:pPr>
      <w:r>
        <w:t xml:space="preserve">To create a server, select your subscription on the left pane. Click on </w:t>
      </w:r>
      <w:r w:rsidRPr="0065006E">
        <w:rPr>
          <w:b/>
        </w:rPr>
        <w:t>Create</w:t>
      </w:r>
      <w:r>
        <w:t xml:space="preserve"> on the </w:t>
      </w:r>
      <w:r w:rsidRPr="00FE722F">
        <w:rPr>
          <w:b/>
        </w:rPr>
        <w:t>Server</w:t>
      </w:r>
      <w:r>
        <w:t xml:space="preserve"> ribbon.</w:t>
      </w:r>
    </w:p>
    <w:p w:rsidR="009A79DA" w:rsidRDefault="009A79DA" w:rsidP="009A79DA">
      <w:pPr>
        <w:pStyle w:val="ppNumberList"/>
      </w:pPr>
      <w:r>
        <w:t xml:space="preserve">Select a </w:t>
      </w:r>
      <w:r w:rsidRPr="00A57E6B">
        <w:t>region</w:t>
      </w:r>
      <w:r>
        <w:t xml:space="preserve"> from the </w:t>
      </w:r>
      <w:r w:rsidRPr="00FE722F">
        <w:rPr>
          <w:b/>
        </w:rPr>
        <w:t>Region</w:t>
      </w:r>
      <w:r>
        <w:t xml:space="preserve"> drop down list</w:t>
      </w:r>
      <w:r w:rsidRPr="00A57E6B">
        <w:t xml:space="preserve">, and then click </w:t>
      </w:r>
      <w:r>
        <w:rPr>
          <w:b/>
        </w:rPr>
        <w:t>Next</w:t>
      </w:r>
      <w:r>
        <w:t xml:space="preserve">. </w:t>
      </w:r>
      <w:r w:rsidRPr="00A57E6B">
        <w:t xml:space="preserve">The </w:t>
      </w:r>
      <w:r>
        <w:t>l</w:t>
      </w:r>
      <w:r w:rsidRPr="00A57E6B">
        <w:t xml:space="preserve">ocation determines which datacenter the database will reside </w:t>
      </w:r>
      <w:r>
        <w:t>i</w:t>
      </w:r>
      <w:r w:rsidRPr="00A57E6B">
        <w:t>n.</w:t>
      </w:r>
    </w:p>
    <w:p w:rsidR="009A79DA" w:rsidRDefault="009A79DA" w:rsidP="009A79DA">
      <w:pPr>
        <w:pStyle w:val="ppNumberList"/>
      </w:pPr>
      <w:r>
        <w:t>Enter an administrator</w:t>
      </w:r>
      <w:r w:rsidRPr="00A57E6B">
        <w:t xml:space="preserve"> account name</w:t>
      </w:r>
      <w:r>
        <w:t xml:space="preserve"> and</w:t>
      </w:r>
      <w:r w:rsidRPr="00A57E6B">
        <w:t xml:space="preserve"> password</w:t>
      </w:r>
      <w:r>
        <w:t xml:space="preserve"> and click </w:t>
      </w:r>
      <w:r w:rsidRPr="00F9526B">
        <w:rPr>
          <w:b/>
        </w:rPr>
        <w:t>Next</w:t>
      </w:r>
      <w:r>
        <w:t>.</w:t>
      </w:r>
    </w:p>
    <w:p w:rsidR="009A79DA" w:rsidRDefault="009A79DA" w:rsidP="009A79DA">
      <w:pPr>
        <w:pStyle w:val="ppNoteIndent"/>
      </w:pPr>
      <w:r w:rsidRPr="001A68A0">
        <w:rPr>
          <w:b/>
        </w:rPr>
        <w:lastRenderedPageBreak/>
        <w:t xml:space="preserve">Note: </w:t>
      </w:r>
      <w:r w:rsidRPr="001A68A0">
        <w:t>An admin</w:t>
      </w:r>
      <w:r>
        <w:t>istrator</w:t>
      </w:r>
      <w:r w:rsidRPr="001A68A0">
        <w:t xml:space="preserve"> account is a master account used </w:t>
      </w:r>
      <w:r>
        <w:t xml:space="preserve">to manage the new server. You should avoid using this account </w:t>
      </w:r>
      <w:r w:rsidRPr="001A68A0">
        <w:t>in connection strings where the username and password may be exposed.</w:t>
      </w:r>
    </w:p>
    <w:p w:rsidR="009A79DA" w:rsidRDefault="009A79DA" w:rsidP="009A79DA">
      <w:pPr>
        <w:pStyle w:val="ppNoteIndent"/>
      </w:pPr>
      <w:r w:rsidRPr="001A68A0">
        <w:t xml:space="preserve">The password policy requires that </w:t>
      </w:r>
      <w:r>
        <w:t>the</w:t>
      </w:r>
      <w:r w:rsidRPr="001A68A0">
        <w:t xml:space="preserve"> password </w:t>
      </w:r>
      <w:r>
        <w:t>follows certain rules.</w:t>
      </w:r>
      <w:r w:rsidRPr="001A68A0">
        <w:t xml:space="preserve"> </w:t>
      </w:r>
    </w:p>
    <w:p w:rsidR="009A79DA" w:rsidRDefault="009A79DA" w:rsidP="009A79DA">
      <w:pPr>
        <w:pStyle w:val="ppNoteIndent"/>
      </w:pPr>
      <w:r w:rsidRPr="007F5201">
        <w:rPr>
          <w:noProof/>
          <w:lang w:bidi="ar-SA"/>
        </w:rPr>
        <w:drawing>
          <wp:inline distT="0" distB="0" distL="0" distR="0" wp14:anchorId="6AB44720" wp14:editId="21199448">
            <wp:extent cx="2466667" cy="148571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66667" cy="1485714"/>
                    </a:xfrm>
                    <a:prstGeom prst="rect">
                      <a:avLst/>
                    </a:prstGeom>
                  </pic:spPr>
                </pic:pic>
              </a:graphicData>
            </a:graphic>
          </wp:inline>
        </w:drawing>
      </w:r>
    </w:p>
    <w:p w:rsidR="009A79DA" w:rsidRDefault="009A79DA" w:rsidP="009A79DA">
      <w:pPr>
        <w:pStyle w:val="ppBodyTextIndent"/>
      </w:pPr>
    </w:p>
    <w:p w:rsidR="009A79DA" w:rsidRDefault="009A79DA" w:rsidP="009A79DA">
      <w:pPr>
        <w:pStyle w:val="ppNumberList"/>
      </w:pPr>
      <w:r>
        <w:t xml:space="preserve">Click </w:t>
      </w:r>
      <w:r w:rsidRPr="00023147">
        <w:rPr>
          <w:b/>
        </w:rPr>
        <w:t>Finish</w:t>
      </w:r>
      <w:r>
        <w:t xml:space="preserve"> to create the new server. You will configure firewall rules later on this exercise.</w:t>
      </w:r>
    </w:p>
    <w:p w:rsidR="009A79DA" w:rsidRDefault="009A79DA" w:rsidP="009A79DA">
      <w:pPr>
        <w:pStyle w:val="ppNumberList"/>
      </w:pPr>
      <w:r>
        <w:t xml:space="preserve">Finally, the new server information, including </w:t>
      </w:r>
      <w:r w:rsidRPr="00023147">
        <w:rPr>
          <w:b/>
        </w:rPr>
        <w:t>Fully Qualified Server Name</w:t>
      </w:r>
      <w:r>
        <w:t xml:space="preserve">, is shown. </w:t>
      </w:r>
    </w:p>
    <w:p w:rsidR="009A79DA" w:rsidRDefault="009A79DA" w:rsidP="009A79DA">
      <w:pPr>
        <w:pStyle w:val="ppFigureIndent"/>
      </w:pPr>
      <w:r>
        <w:rPr>
          <w:noProof/>
          <w:lang w:bidi="ar-SA"/>
        </w:rPr>
        <w:drawing>
          <wp:inline distT="0" distB="0" distL="0" distR="0" wp14:anchorId="6D5A5915" wp14:editId="3E186D0B">
            <wp:extent cx="5389200" cy="1678008"/>
            <wp:effectExtent l="19050" t="0" r="1950" b="0"/>
            <wp:docPr id="53" name="Picture 19" descr="C:\Users\MKOLDO~1\AppData\Local\Temp\SNAGHTML1617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KOLDO~1\AppData\Local\Temp\SNAGHTML16178ce.PNG"/>
                    <pic:cNvPicPr>
                      <a:picLocks noChangeAspect="1" noChangeArrowheads="1"/>
                    </pic:cNvPicPr>
                  </pic:nvPicPr>
                  <pic:blipFill>
                    <a:blip r:embed="rId37" cstate="print"/>
                    <a:srcRect/>
                    <a:stretch>
                      <a:fillRect/>
                    </a:stretch>
                  </pic:blipFill>
                  <pic:spPr bwMode="auto">
                    <a:xfrm>
                      <a:off x="0" y="0"/>
                      <a:ext cx="5389200" cy="1678008"/>
                    </a:xfrm>
                    <a:prstGeom prst="rect">
                      <a:avLst/>
                    </a:prstGeom>
                    <a:noFill/>
                    <a:ln w="9525">
                      <a:noFill/>
                      <a:miter lim="800000"/>
                      <a:headEnd/>
                      <a:tailEnd/>
                    </a:ln>
                  </pic:spPr>
                </pic:pic>
              </a:graphicData>
            </a:graphic>
          </wp:inline>
        </w:drawing>
      </w:r>
    </w:p>
    <w:p w:rsidR="00A74A48" w:rsidRDefault="00A74A48" w:rsidP="00A74A48">
      <w:pPr>
        <w:pStyle w:val="ppFigureNumberIndent"/>
      </w:pPr>
      <w:r>
        <w:t xml:space="preserve">Figure </w:t>
      </w:r>
      <w:fldSimple w:instr=" SEQ Figure \* ARABIC ">
        <w:r w:rsidR="00E56B55">
          <w:rPr>
            <w:noProof/>
          </w:rPr>
          <w:t>12</w:t>
        </w:r>
      </w:fldSimple>
    </w:p>
    <w:p w:rsidR="009A79DA" w:rsidRDefault="009A79DA" w:rsidP="009A79DA">
      <w:pPr>
        <w:pStyle w:val="ppFigureCaptionIndent"/>
      </w:pPr>
      <w:r>
        <w:t>SQL Azure projects list</w:t>
      </w:r>
    </w:p>
    <w:p w:rsidR="009A79DA" w:rsidRPr="00904E27" w:rsidRDefault="009A79DA" w:rsidP="009A79DA">
      <w:pPr>
        <w:pStyle w:val="ppBodyTextIndent"/>
      </w:pPr>
    </w:p>
    <w:p w:rsidR="009A79DA" w:rsidRPr="001961F5" w:rsidRDefault="009A79DA" w:rsidP="009A79DA">
      <w:pPr>
        <w:pStyle w:val="ppNoteIndent"/>
        <w:rPr>
          <w:b/>
        </w:rPr>
      </w:pPr>
      <w:r w:rsidRPr="001961F5">
        <w:rPr>
          <w:b/>
        </w:rPr>
        <w:t xml:space="preserve">Note: </w:t>
      </w:r>
      <w:r>
        <w:t>The fully qualified domain name of the server uses the following format:</w:t>
      </w:r>
    </w:p>
    <w:p w:rsidR="009A79DA" w:rsidRPr="00A91507" w:rsidRDefault="009A79DA" w:rsidP="009A79DA">
      <w:pPr>
        <w:pStyle w:val="ppNoteIndent"/>
        <w:rPr>
          <w:i/>
        </w:rPr>
      </w:pPr>
      <w:r>
        <w:t xml:space="preserve">    </w:t>
      </w:r>
      <w:r w:rsidRPr="00A91507">
        <w:rPr>
          <w:i/>
        </w:rPr>
        <w:t>&lt;ServerName&gt;.database.windows.net</w:t>
      </w:r>
    </w:p>
    <w:p w:rsidR="009A79DA" w:rsidRPr="001961F5" w:rsidRDefault="009A79DA" w:rsidP="009A79DA">
      <w:pPr>
        <w:pStyle w:val="ppNoteIndent"/>
        <w:rPr>
          <w:b/>
        </w:rPr>
      </w:pPr>
      <w:r>
        <w:t xml:space="preserve">where </w:t>
      </w:r>
      <w:r w:rsidRPr="001961F5">
        <w:rPr>
          <w:i/>
        </w:rPr>
        <w:t>&lt;ServerName&gt;</w:t>
      </w:r>
      <w:r>
        <w:t xml:space="preserve"> identifies the server, for example, </w:t>
      </w:r>
      <w:r>
        <w:rPr>
          <w:i/>
        </w:rPr>
        <w:t>a9</w:t>
      </w:r>
      <w:r w:rsidRPr="00A91507">
        <w:rPr>
          <w:i/>
        </w:rPr>
        <w:t>i</w:t>
      </w:r>
      <w:r>
        <w:rPr>
          <w:i/>
        </w:rPr>
        <w:t>xt</w:t>
      </w:r>
      <w:r w:rsidRPr="00A91507">
        <w:rPr>
          <w:i/>
        </w:rPr>
        <w:t>p7p</w:t>
      </w:r>
      <w:r>
        <w:rPr>
          <w:i/>
        </w:rPr>
        <w:t>ux</w:t>
      </w:r>
      <w:r w:rsidRPr="00A91507">
        <w:rPr>
          <w:i/>
        </w:rPr>
        <w:t>.database.windows.net</w:t>
      </w:r>
      <w:r>
        <w:t>.</w:t>
      </w:r>
    </w:p>
    <w:p w:rsidR="009A79DA" w:rsidRDefault="009A79DA" w:rsidP="009A79DA">
      <w:pPr>
        <w:pStyle w:val="ppBodyTextIndent"/>
      </w:pPr>
    </w:p>
    <w:p w:rsidR="009A79DA" w:rsidRDefault="009A79DA" w:rsidP="00897E11">
      <w:pPr>
        <w:pStyle w:val="ppNumberList"/>
      </w:pPr>
      <w:r>
        <w:t xml:space="preserve">Expand the subscription node located on the left pane, and then click on the server name you have created. </w:t>
      </w:r>
      <w:r w:rsidR="00897E11">
        <w:t>T</w:t>
      </w:r>
      <w:r w:rsidR="00D72D03">
        <w:t xml:space="preserve">he </w:t>
      </w:r>
      <w:r w:rsidRPr="00F27758">
        <w:rPr>
          <w:b/>
        </w:rPr>
        <w:t>Server</w:t>
      </w:r>
      <w:r>
        <w:t xml:space="preserve"> </w:t>
      </w:r>
      <w:r w:rsidRPr="00F27758">
        <w:rPr>
          <w:b/>
        </w:rPr>
        <w:t>Information</w:t>
      </w:r>
      <w:r w:rsidR="00D72D03">
        <w:t xml:space="preserve"> page</w:t>
      </w:r>
      <w:r w:rsidR="00897E11">
        <w:t xml:space="preserve"> </w:t>
      </w:r>
      <w:r>
        <w:t xml:space="preserve">allows you to perform basic administration of the database server. </w:t>
      </w:r>
    </w:p>
    <w:p w:rsidR="009A79DA" w:rsidRDefault="009A79DA" w:rsidP="009A79DA">
      <w:pPr>
        <w:pStyle w:val="ppBodyTextIndent"/>
      </w:pPr>
    </w:p>
    <w:p w:rsidR="009A79DA" w:rsidRDefault="009A79DA" w:rsidP="009A79DA">
      <w:pPr>
        <w:pStyle w:val="ppFigureIndent"/>
      </w:pPr>
      <w:r>
        <w:rPr>
          <w:noProof/>
          <w:lang w:bidi="ar-SA"/>
        </w:rPr>
        <w:lastRenderedPageBreak/>
        <w:drawing>
          <wp:inline distT="0" distB="0" distL="0" distR="0" wp14:anchorId="4A1C26EC" wp14:editId="350E031A">
            <wp:extent cx="5389200" cy="2671197"/>
            <wp:effectExtent l="19050" t="0" r="1950" b="0"/>
            <wp:docPr id="55" name="Picture 25" descr="C:\Users\MKOLDO~1\AppData\Local\Temp\SNAGHTML1620b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KOLDO~1\AppData\Local\Temp\SNAGHTML1620bd9.PNG"/>
                    <pic:cNvPicPr>
                      <a:picLocks noChangeAspect="1" noChangeArrowheads="1"/>
                    </pic:cNvPicPr>
                  </pic:nvPicPr>
                  <pic:blipFill>
                    <a:blip r:embed="rId38" cstate="print"/>
                    <a:srcRect/>
                    <a:stretch>
                      <a:fillRect/>
                    </a:stretch>
                  </pic:blipFill>
                  <pic:spPr bwMode="auto">
                    <a:xfrm>
                      <a:off x="0" y="0"/>
                      <a:ext cx="5389200" cy="2671197"/>
                    </a:xfrm>
                    <a:prstGeom prst="rect">
                      <a:avLst/>
                    </a:prstGeom>
                    <a:noFill/>
                    <a:ln w="9525">
                      <a:noFill/>
                      <a:miter lim="800000"/>
                      <a:headEnd/>
                      <a:tailEnd/>
                    </a:ln>
                  </pic:spPr>
                </pic:pic>
              </a:graphicData>
            </a:graphic>
          </wp:inline>
        </w:drawing>
      </w:r>
    </w:p>
    <w:p w:rsidR="00A74A48" w:rsidRDefault="00A74A48" w:rsidP="00A74A48">
      <w:pPr>
        <w:pStyle w:val="ppFigureNumberIndent"/>
      </w:pPr>
      <w:r>
        <w:t xml:space="preserve">Figure </w:t>
      </w:r>
      <w:fldSimple w:instr=" SEQ Figure \* ARABIC ">
        <w:r w:rsidR="00E56B55">
          <w:rPr>
            <w:noProof/>
          </w:rPr>
          <w:t>13</w:t>
        </w:r>
      </w:fldSimple>
    </w:p>
    <w:p w:rsidR="009A79DA" w:rsidRDefault="009A79DA" w:rsidP="009A79DA">
      <w:pPr>
        <w:pStyle w:val="ppFigureCaptionIndent"/>
      </w:pPr>
      <w:r>
        <w:t>SQL Azure server information page</w:t>
      </w:r>
    </w:p>
    <w:p w:rsidR="009A79DA" w:rsidRPr="003710D0" w:rsidRDefault="009A79DA" w:rsidP="009A79DA">
      <w:pPr>
        <w:pStyle w:val="ppBodyTextIndent"/>
        <w:jc w:val="right"/>
      </w:pPr>
    </w:p>
    <w:p w:rsidR="009A79DA" w:rsidRDefault="009A79DA" w:rsidP="009A79DA">
      <w:pPr>
        <w:pStyle w:val="ppNumberList"/>
      </w:pPr>
      <w:r>
        <w:t xml:space="preserve">The </w:t>
      </w:r>
      <w:r w:rsidRPr="00FE722F">
        <w:rPr>
          <w:b/>
        </w:rPr>
        <w:t>Firewall Rules</w:t>
      </w:r>
      <w:r>
        <w:t xml:space="preserve"> allows you to specify a list of IP addresses that can access your SQL Azure Server. The firewall will deny all connections by default, so </w:t>
      </w:r>
      <w:r w:rsidRPr="004A08CD">
        <w:rPr>
          <w:b/>
        </w:rPr>
        <w:t>be sure to configure your allow list</w:t>
      </w:r>
      <w:r>
        <w:t xml:space="preserve"> so that existing clients can connect to the server.</w:t>
      </w:r>
      <w:r w:rsidRPr="009553E9">
        <w:rPr>
          <w:noProof/>
          <w:lang w:bidi="ar-SA"/>
        </w:rPr>
        <w:t xml:space="preserve"> </w:t>
      </w:r>
    </w:p>
    <w:p w:rsidR="009A79DA" w:rsidRDefault="009A79DA" w:rsidP="009A79DA">
      <w:pPr>
        <w:pStyle w:val="ppFigureIndent"/>
        <w:keepNext/>
      </w:pPr>
      <w:r>
        <w:rPr>
          <w:noProof/>
          <w:lang w:bidi="ar-SA"/>
        </w:rPr>
        <w:drawing>
          <wp:inline distT="0" distB="0" distL="0" distR="0" wp14:anchorId="7599CE57" wp14:editId="288DCDE7">
            <wp:extent cx="5389200" cy="2502995"/>
            <wp:effectExtent l="19050" t="0" r="1950" b="0"/>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5389200" cy="2502995"/>
                    </a:xfrm>
                    <a:prstGeom prst="rect">
                      <a:avLst/>
                    </a:prstGeom>
                    <a:noFill/>
                    <a:ln w="9525">
                      <a:noFill/>
                      <a:miter lim="800000"/>
                      <a:headEnd/>
                      <a:tailEnd/>
                    </a:ln>
                  </pic:spPr>
                </pic:pic>
              </a:graphicData>
            </a:graphic>
          </wp:inline>
        </w:drawing>
      </w:r>
    </w:p>
    <w:p w:rsidR="00A74A48" w:rsidRDefault="00A74A48" w:rsidP="00A74A48">
      <w:pPr>
        <w:pStyle w:val="ppFigureNumberIndent"/>
      </w:pPr>
      <w:r>
        <w:t xml:space="preserve">Figure </w:t>
      </w:r>
      <w:fldSimple w:instr=" SEQ Figure \* ARABIC ">
        <w:r w:rsidR="00E56B55">
          <w:rPr>
            <w:noProof/>
          </w:rPr>
          <w:t>14</w:t>
        </w:r>
      </w:fldSimple>
    </w:p>
    <w:p w:rsidR="009A79DA" w:rsidRDefault="009A79DA" w:rsidP="009A79DA">
      <w:pPr>
        <w:pStyle w:val="ppFigureCaptionIndent"/>
      </w:pPr>
      <w:r>
        <w:t>Configuring the firewall settings for SQL Azure</w:t>
      </w:r>
    </w:p>
    <w:p w:rsidR="009A79DA" w:rsidRPr="00A91507" w:rsidRDefault="009A79DA" w:rsidP="009A79DA">
      <w:pPr>
        <w:pStyle w:val="ppBodyTextIndent"/>
      </w:pPr>
    </w:p>
    <w:p w:rsidR="009A79DA" w:rsidRPr="00B24F1E" w:rsidRDefault="009A79DA" w:rsidP="009A79DA">
      <w:pPr>
        <w:pStyle w:val="ppNoteIndent"/>
        <w:rPr>
          <w:b/>
        </w:rPr>
      </w:pPr>
      <w:r w:rsidRPr="00B24F1E">
        <w:rPr>
          <w:b/>
        </w:rPr>
        <w:t xml:space="preserve">Note: </w:t>
      </w:r>
      <w:r>
        <w:t>Changes to your firewall settings can take some time to become effective.</w:t>
      </w:r>
    </w:p>
    <w:p w:rsidR="001018E3" w:rsidRDefault="001018E3" w:rsidP="001018E3">
      <w:pPr>
        <w:pStyle w:val="ppBodyText"/>
      </w:pPr>
    </w:p>
    <w:p w:rsidR="00164A81" w:rsidRDefault="00164A81" w:rsidP="00164A81">
      <w:pPr>
        <w:pStyle w:val="ppListEnd"/>
      </w:pPr>
    </w:p>
    <w:p w:rsidR="00127B6D" w:rsidRPr="00127B6D" w:rsidRDefault="00591334" w:rsidP="00127B6D">
      <w:pPr>
        <w:pStyle w:val="Heading2"/>
      </w:pPr>
      <w:bookmarkStart w:id="24" w:name="_Download_Umbraco_Site"/>
      <w:bookmarkStart w:id="25" w:name="_Configure_Session_State"/>
      <w:bookmarkStart w:id="26" w:name="_Copy_Umbraco_Site"/>
      <w:bookmarkStart w:id="27" w:name="_Manually_Uploading_the"/>
      <w:bookmarkStart w:id="28" w:name="_Toc289858813"/>
      <w:bookmarkEnd w:id="24"/>
      <w:bookmarkEnd w:id="25"/>
      <w:bookmarkEnd w:id="26"/>
      <w:bookmarkEnd w:id="27"/>
      <w:r>
        <w:lastRenderedPageBreak/>
        <w:t xml:space="preserve">Manually </w:t>
      </w:r>
      <w:r w:rsidR="00980E1F">
        <w:t>Uploading</w:t>
      </w:r>
      <w:r w:rsidR="00127B6D">
        <w:t xml:space="preserve"> </w:t>
      </w:r>
      <w:r w:rsidR="00C712B0">
        <w:t xml:space="preserve">the </w:t>
      </w:r>
      <w:r w:rsidR="00127B6D">
        <w:t>Umbraco Site to Blob Storage</w:t>
      </w:r>
      <w:r w:rsidR="00934E0D">
        <w:t xml:space="preserve"> (optional)</w:t>
      </w:r>
      <w:bookmarkEnd w:id="28"/>
    </w:p>
    <w:p w:rsidR="009D3058" w:rsidRDefault="009D3058" w:rsidP="009D3058">
      <w:pPr>
        <w:pStyle w:val="ppBodyText"/>
      </w:pPr>
      <w:r>
        <w:t>The final step is to copy your Umbraco site into the storage account you created previously.</w:t>
      </w:r>
    </w:p>
    <w:p w:rsidR="009D3058" w:rsidRDefault="009D3058" w:rsidP="009D3058">
      <w:pPr>
        <w:pStyle w:val="ppNumberList"/>
      </w:pPr>
      <w:r>
        <w:t xml:space="preserve">You'll need a tool to copy data in and out of Windows Azure blob storage. One </w:t>
      </w:r>
      <w:r w:rsidR="000E5729">
        <w:t>free</w:t>
      </w:r>
      <w:r>
        <w:t xml:space="preserve"> tool that</w:t>
      </w:r>
      <w:r w:rsidR="000E5729">
        <w:t xml:space="preserve"> i</w:t>
      </w:r>
      <w:r>
        <w:t xml:space="preserve">s available for </w:t>
      </w:r>
      <w:r w:rsidR="000E5729">
        <w:t xml:space="preserve">accessing Windows Azure blob storage </w:t>
      </w:r>
      <w:r>
        <w:t>is</w:t>
      </w:r>
      <w:r w:rsidR="00E21CD1">
        <w:rPr>
          <w:rStyle w:val="apple-converted-space"/>
          <w:rFonts w:ascii="Verdana" w:hAnsi="Verdana"/>
          <w:color w:val="222222"/>
          <w:sz w:val="20"/>
          <w:szCs w:val="20"/>
        </w:rPr>
        <w:t xml:space="preserve"> </w:t>
      </w:r>
      <w:hyperlink r:id="rId40" w:history="1">
        <w:r w:rsidRPr="00E21CD1">
          <w:rPr>
            <w:rStyle w:val="Hyperlink"/>
          </w:rPr>
          <w:t>ClumsyLeaf CloudXplorer</w:t>
        </w:r>
      </w:hyperlink>
      <w:r w:rsidR="00C4113B">
        <w:t>.</w:t>
      </w:r>
    </w:p>
    <w:p w:rsidR="009D3058" w:rsidRDefault="009D3058" w:rsidP="009D3058">
      <w:pPr>
        <w:pStyle w:val="ppNumberList"/>
      </w:pPr>
      <w:r>
        <w:t xml:space="preserve">Configure the tool to work with the storage account you created </w:t>
      </w:r>
      <w:r w:rsidR="00E21CD1">
        <w:t>previously</w:t>
      </w:r>
    </w:p>
    <w:p w:rsidR="003B3CAF" w:rsidRDefault="009D3058" w:rsidP="009D3058">
      <w:pPr>
        <w:pStyle w:val="ppNumberList"/>
      </w:pPr>
      <w:r>
        <w:t>Create a container in your blob storag</w:t>
      </w:r>
      <w:r w:rsidR="003B3CAF">
        <w:t>e account called "sites".</w:t>
      </w:r>
    </w:p>
    <w:p w:rsidR="009D3058" w:rsidRDefault="009D3058" w:rsidP="009D3058">
      <w:pPr>
        <w:pStyle w:val="ppNumberList"/>
      </w:pPr>
      <w:r>
        <w:t>Under that container, create a directory named after the host name of your website. E.g., if your website is www.example.org, create a directory called "www.example.org".</w:t>
      </w:r>
    </w:p>
    <w:p w:rsidR="009D3058" w:rsidRDefault="009D3058" w:rsidP="009D3058">
      <w:pPr>
        <w:pStyle w:val="ppNumberList"/>
      </w:pPr>
      <w:r>
        <w:t>Copy your entire Umbraco website into that directory. Depending on the size of the content, this may take 5-10 minutes or more.</w:t>
      </w:r>
    </w:p>
    <w:p w:rsidR="00760D71" w:rsidRDefault="00C4113E" w:rsidP="00760D71">
      <w:pPr>
        <w:pStyle w:val="ppFigureIndent"/>
        <w:keepNext/>
      </w:pPr>
      <w:r w:rsidRPr="00C4113E">
        <w:rPr>
          <w:noProof/>
          <w:lang w:bidi="ar-SA"/>
        </w:rPr>
        <w:drawing>
          <wp:inline distT="0" distB="0" distL="0" distR="0" wp14:anchorId="31432114" wp14:editId="7758D67A">
            <wp:extent cx="5942858" cy="3752381"/>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2858" cy="3752381"/>
                    </a:xfrm>
                    <a:prstGeom prst="rect">
                      <a:avLst/>
                    </a:prstGeom>
                  </pic:spPr>
                </pic:pic>
              </a:graphicData>
            </a:graphic>
          </wp:inline>
        </w:drawing>
      </w:r>
    </w:p>
    <w:p w:rsidR="00A74A48" w:rsidRDefault="00A74A48" w:rsidP="00A74A48">
      <w:pPr>
        <w:pStyle w:val="ppFigureNumberIndent"/>
      </w:pPr>
      <w:r>
        <w:t xml:space="preserve">Figure </w:t>
      </w:r>
      <w:fldSimple w:instr=" SEQ Figure \* ARABIC ">
        <w:r w:rsidR="00E56B55">
          <w:rPr>
            <w:noProof/>
          </w:rPr>
          <w:t>15</w:t>
        </w:r>
      </w:fldSimple>
    </w:p>
    <w:p w:rsidR="00760D71" w:rsidRDefault="00760D71" w:rsidP="00760D71">
      <w:pPr>
        <w:pStyle w:val="ppFigureCaptionIndent"/>
      </w:pPr>
      <w:r>
        <w:t>Uploading Umbraco with CloudXPlorer</w:t>
      </w:r>
    </w:p>
    <w:p w:rsidR="00760D71" w:rsidRDefault="00760D71" w:rsidP="00760D71">
      <w:pPr>
        <w:pStyle w:val="ppBodyText"/>
      </w:pPr>
    </w:p>
    <w:p w:rsidR="00551381" w:rsidRDefault="00551381" w:rsidP="00551381">
      <w:pPr>
        <w:pStyle w:val="ppNoteIndent"/>
        <w:rPr>
          <w:rStyle w:val="Emphasis"/>
          <w:i w:val="0"/>
          <w:iCs w:val="0"/>
        </w:rPr>
      </w:pPr>
      <w:r w:rsidRPr="00551381">
        <w:rPr>
          <w:rStyle w:val="Emphasis"/>
          <w:b/>
          <w:i w:val="0"/>
          <w:iCs w:val="0"/>
        </w:rPr>
        <w:t>Note:</w:t>
      </w:r>
      <w:r>
        <w:rPr>
          <w:rStyle w:val="Emphasis"/>
          <w:i w:val="0"/>
          <w:iCs w:val="0"/>
        </w:rPr>
        <w:t xml:space="preserve"> If your Umbraco site has empty folders you’ll need to create them manually in blob storage since CloudXPlorer does not copy empty directories.</w:t>
      </w:r>
    </w:p>
    <w:p w:rsidR="00551381" w:rsidRPr="003B3CAF" w:rsidRDefault="00551381" w:rsidP="00551381">
      <w:pPr>
        <w:pStyle w:val="ppBodyText"/>
        <w:rPr>
          <w:rStyle w:val="Emphasis"/>
          <w:i w:val="0"/>
          <w:iCs w:val="0"/>
        </w:rPr>
      </w:pPr>
    </w:p>
    <w:p w:rsidR="009D3058" w:rsidRDefault="003B3CAF" w:rsidP="003B3CAF">
      <w:pPr>
        <w:pStyle w:val="ppNoteIndent"/>
      </w:pPr>
      <w:r w:rsidRPr="003B3CAF">
        <w:rPr>
          <w:b/>
        </w:rPr>
        <w:lastRenderedPageBreak/>
        <w:t>Note:</w:t>
      </w:r>
      <w:r>
        <w:t xml:space="preserve"> </w:t>
      </w:r>
      <w:r w:rsidR="009D3058">
        <w:t>Before you can view the site in Windows Azure, you'll have to configure your domain (generally via a domain registrar, like GoDaddy) to point to Windows Azure. Create a CNAME record that maps the host (e.g. www.example.org) to the Windows Azure application (e.g. example.cloudapp.net). Once that's done, you should be able to browse to the domain and see your site.</w:t>
      </w:r>
    </w:p>
    <w:p w:rsidR="003B3CAF" w:rsidRDefault="003B3CAF" w:rsidP="003B3CAF">
      <w:pPr>
        <w:pStyle w:val="ppNoteIndent"/>
      </w:pPr>
      <w:r w:rsidRPr="003B3CAF">
        <w:rPr>
          <w:rStyle w:val="Emphasis"/>
          <w:rFonts w:ascii="Verdana" w:hAnsi="Verdana"/>
          <w:i w:val="0"/>
          <w:color w:val="222222"/>
          <w:sz w:val="20"/>
          <w:szCs w:val="20"/>
        </w:rPr>
        <w:t>(</w:t>
      </w:r>
      <w:r w:rsidRPr="003B3CAF">
        <w:t>Optional) If you want to test the configuration before you update your domain settings, you can edit the</w:t>
      </w:r>
      <w:r w:rsidR="00042EE3">
        <w:t xml:space="preserve"> </w:t>
      </w:r>
      <w:r w:rsidRPr="003B3CAF">
        <w:t>%windir%\system32\drivers\etc\hosts</w:t>
      </w:r>
      <w:r w:rsidR="00042EE3">
        <w:t xml:space="preserve"> </w:t>
      </w:r>
      <w:r w:rsidRPr="003B3CAF">
        <w:t>file on your computer to point the domain at your Windows Azure application. To do that, run</w:t>
      </w:r>
      <w:r w:rsidR="00042EE3">
        <w:t xml:space="preserve"> </w:t>
      </w:r>
      <w:r w:rsidRPr="003B3CAF">
        <w:t>ping example.cloudapp.net</w:t>
      </w:r>
      <w:r w:rsidR="00042EE3">
        <w:t xml:space="preserve"> </w:t>
      </w:r>
      <w:r w:rsidRPr="003B3CAF">
        <w:t>from a command prompt and copy the IP address that appears. Then add a line to the</w:t>
      </w:r>
      <w:r w:rsidR="00042EE3">
        <w:t xml:space="preserve"> </w:t>
      </w:r>
      <w:r w:rsidRPr="003B3CAF">
        <w:t>hosts</w:t>
      </w:r>
      <w:r w:rsidR="00042EE3">
        <w:t xml:space="preserve"> </w:t>
      </w:r>
      <w:r w:rsidRPr="003B3CAF">
        <w:t>file that says "123.123.123.123 www.example.org" (replacing 123.123.123.123 with the IP address you saw)</w:t>
      </w:r>
    </w:p>
    <w:p w:rsidR="003B3CAF" w:rsidRDefault="003B3CAF" w:rsidP="00B51AF0">
      <w:pPr>
        <w:pStyle w:val="ppListEnd"/>
        <w:rPr>
          <w:rStyle w:val="Emphasis"/>
          <w:i w:val="0"/>
          <w:iCs w:val="0"/>
        </w:rPr>
      </w:pPr>
    </w:p>
    <w:bookmarkStart w:id="29" w:name="_Toc289858814" w:displacedByCustomXml="next"/>
    <w:sdt>
      <w:sdtPr>
        <w:alias w:val="Topic"/>
        <w:tag w:val="ab9d05f0-c2c2-4ec0-8075-38e263f5e8a0"/>
        <w:id w:val="-1789891392"/>
        <w:placeholder>
          <w:docPart w:val="DefaultPlaceholder_1082065158"/>
        </w:placeholder>
        <w:text/>
      </w:sdtPr>
      <w:sdtEndPr/>
      <w:sdtContent>
        <w:p w:rsidR="001F3F8C" w:rsidRDefault="00AC17FC" w:rsidP="00AC17FC">
          <w:pPr>
            <w:pStyle w:val="ppTopic"/>
          </w:pPr>
          <w:r>
            <w:t>Next Steps</w:t>
          </w:r>
        </w:p>
      </w:sdtContent>
    </w:sdt>
    <w:bookmarkEnd w:id="29" w:displacedByCustomXml="prev"/>
    <w:p w:rsidR="00DD7F96" w:rsidRDefault="00DD7F96" w:rsidP="00DD7F96">
      <w:pPr>
        <w:pStyle w:val="ppBodyText"/>
        <w:rPr>
          <w:lang w:eastAsia="ko-KR"/>
        </w:rPr>
      </w:pPr>
      <w:r>
        <w:rPr>
          <w:lang w:eastAsia="ko-KR"/>
        </w:rPr>
        <w:t>Once you have the Windows Azure Accelerator for Umbraco up and running, there are several ways you can extend your Umbraco site to take advantage of the Windows Azure Platform. A few of these approaches include:</w:t>
      </w:r>
    </w:p>
    <w:p w:rsidR="00DD7F96" w:rsidRDefault="00ED3A84" w:rsidP="00DD7F96">
      <w:pPr>
        <w:pStyle w:val="ppBulletList"/>
        <w:rPr>
          <w:lang w:eastAsia="ko-KR"/>
        </w:rPr>
      </w:pPr>
      <w:hyperlink w:anchor="_Scale_out_your" w:history="1">
        <w:r w:rsidR="00DD7F96" w:rsidRPr="000067F5">
          <w:rPr>
            <w:rStyle w:val="Hyperlink"/>
            <w:rFonts w:cstheme="minorBidi"/>
            <w:lang w:eastAsia="ko-KR"/>
          </w:rPr>
          <w:t>Sca</w:t>
        </w:r>
        <w:r w:rsidR="00850B8B" w:rsidRPr="000067F5">
          <w:rPr>
            <w:rStyle w:val="Hyperlink"/>
            <w:rFonts w:cstheme="minorBidi"/>
            <w:lang w:eastAsia="ko-KR"/>
          </w:rPr>
          <w:t>le out your Umbraco application</w:t>
        </w:r>
      </w:hyperlink>
    </w:p>
    <w:p w:rsidR="00DD7F96" w:rsidRDefault="00ED3A84" w:rsidP="00DD7F96">
      <w:pPr>
        <w:pStyle w:val="ppBulletList"/>
        <w:rPr>
          <w:lang w:eastAsia="ko-KR"/>
        </w:rPr>
      </w:pPr>
      <w:hyperlink w:anchor="_Run_multiple_Umbraco" w:history="1">
        <w:r w:rsidR="00DD7F96" w:rsidRPr="000067F5">
          <w:rPr>
            <w:rStyle w:val="Hyperlink"/>
            <w:rFonts w:cstheme="minorBidi"/>
            <w:lang w:eastAsia="ko-KR"/>
          </w:rPr>
          <w:t>Run multiple Umbraco sites within the same Windows Azure Instances</w:t>
        </w:r>
      </w:hyperlink>
    </w:p>
    <w:p w:rsidR="00DD7F96" w:rsidRDefault="00ED3A84" w:rsidP="00DD7F96">
      <w:pPr>
        <w:pStyle w:val="ppBulletList"/>
        <w:rPr>
          <w:lang w:eastAsia="ko-KR"/>
        </w:rPr>
      </w:pPr>
      <w:hyperlink w:anchor="_Use_the_Windows" w:history="1">
        <w:r w:rsidR="00DD7F96" w:rsidRPr="000067F5">
          <w:rPr>
            <w:rStyle w:val="Hyperlink"/>
            <w:rFonts w:cstheme="minorBidi"/>
            <w:lang w:eastAsia="ko-KR"/>
          </w:rPr>
          <w:t>Use the Windows Azure AppFabric Caching service for Session State</w:t>
        </w:r>
      </w:hyperlink>
    </w:p>
    <w:p w:rsidR="00DD7F96" w:rsidRDefault="00ED3A84" w:rsidP="00DD7F96">
      <w:pPr>
        <w:pStyle w:val="ppBulletList"/>
        <w:rPr>
          <w:lang w:eastAsia="ko-KR"/>
        </w:rPr>
      </w:pPr>
      <w:hyperlink w:anchor="_Integrate_the_Access" w:history="1">
        <w:r w:rsidR="00DD7F96" w:rsidRPr="000067F5">
          <w:rPr>
            <w:rStyle w:val="Hyperlink"/>
            <w:rFonts w:cstheme="minorBidi"/>
            <w:lang w:eastAsia="ko-KR"/>
          </w:rPr>
          <w:t>Integrate the Access Control Service into Umbraco</w:t>
        </w:r>
      </w:hyperlink>
    </w:p>
    <w:p w:rsidR="00DD7F96" w:rsidRDefault="00ED3A84" w:rsidP="00DD7F96">
      <w:pPr>
        <w:pStyle w:val="ppBulletList"/>
        <w:rPr>
          <w:lang w:eastAsia="ko-KR"/>
        </w:rPr>
      </w:pPr>
      <w:hyperlink w:anchor="_Create_a_DNS" w:history="1">
        <w:r w:rsidR="00DD7F96" w:rsidRPr="00DC3E14">
          <w:rPr>
            <w:rStyle w:val="Hyperlink"/>
            <w:rFonts w:cstheme="minorBidi"/>
            <w:lang w:eastAsia="ko-KR"/>
          </w:rPr>
          <w:t xml:space="preserve">Create a </w:t>
        </w:r>
        <w:r w:rsidR="00FA4994" w:rsidRPr="00DC3E14">
          <w:rPr>
            <w:rStyle w:val="Hyperlink"/>
            <w:rFonts w:cstheme="minorBidi"/>
            <w:lang w:eastAsia="ko-KR"/>
          </w:rPr>
          <w:t>DNS entry for your Umbraco site</w:t>
        </w:r>
      </w:hyperlink>
    </w:p>
    <w:p w:rsidR="00DD7F96" w:rsidRDefault="00DD7F96" w:rsidP="00DD7F96">
      <w:pPr>
        <w:pStyle w:val="Heading2"/>
        <w:rPr>
          <w:lang w:eastAsia="ko-KR"/>
        </w:rPr>
      </w:pPr>
      <w:bookmarkStart w:id="30" w:name="_Scale_out_your"/>
      <w:bookmarkStart w:id="31" w:name="_Toc289858815"/>
      <w:bookmarkEnd w:id="30"/>
      <w:r>
        <w:rPr>
          <w:lang w:eastAsia="ko-KR"/>
        </w:rPr>
        <w:t>Sca</w:t>
      </w:r>
      <w:r w:rsidR="00850B8B">
        <w:rPr>
          <w:lang w:eastAsia="ko-KR"/>
        </w:rPr>
        <w:t>le out your Umbraco application</w:t>
      </w:r>
      <w:bookmarkEnd w:id="31"/>
    </w:p>
    <w:p w:rsidR="00396E6C" w:rsidRDefault="00691D7C" w:rsidP="00850B8B">
      <w:pPr>
        <w:pStyle w:val="ppBodyText"/>
        <w:rPr>
          <w:lang w:eastAsia="ko-KR"/>
        </w:rPr>
      </w:pPr>
      <w:r>
        <w:rPr>
          <w:lang w:eastAsia="ko-KR"/>
        </w:rPr>
        <w:t xml:space="preserve">Through the Windows Azure Platform </w:t>
      </w:r>
      <w:r w:rsidR="00AA6039">
        <w:rPr>
          <w:lang w:eastAsia="ko-KR"/>
        </w:rPr>
        <w:t>M</w:t>
      </w:r>
      <w:r>
        <w:rPr>
          <w:lang w:eastAsia="ko-KR"/>
        </w:rPr>
        <w:t xml:space="preserve">anagement </w:t>
      </w:r>
      <w:r w:rsidR="00AA6039">
        <w:rPr>
          <w:lang w:eastAsia="ko-KR"/>
        </w:rPr>
        <w:t>P</w:t>
      </w:r>
      <w:r>
        <w:rPr>
          <w:lang w:eastAsia="ko-KR"/>
        </w:rPr>
        <w:t>ortal (</w:t>
      </w:r>
      <w:hyperlink r:id="rId42" w:history="1">
        <w:r w:rsidRPr="00707180">
          <w:rPr>
            <w:rStyle w:val="Hyperlink"/>
            <w:rFonts w:cstheme="minorBidi"/>
            <w:lang w:eastAsia="ko-KR"/>
          </w:rPr>
          <w:t>https://windows.azure.com/</w:t>
        </w:r>
      </w:hyperlink>
      <w:r>
        <w:rPr>
          <w:lang w:eastAsia="ko-KR"/>
        </w:rPr>
        <w:t xml:space="preserve">) you can </w:t>
      </w:r>
      <w:r w:rsidR="00850B8B">
        <w:rPr>
          <w:lang w:eastAsia="ko-KR"/>
        </w:rPr>
        <w:t xml:space="preserve">easily </w:t>
      </w:r>
      <w:r w:rsidR="00DA0D19">
        <w:rPr>
          <w:lang w:eastAsia="ko-KR"/>
        </w:rPr>
        <w:t xml:space="preserve">add </w:t>
      </w:r>
      <w:r w:rsidR="00850B8B">
        <w:rPr>
          <w:lang w:eastAsia="ko-KR"/>
        </w:rPr>
        <w:t xml:space="preserve">more Windows Azure instances to the </w:t>
      </w:r>
      <w:r w:rsidR="00850B8B" w:rsidRPr="00850B8B">
        <w:rPr>
          <w:lang w:eastAsia="ko-KR"/>
        </w:rPr>
        <w:t>Windows Azure Accelerator for Umbraco</w:t>
      </w:r>
      <w:r w:rsidR="00850B8B">
        <w:rPr>
          <w:lang w:eastAsia="ko-KR"/>
        </w:rPr>
        <w:t>.</w:t>
      </w:r>
    </w:p>
    <w:p w:rsidR="00B51AF0" w:rsidRDefault="00B51AF0" w:rsidP="00B51AF0">
      <w:pPr>
        <w:pStyle w:val="ppNumberList"/>
      </w:pPr>
      <w:r>
        <w:t xml:space="preserve">Log on to the </w:t>
      </w:r>
      <w:hyperlink r:id="rId43" w:history="1">
        <w:r w:rsidRPr="009A79DA">
          <w:rPr>
            <w:rStyle w:val="Hyperlink"/>
            <w:rFonts w:cstheme="minorBidi"/>
          </w:rPr>
          <w:t>Windows Azure Platform</w:t>
        </w:r>
      </w:hyperlink>
      <w:r>
        <w:t xml:space="preserve"> portal, and click </w:t>
      </w:r>
      <w:r>
        <w:rPr>
          <w:b/>
        </w:rPr>
        <w:t>Hosted Services, Storage Accounts &amp; CD</w:t>
      </w:r>
      <w:r w:rsidRPr="006A2F6F">
        <w:t xml:space="preserve"> o</w:t>
      </w:r>
      <w:r>
        <w:t>n the lower part of the left pane.</w:t>
      </w:r>
    </w:p>
    <w:p w:rsidR="00B51AF0" w:rsidRDefault="00B51AF0" w:rsidP="00B51AF0">
      <w:pPr>
        <w:pStyle w:val="ppNumberList"/>
      </w:pPr>
      <w:r>
        <w:t xml:space="preserve">In the upper part of the left pane, choose </w:t>
      </w:r>
      <w:r w:rsidRPr="00B51AF0">
        <w:rPr>
          <w:b/>
        </w:rPr>
        <w:t>Hosted Services</w:t>
      </w:r>
      <w:r>
        <w:t>.</w:t>
      </w:r>
    </w:p>
    <w:p w:rsidR="00B51AF0" w:rsidRPr="00E4653F" w:rsidRDefault="00B51AF0" w:rsidP="00B51AF0">
      <w:pPr>
        <w:pStyle w:val="ppNumberList"/>
      </w:pPr>
      <w:r>
        <w:t xml:space="preserve">Select your Accelerator deployment on the middle pane and click </w:t>
      </w:r>
      <w:r>
        <w:rPr>
          <w:b/>
        </w:rPr>
        <w:t>Configure</w:t>
      </w:r>
      <w:r w:rsidR="00FE0281">
        <w:t>, on the ribbon</w:t>
      </w:r>
      <w:r w:rsidRPr="001E14CB">
        <w:t>.</w:t>
      </w:r>
    </w:p>
    <w:p w:rsidR="00B51AF0" w:rsidRDefault="001E14CB" w:rsidP="00B51AF0">
      <w:pPr>
        <w:pStyle w:val="ppNumberList"/>
        <w:rPr>
          <w:lang w:eastAsia="ko-KR"/>
        </w:rPr>
      </w:pPr>
      <w:r>
        <w:rPr>
          <w:lang w:eastAsia="ko-KR"/>
        </w:rPr>
        <w:t xml:space="preserve">In the Configure Deployment dialog, choose </w:t>
      </w:r>
      <w:r w:rsidRPr="001E14CB">
        <w:rPr>
          <w:b/>
          <w:lang w:eastAsia="ko-KR"/>
        </w:rPr>
        <w:t>Edit current configuration</w:t>
      </w:r>
      <w:r>
        <w:rPr>
          <w:lang w:eastAsia="ko-KR"/>
        </w:rPr>
        <w:t>, and change the Instances count value in the configuration XML.</w:t>
      </w:r>
    </w:p>
    <w:p w:rsidR="004B6D9F" w:rsidRDefault="004B6D9F" w:rsidP="004B6D9F">
      <w:pPr>
        <w:pStyle w:val="ppFigureIndent"/>
        <w:keepNext/>
      </w:pPr>
      <w:r w:rsidRPr="004B6D9F">
        <w:rPr>
          <w:noProof/>
          <w:lang w:bidi="ar-SA"/>
        </w:rPr>
        <w:lastRenderedPageBreak/>
        <w:drawing>
          <wp:inline distT="0" distB="0" distL="0" distR="0" wp14:anchorId="7C883F3E" wp14:editId="11EF3512">
            <wp:extent cx="4009465" cy="26875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09855" cy="2687802"/>
                    </a:xfrm>
                    <a:prstGeom prst="rect">
                      <a:avLst/>
                    </a:prstGeom>
                  </pic:spPr>
                </pic:pic>
              </a:graphicData>
            </a:graphic>
          </wp:inline>
        </w:drawing>
      </w:r>
    </w:p>
    <w:p w:rsidR="004B6D9F" w:rsidRDefault="004B6D9F" w:rsidP="004B6D9F">
      <w:pPr>
        <w:pStyle w:val="ppFigureNumberIndent"/>
      </w:pPr>
      <w:r>
        <w:t xml:space="preserve">Figure </w:t>
      </w:r>
      <w:fldSimple w:instr=" SEQ Figure \* ARABIC ">
        <w:r w:rsidR="00E56B55">
          <w:rPr>
            <w:noProof/>
          </w:rPr>
          <w:t>16</w:t>
        </w:r>
      </w:fldSimple>
    </w:p>
    <w:p w:rsidR="004B6D9F" w:rsidRDefault="004B6D9F" w:rsidP="004B6D9F">
      <w:pPr>
        <w:pStyle w:val="ppFigureCaptionIndent"/>
      </w:pPr>
      <w:r>
        <w:t>Configure Deployment Dialog</w:t>
      </w:r>
    </w:p>
    <w:p w:rsidR="004B6D9F" w:rsidRDefault="004B6D9F" w:rsidP="004B6D9F">
      <w:pPr>
        <w:pStyle w:val="ppBodyText"/>
        <w:rPr>
          <w:lang w:eastAsia="ko-KR"/>
        </w:rPr>
      </w:pPr>
    </w:p>
    <w:p w:rsidR="00C938A8" w:rsidRDefault="00C938A8" w:rsidP="00850B8B">
      <w:pPr>
        <w:pStyle w:val="ppBodyText"/>
        <w:rPr>
          <w:lang w:eastAsia="ko-KR"/>
        </w:rPr>
      </w:pPr>
      <w:r>
        <w:rPr>
          <w:lang w:eastAsia="ko-KR"/>
        </w:rPr>
        <w:t>The Windows Azure Accelerator for Umbraco will automatically replicate the Umbraco sites on each new instance, allowing your Umbraco instance to scale out.</w:t>
      </w:r>
    </w:p>
    <w:p w:rsidR="00E3715E" w:rsidRDefault="00BC13CC" w:rsidP="00BC13CC">
      <w:pPr>
        <w:pStyle w:val="ppNote"/>
        <w:rPr>
          <w:lang w:eastAsia="ko-KR"/>
        </w:rPr>
      </w:pPr>
      <w:r w:rsidRPr="00BC13CC">
        <w:rPr>
          <w:b/>
          <w:lang w:eastAsia="ko-KR"/>
        </w:rPr>
        <w:t>Note:</w:t>
      </w:r>
      <w:r>
        <w:rPr>
          <w:lang w:eastAsia="ko-KR"/>
        </w:rPr>
        <w:t xml:space="preserve"> </w:t>
      </w:r>
      <w:r w:rsidR="00E3715E">
        <w:rPr>
          <w:lang w:eastAsia="ko-KR"/>
        </w:rPr>
        <w:t>Alternatively you can change the number of instances programmatically using the service management API (</w:t>
      </w:r>
      <w:hyperlink r:id="rId45" w:history="1">
        <w:r w:rsidR="00E3715E">
          <w:rPr>
            <w:rStyle w:val="Hyperlink"/>
          </w:rPr>
          <w:t>http://msdn.microsoft.com/en-us/library/ee460799.aspx</w:t>
        </w:r>
      </w:hyperlink>
      <w:r w:rsidR="00E3715E">
        <w:rPr>
          <w:lang w:eastAsia="ko-KR"/>
        </w:rPr>
        <w:t>)</w:t>
      </w:r>
    </w:p>
    <w:p w:rsidR="00646485" w:rsidRDefault="00646485" w:rsidP="00646485">
      <w:pPr>
        <w:pStyle w:val="ppBodyText"/>
        <w:rPr>
          <w:lang w:eastAsia="ko-KR"/>
        </w:rPr>
      </w:pPr>
    </w:p>
    <w:p w:rsidR="00242705" w:rsidRDefault="00242705" w:rsidP="00242705">
      <w:pPr>
        <w:pStyle w:val="ppListEnd"/>
      </w:pPr>
    </w:p>
    <w:p w:rsidR="00BC352C" w:rsidRDefault="00691D7C" w:rsidP="00BC352C">
      <w:pPr>
        <w:pStyle w:val="Heading2"/>
        <w:rPr>
          <w:lang w:eastAsia="ko-KR"/>
        </w:rPr>
      </w:pPr>
      <w:bookmarkStart w:id="32" w:name="_Run_multiple_Umbraco"/>
      <w:bookmarkStart w:id="33" w:name="_Toc289858816"/>
      <w:bookmarkEnd w:id="32"/>
      <w:r w:rsidRPr="00691D7C">
        <w:rPr>
          <w:lang w:eastAsia="ko-KR"/>
        </w:rPr>
        <w:t>Run multiple Umbraco sites within the same Windows Azure Instances</w:t>
      </w:r>
      <w:bookmarkEnd w:id="33"/>
    </w:p>
    <w:p w:rsidR="00BC352C" w:rsidRDefault="00BC352C" w:rsidP="00BC352C">
      <w:pPr>
        <w:pStyle w:val="ppBodyText"/>
        <w:rPr>
          <w:lang w:eastAsia="ko-KR"/>
        </w:rPr>
      </w:pPr>
      <w:r>
        <w:rPr>
          <w:lang w:eastAsia="ko-KR"/>
        </w:rPr>
        <w:t>The Windows Azure Accelerator for Umbraco supports deploying multiple instances of Umbraco using the same accelerator, to do so you’ll need to follow the setup script again, using different Umbraco and Session State Databases.</w:t>
      </w:r>
    </w:p>
    <w:p w:rsidR="00BC352C" w:rsidRDefault="00BC352C" w:rsidP="00BC352C">
      <w:pPr>
        <w:pStyle w:val="ppBodyText"/>
        <w:rPr>
          <w:lang w:eastAsia="ko-KR"/>
        </w:rPr>
      </w:pPr>
      <w:r>
        <w:rPr>
          <w:lang w:eastAsia="ko-KR"/>
        </w:rPr>
        <w:t>Additionally, when uploading the Umbraco site, you’ll need to provide a different host header and create the CNAME record in your domain to perform the appropriate mapping.</w:t>
      </w:r>
    </w:p>
    <w:p w:rsidR="00BC352C" w:rsidRDefault="00BC352C" w:rsidP="00BC352C">
      <w:pPr>
        <w:pStyle w:val="ppNote"/>
        <w:rPr>
          <w:lang w:eastAsia="ko-KR"/>
        </w:rPr>
      </w:pPr>
      <w:r w:rsidRPr="00C66D73">
        <w:rPr>
          <w:b/>
          <w:lang w:eastAsia="ko-KR"/>
        </w:rPr>
        <w:t>Note:</w:t>
      </w:r>
      <w:r>
        <w:rPr>
          <w:lang w:eastAsia="ko-KR"/>
        </w:rPr>
        <w:t xml:space="preserve"> Performance might be affected if you run too many Umbraco websites with the same accelerator. If you notice performance degradation you try scaling up, incrementing the VM Size, or scaling out, incrementing the amount of instances for the Accelerator.</w:t>
      </w:r>
    </w:p>
    <w:p w:rsidR="00BC352C" w:rsidRDefault="00BC352C" w:rsidP="00BC352C">
      <w:pPr>
        <w:pStyle w:val="ppBodyText"/>
        <w:rPr>
          <w:lang w:eastAsia="ko-KR"/>
        </w:rPr>
      </w:pPr>
    </w:p>
    <w:p w:rsidR="00BC352C" w:rsidRDefault="00BC352C" w:rsidP="00BC352C">
      <w:pPr>
        <w:pStyle w:val="ppListEnd"/>
      </w:pPr>
    </w:p>
    <w:p w:rsidR="00BC352C" w:rsidRDefault="008462A8" w:rsidP="00BC352C">
      <w:pPr>
        <w:pStyle w:val="Heading2"/>
        <w:rPr>
          <w:lang w:eastAsia="ko-KR"/>
        </w:rPr>
      </w:pPr>
      <w:bookmarkStart w:id="34" w:name="_Use_the_Windows"/>
      <w:bookmarkStart w:id="35" w:name="_Toc289858817"/>
      <w:bookmarkEnd w:id="34"/>
      <w:r w:rsidRPr="008462A8">
        <w:rPr>
          <w:lang w:eastAsia="ko-KR"/>
        </w:rPr>
        <w:t>Use the Windows Azure AppFabric Caching service for Session State</w:t>
      </w:r>
      <w:bookmarkEnd w:id="35"/>
    </w:p>
    <w:p w:rsidR="00BC352C" w:rsidRPr="00F41BAC" w:rsidRDefault="00F41BAC" w:rsidP="00BC352C">
      <w:pPr>
        <w:pStyle w:val="ppBodyText"/>
        <w:rPr>
          <w:lang w:eastAsia="ko-KR"/>
        </w:rPr>
      </w:pPr>
      <w:r w:rsidRPr="00F41BAC">
        <w:rPr>
          <w:lang w:eastAsia="ko-KR"/>
        </w:rPr>
        <w:t>Instead of using SQL Azure as session state provider, you could configure the Windows Azure AppFabric Caching services for it. To do so you need to follow these steps:</w:t>
      </w:r>
    </w:p>
    <w:p w:rsidR="00F41BAC" w:rsidRPr="00F41BAC" w:rsidRDefault="00F41BAC" w:rsidP="00F41BAC">
      <w:pPr>
        <w:pStyle w:val="ppNumberList"/>
        <w:rPr>
          <w:lang w:eastAsia="ko-KR"/>
        </w:rPr>
      </w:pPr>
      <w:r>
        <w:lastRenderedPageBreak/>
        <w:t xml:space="preserve">Log on to the </w:t>
      </w:r>
      <w:hyperlink r:id="rId46" w:history="1">
        <w:r w:rsidRPr="00F41BAC">
          <w:rPr>
            <w:rStyle w:val="Hyperlink"/>
            <w:rFonts w:cstheme="minorBidi"/>
          </w:rPr>
          <w:t>Windows Azure AppFabric</w:t>
        </w:r>
      </w:hyperlink>
      <w:r>
        <w:t xml:space="preserve"> labs portal and select </w:t>
      </w:r>
      <w:r w:rsidRPr="00F41BAC">
        <w:rPr>
          <w:b/>
        </w:rPr>
        <w:t>Service Bus, Access Control &amp; Caching</w:t>
      </w:r>
      <w:r>
        <w:rPr>
          <w:b/>
        </w:rPr>
        <w:t>.</w:t>
      </w:r>
    </w:p>
    <w:p w:rsidR="00F41BAC" w:rsidRDefault="00F41BAC" w:rsidP="00F41BAC">
      <w:pPr>
        <w:pStyle w:val="ppNumberList"/>
        <w:rPr>
          <w:lang w:eastAsia="ko-KR"/>
        </w:rPr>
      </w:pPr>
      <w:r>
        <w:t xml:space="preserve">Create a New Namespace and, once the activation completes, select </w:t>
      </w:r>
      <w:r w:rsidRPr="00A13F32">
        <w:rPr>
          <w:b/>
        </w:rPr>
        <w:t>View Client Configuration</w:t>
      </w:r>
      <w:r>
        <w:t xml:space="preserve"> </w:t>
      </w:r>
      <w:r w:rsidR="00A13F32">
        <w:t>from the r</w:t>
      </w:r>
      <w:r>
        <w:t xml:space="preserve">ibbon. </w:t>
      </w:r>
    </w:p>
    <w:p w:rsidR="00034F5B" w:rsidRDefault="00034F5B" w:rsidP="00F41BAC">
      <w:pPr>
        <w:pStyle w:val="ppNumberList"/>
        <w:rPr>
          <w:lang w:eastAsia="ko-KR"/>
        </w:rPr>
      </w:pPr>
      <w:r>
        <w:t>Open your web site’s web.config</w:t>
      </w:r>
      <w:r w:rsidR="00AC25E3">
        <w:t xml:space="preserve"> file</w:t>
      </w:r>
      <w:r>
        <w:t xml:space="preserve"> and add the </w:t>
      </w:r>
      <w:r w:rsidRPr="00034F5B">
        <w:rPr>
          <w:b/>
        </w:rPr>
        <w:t>dataCacheClient</w:t>
      </w:r>
      <w:r>
        <w:t xml:space="preserve"> section</w:t>
      </w:r>
      <w:r w:rsidR="00C62FC4">
        <w:t xml:space="preserve"> </w:t>
      </w:r>
      <w:r w:rsidR="00AC25E3">
        <w:t xml:space="preserve">from the </w:t>
      </w:r>
      <w:r w:rsidR="00AC25E3" w:rsidRPr="00AC25E3">
        <w:rPr>
          <w:b/>
        </w:rPr>
        <w:t xml:space="preserve">Client Configuration </w:t>
      </w:r>
      <w:r w:rsidR="00AC25E3" w:rsidRPr="00AC25E3">
        <w:t>dialog</w:t>
      </w:r>
      <w:r w:rsidR="00AC25E3">
        <w:t>,</w:t>
      </w:r>
      <w:r>
        <w:t xml:space="preserve"> inside the </w:t>
      </w:r>
      <w:r w:rsidRPr="00AC25E3">
        <w:rPr>
          <w:b/>
        </w:rPr>
        <w:t>configSections</w:t>
      </w:r>
      <w:r>
        <w:t xml:space="preserve"> node.</w:t>
      </w:r>
    </w:p>
    <w:p w:rsidR="00AC25E3" w:rsidRDefault="00AC25E3" w:rsidP="00AC25E3">
      <w:pPr>
        <w:pStyle w:val="ppCodeLanguageIndent"/>
        <w:rPr>
          <w:lang w:eastAsia="ko-KR"/>
        </w:rPr>
      </w:pPr>
      <w:r>
        <w:rPr>
          <w:lang w:eastAsia="ko-KR"/>
        </w:rPr>
        <w:t>XML</w:t>
      </w:r>
    </w:p>
    <w:p w:rsidR="00AC25E3" w:rsidRDefault="00AC25E3" w:rsidP="00AC25E3">
      <w:pPr>
        <w:pStyle w:val="ppCodeIndent"/>
        <w:numPr>
          <w:ilvl w:val="0"/>
          <w:numId w:val="0"/>
        </w:numPr>
        <w:ind w:left="720"/>
        <w:rPr>
          <w:lang w:eastAsia="ko-KR"/>
        </w:rPr>
      </w:pPr>
      <w:r>
        <w:rPr>
          <w:lang w:eastAsia="ko-KR"/>
        </w:rPr>
        <w:t>&lt;section name="dataCacheClient" type="Microsoft.ApplicationServer.Caching.DataCacheClientSection, Microsoft.ApplicationServer.Caching.Core" allowLocation="true" allowDefinition="Everywhere"/&gt;</w:t>
      </w:r>
    </w:p>
    <w:p w:rsidR="00AC25E3" w:rsidRPr="00AC25E3" w:rsidRDefault="00AC25E3" w:rsidP="00AC25E3">
      <w:pPr>
        <w:pStyle w:val="ppBodyTextIndent"/>
        <w:rPr>
          <w:lang w:eastAsia="ko-KR"/>
        </w:rPr>
      </w:pPr>
    </w:p>
    <w:p w:rsidR="00AC25E3" w:rsidRDefault="00AC25E3" w:rsidP="00F41BAC">
      <w:pPr>
        <w:pStyle w:val="ppNumberList"/>
        <w:rPr>
          <w:lang w:eastAsia="ko-KR"/>
        </w:rPr>
      </w:pPr>
      <w:r>
        <w:t xml:space="preserve">Add the </w:t>
      </w:r>
      <w:r w:rsidRPr="00C62FC4">
        <w:rPr>
          <w:b/>
        </w:rPr>
        <w:t>dataCacheClient</w:t>
      </w:r>
      <w:r>
        <w:t xml:space="preserve"> configuration</w:t>
      </w:r>
      <w:r w:rsidR="00C62FC4">
        <w:t xml:space="preserve"> from the </w:t>
      </w:r>
      <w:r w:rsidR="00C62FC4" w:rsidRPr="00C62FC4">
        <w:rPr>
          <w:b/>
        </w:rPr>
        <w:t>Client Configuration</w:t>
      </w:r>
      <w:r>
        <w:t xml:space="preserve"> </w:t>
      </w:r>
      <w:r w:rsidR="00676B43">
        <w:t xml:space="preserve">dialog </w:t>
      </w:r>
      <w:r>
        <w:t xml:space="preserve">after the closing </w:t>
      </w:r>
      <w:r w:rsidRPr="00AC25E3">
        <w:rPr>
          <w:b/>
        </w:rPr>
        <w:t>configSections</w:t>
      </w:r>
      <w:r>
        <w:t xml:space="preserve"> XML tag.</w:t>
      </w:r>
    </w:p>
    <w:p w:rsidR="006B3A11" w:rsidRDefault="006B3A11" w:rsidP="006B3A11">
      <w:pPr>
        <w:pStyle w:val="ppCodeLanguageIndent"/>
        <w:rPr>
          <w:lang w:eastAsia="ko-KR"/>
        </w:rPr>
      </w:pPr>
      <w:r>
        <w:rPr>
          <w:lang w:eastAsia="ko-KR"/>
        </w:rPr>
        <w:t>XML</w:t>
      </w:r>
    </w:p>
    <w:p w:rsidR="006B3A11" w:rsidRDefault="006B3A11" w:rsidP="006B3A11">
      <w:pPr>
        <w:pStyle w:val="ppCodeIndent"/>
        <w:rPr>
          <w:lang w:eastAsia="ko-KR"/>
        </w:rPr>
      </w:pPr>
      <w:r>
        <w:rPr>
          <w:lang w:eastAsia="ko-KR"/>
        </w:rPr>
        <w:t>&lt;dataCacheClient deployment="Simple"&gt;</w:t>
      </w:r>
    </w:p>
    <w:p w:rsidR="006B3A11" w:rsidRDefault="006B3A11" w:rsidP="006B3A11">
      <w:pPr>
        <w:pStyle w:val="ppCodeIndent"/>
        <w:rPr>
          <w:lang w:eastAsia="ko-KR"/>
        </w:rPr>
      </w:pPr>
      <w:r>
        <w:rPr>
          <w:lang w:eastAsia="ko-KR"/>
        </w:rPr>
        <w:t xml:space="preserve">  &lt;hosts&gt;</w:t>
      </w:r>
    </w:p>
    <w:p w:rsidR="006B3A11" w:rsidRDefault="006B3A11" w:rsidP="006B3A11">
      <w:pPr>
        <w:pStyle w:val="ppCodeIndent"/>
        <w:rPr>
          <w:lang w:eastAsia="ko-KR"/>
        </w:rPr>
      </w:pPr>
      <w:r>
        <w:rPr>
          <w:lang w:eastAsia="ko-KR"/>
        </w:rPr>
        <w:t xml:space="preserve">    &lt;host name="umbracoAccelerator.cache.appfabriclabs.com" cachePort="22233" /&gt;</w:t>
      </w:r>
    </w:p>
    <w:p w:rsidR="006B3A11" w:rsidRDefault="006B3A11" w:rsidP="006B3A11">
      <w:pPr>
        <w:pStyle w:val="ppCodeIndent"/>
        <w:rPr>
          <w:lang w:eastAsia="ko-KR"/>
        </w:rPr>
      </w:pPr>
      <w:r>
        <w:rPr>
          <w:lang w:eastAsia="ko-KR"/>
        </w:rPr>
        <w:t xml:space="preserve">  &lt;/hosts&gt;</w:t>
      </w:r>
    </w:p>
    <w:p w:rsidR="006B3A11" w:rsidRDefault="006B3A11" w:rsidP="006B3A11">
      <w:pPr>
        <w:pStyle w:val="ppCodeIndent"/>
        <w:rPr>
          <w:lang w:eastAsia="ko-KR"/>
        </w:rPr>
      </w:pPr>
      <w:r>
        <w:rPr>
          <w:lang w:eastAsia="ko-KR"/>
        </w:rPr>
        <w:t xml:space="preserve">  &lt;securityProperties mode="Message"&gt;</w:t>
      </w:r>
    </w:p>
    <w:p w:rsidR="006B3A11" w:rsidRDefault="006B3A11" w:rsidP="006B3A11">
      <w:pPr>
        <w:pStyle w:val="ppCodeIndent"/>
        <w:numPr>
          <w:ilvl w:val="0"/>
          <w:numId w:val="0"/>
        </w:numPr>
        <w:ind w:left="720"/>
        <w:rPr>
          <w:lang w:eastAsia="ko-KR"/>
        </w:rPr>
      </w:pPr>
      <w:r>
        <w:rPr>
          <w:lang w:eastAsia="ko-KR"/>
        </w:rPr>
        <w:t xml:space="preserve">    &lt;messageSecurity authorizationInfo="..."&gt;&lt;/messageSecurity&gt;</w:t>
      </w:r>
    </w:p>
    <w:p w:rsidR="006B3A11" w:rsidRDefault="006B3A11" w:rsidP="006B3A11">
      <w:pPr>
        <w:pStyle w:val="ppCodeIndent"/>
        <w:rPr>
          <w:lang w:eastAsia="ko-KR"/>
        </w:rPr>
      </w:pPr>
      <w:r>
        <w:rPr>
          <w:lang w:eastAsia="ko-KR"/>
        </w:rPr>
        <w:t xml:space="preserve">  &lt;/securityProperties&gt;</w:t>
      </w:r>
    </w:p>
    <w:p w:rsidR="006B3A11" w:rsidRDefault="006B3A11" w:rsidP="006B3A11">
      <w:pPr>
        <w:pStyle w:val="ppCodeIndent"/>
        <w:rPr>
          <w:lang w:eastAsia="ko-KR"/>
        </w:rPr>
      </w:pPr>
      <w:r>
        <w:rPr>
          <w:lang w:eastAsia="ko-KR"/>
        </w:rPr>
        <w:t>&lt;/dataCacheClient&gt;</w:t>
      </w:r>
    </w:p>
    <w:p w:rsidR="006B3A11" w:rsidRDefault="006B3A11" w:rsidP="006B3A11">
      <w:pPr>
        <w:pStyle w:val="ppBodyText"/>
        <w:numPr>
          <w:ilvl w:val="0"/>
          <w:numId w:val="0"/>
        </w:numPr>
        <w:rPr>
          <w:lang w:eastAsia="ko-KR"/>
        </w:rPr>
      </w:pPr>
    </w:p>
    <w:p w:rsidR="006B3A11" w:rsidRDefault="0086011D" w:rsidP="006B3A11">
      <w:pPr>
        <w:pStyle w:val="ppNumberList"/>
        <w:rPr>
          <w:lang w:eastAsia="ko-KR"/>
        </w:rPr>
      </w:pPr>
      <w:r>
        <w:rPr>
          <w:lang w:eastAsia="ko-KR"/>
        </w:rPr>
        <w:t>Next</w:t>
      </w:r>
      <w:r w:rsidR="00676B43">
        <w:rPr>
          <w:lang w:eastAsia="ko-KR"/>
        </w:rPr>
        <w:t xml:space="preserve">, replace the </w:t>
      </w:r>
      <w:r w:rsidR="00676B43" w:rsidRPr="00676B43">
        <w:rPr>
          <w:b/>
          <w:lang w:eastAsia="ko-KR"/>
        </w:rPr>
        <w:t>sessionState</w:t>
      </w:r>
      <w:r w:rsidR="00676B43">
        <w:rPr>
          <w:lang w:eastAsia="ko-KR"/>
        </w:rPr>
        <w:t xml:space="preserve"> configuration with the one shown in the </w:t>
      </w:r>
      <w:r w:rsidR="00676B43" w:rsidRPr="00676B43">
        <w:rPr>
          <w:b/>
          <w:lang w:eastAsia="ko-KR"/>
        </w:rPr>
        <w:t>Client Configuration</w:t>
      </w:r>
      <w:r w:rsidR="00676B43">
        <w:rPr>
          <w:lang w:eastAsia="ko-KR"/>
        </w:rPr>
        <w:t xml:space="preserve"> dialog.</w:t>
      </w:r>
    </w:p>
    <w:p w:rsidR="00676B43" w:rsidRDefault="00676B43" w:rsidP="00676B43">
      <w:pPr>
        <w:pStyle w:val="ppCodeLanguageIndent"/>
        <w:rPr>
          <w:lang w:eastAsia="ko-KR"/>
        </w:rPr>
      </w:pPr>
      <w:r>
        <w:rPr>
          <w:lang w:eastAsia="ko-KR"/>
        </w:rPr>
        <w:t>XML</w:t>
      </w:r>
    </w:p>
    <w:p w:rsidR="00676B43" w:rsidRDefault="00676B43" w:rsidP="00676B43">
      <w:pPr>
        <w:pStyle w:val="ppCodeIndent"/>
        <w:rPr>
          <w:lang w:eastAsia="ko-KR"/>
        </w:rPr>
      </w:pPr>
      <w:r>
        <w:rPr>
          <w:lang w:eastAsia="ko-KR"/>
        </w:rPr>
        <w:t>&lt;sessionState mode="Custom" customProvider="AppFabricCacheSessionStoreProvider"&gt;</w:t>
      </w:r>
    </w:p>
    <w:p w:rsidR="00676B43" w:rsidRDefault="00676B43" w:rsidP="00676B43">
      <w:pPr>
        <w:pStyle w:val="ppCodeIndent"/>
        <w:rPr>
          <w:lang w:eastAsia="ko-KR"/>
        </w:rPr>
      </w:pPr>
      <w:r>
        <w:rPr>
          <w:lang w:eastAsia="ko-KR"/>
        </w:rPr>
        <w:t xml:space="preserve">  &lt;providers&gt;</w:t>
      </w:r>
    </w:p>
    <w:p w:rsidR="00676B43" w:rsidRDefault="00676B43" w:rsidP="00676B43">
      <w:pPr>
        <w:pStyle w:val="ppCodeIndent"/>
        <w:rPr>
          <w:lang w:eastAsia="ko-KR"/>
        </w:rPr>
      </w:pPr>
      <w:r>
        <w:rPr>
          <w:lang w:eastAsia="ko-KR"/>
        </w:rPr>
        <w:t xml:space="preserve">    &lt;add name="AppFabricCacheSessionStoreProvider" type="Microsoft.Web.DistributedCache.DistributedCacheSessionStateStoreProvider, Microsoft.Web.DistributedCache" cacheName="default" useBlobMode="false" /&gt;</w:t>
      </w:r>
    </w:p>
    <w:p w:rsidR="00676B43" w:rsidRDefault="00676B43" w:rsidP="00676B43">
      <w:pPr>
        <w:pStyle w:val="ppCodeIndent"/>
        <w:rPr>
          <w:lang w:eastAsia="ko-KR"/>
        </w:rPr>
      </w:pPr>
      <w:r>
        <w:rPr>
          <w:lang w:eastAsia="ko-KR"/>
        </w:rPr>
        <w:t xml:space="preserve">  &lt;/providers&gt;</w:t>
      </w:r>
    </w:p>
    <w:p w:rsidR="00676B43" w:rsidRDefault="00676B43" w:rsidP="00676B43">
      <w:pPr>
        <w:pStyle w:val="ppCodeIndent"/>
        <w:rPr>
          <w:lang w:eastAsia="ko-KR"/>
        </w:rPr>
      </w:pPr>
      <w:r>
        <w:rPr>
          <w:lang w:eastAsia="ko-KR"/>
        </w:rPr>
        <w:t>&lt;/sessionState&gt;</w:t>
      </w:r>
    </w:p>
    <w:p w:rsidR="00676B43" w:rsidRDefault="00676B43" w:rsidP="0086011D">
      <w:pPr>
        <w:pStyle w:val="ppBodyText"/>
        <w:numPr>
          <w:ilvl w:val="0"/>
          <w:numId w:val="0"/>
        </w:numPr>
        <w:rPr>
          <w:lang w:eastAsia="ko-KR"/>
        </w:rPr>
      </w:pPr>
    </w:p>
    <w:p w:rsidR="0086011D" w:rsidRDefault="0086011D" w:rsidP="0086011D">
      <w:pPr>
        <w:pStyle w:val="ppNumberList"/>
        <w:rPr>
          <w:lang w:eastAsia="ko-KR"/>
        </w:rPr>
      </w:pPr>
      <w:r>
        <w:rPr>
          <w:lang w:eastAsia="ko-KR"/>
        </w:rPr>
        <w:t>Finally, you will need to copy the</w:t>
      </w:r>
      <w:r w:rsidR="00C950C6">
        <w:rPr>
          <w:lang w:eastAsia="ko-KR"/>
        </w:rPr>
        <w:t xml:space="preserve"> </w:t>
      </w:r>
      <w:r w:rsidR="00650451">
        <w:rPr>
          <w:lang w:eastAsia="ko-KR"/>
        </w:rPr>
        <w:t>caching</w:t>
      </w:r>
      <w:r w:rsidR="00C950C6">
        <w:rPr>
          <w:lang w:eastAsia="ko-KR"/>
        </w:rPr>
        <w:t xml:space="preserve"> assemblies included in the</w:t>
      </w:r>
      <w:r>
        <w:rPr>
          <w:lang w:eastAsia="ko-KR"/>
        </w:rPr>
        <w:t xml:space="preserve"> </w:t>
      </w:r>
      <w:hyperlink r:id="rId47" w:history="1">
        <w:r w:rsidR="00D71A0B" w:rsidRPr="00C950C6">
          <w:rPr>
            <w:rStyle w:val="Hyperlink"/>
            <w:rFonts w:cstheme="minorBidi"/>
            <w:lang w:eastAsia="ko-KR"/>
          </w:rPr>
          <w:t>Windows Azure AppFabric SDK 2.0</w:t>
        </w:r>
      </w:hyperlink>
      <w:r w:rsidR="00D71A0B">
        <w:rPr>
          <w:lang w:eastAsia="ko-KR"/>
        </w:rPr>
        <w:t xml:space="preserve"> into </w:t>
      </w:r>
      <w:r w:rsidR="007969AD">
        <w:rPr>
          <w:lang w:eastAsia="ko-KR"/>
        </w:rPr>
        <w:t xml:space="preserve">Umbraco’s </w:t>
      </w:r>
      <w:r w:rsidR="00D71A0B">
        <w:rPr>
          <w:lang w:eastAsia="ko-KR"/>
        </w:rPr>
        <w:t>bin folder.</w:t>
      </w:r>
    </w:p>
    <w:p w:rsidR="00650451" w:rsidRDefault="00650451" w:rsidP="00650451">
      <w:pPr>
        <w:pStyle w:val="ppFigureIndent"/>
        <w:keepNext/>
      </w:pPr>
      <w:r w:rsidRPr="00650451">
        <w:rPr>
          <w:noProof/>
          <w:lang w:bidi="ar-SA"/>
        </w:rPr>
        <w:lastRenderedPageBreak/>
        <w:drawing>
          <wp:inline distT="0" distB="0" distL="0" distR="0" wp14:anchorId="202A5628" wp14:editId="1337F062">
            <wp:extent cx="4643561" cy="21431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42980" cy="2142914"/>
                    </a:xfrm>
                    <a:prstGeom prst="rect">
                      <a:avLst/>
                    </a:prstGeom>
                  </pic:spPr>
                </pic:pic>
              </a:graphicData>
            </a:graphic>
          </wp:inline>
        </w:drawing>
      </w:r>
    </w:p>
    <w:p w:rsidR="00650451" w:rsidRDefault="00650451" w:rsidP="00650451">
      <w:pPr>
        <w:pStyle w:val="ppFigureNumberIndent"/>
      </w:pPr>
      <w:r>
        <w:t xml:space="preserve">Figure </w:t>
      </w:r>
      <w:fldSimple w:instr=" SEQ Figure \* ARABIC ">
        <w:r w:rsidR="00E56B55">
          <w:rPr>
            <w:noProof/>
          </w:rPr>
          <w:t>17</w:t>
        </w:r>
      </w:fldSimple>
    </w:p>
    <w:p w:rsidR="00650451" w:rsidRDefault="00650451" w:rsidP="00650451">
      <w:pPr>
        <w:pStyle w:val="ppFigureCaptionIndent"/>
      </w:pPr>
      <w:r>
        <w:t>W</w:t>
      </w:r>
      <w:r w:rsidR="00AE256E">
        <w:t>indows Azure AppFabric SDK 2.0 Caching Assemblies</w:t>
      </w:r>
    </w:p>
    <w:p w:rsidR="00650451" w:rsidRPr="00676B43" w:rsidRDefault="00650451" w:rsidP="00951E73">
      <w:pPr>
        <w:pStyle w:val="ppBodyTextIndent"/>
        <w:rPr>
          <w:lang w:eastAsia="ko-KR"/>
        </w:rPr>
      </w:pPr>
    </w:p>
    <w:p w:rsidR="00BC352C" w:rsidRDefault="00BC352C" w:rsidP="00BC352C">
      <w:pPr>
        <w:pStyle w:val="ppListEnd"/>
      </w:pPr>
    </w:p>
    <w:p w:rsidR="00BC352C" w:rsidRDefault="00D21CC5" w:rsidP="00BC352C">
      <w:pPr>
        <w:pStyle w:val="Heading2"/>
        <w:rPr>
          <w:lang w:eastAsia="ko-KR"/>
        </w:rPr>
      </w:pPr>
      <w:bookmarkStart w:id="36" w:name="_Integrate_the_Access"/>
      <w:bookmarkStart w:id="37" w:name="_Toc289858818"/>
      <w:bookmarkEnd w:id="36"/>
      <w:r w:rsidRPr="00D21CC5">
        <w:rPr>
          <w:lang w:eastAsia="ko-KR"/>
        </w:rPr>
        <w:t>Integrate the Access Control Service into Umbraco</w:t>
      </w:r>
      <w:bookmarkEnd w:id="37"/>
    </w:p>
    <w:p w:rsidR="008D48F8" w:rsidRDefault="008D48F8" w:rsidP="008D48F8">
      <w:pPr>
        <w:pStyle w:val="ppBodyText"/>
        <w:rPr>
          <w:lang w:eastAsia="ko-KR"/>
        </w:rPr>
      </w:pPr>
      <w:r>
        <w:rPr>
          <w:lang w:eastAsia="ko-KR"/>
        </w:rPr>
        <w:t>The Access Control Service Extensions for Umbraco augment your web site with powerful identity and access management capabilities</w:t>
      </w:r>
      <w:r w:rsidR="00C85C4F">
        <w:rPr>
          <w:lang w:eastAsia="ko-KR"/>
        </w:rPr>
        <w:t>:</w:t>
      </w:r>
    </w:p>
    <w:p w:rsidR="008D48F8" w:rsidRDefault="008D48F8" w:rsidP="008D48F8">
      <w:pPr>
        <w:pStyle w:val="ppBulletList"/>
        <w:rPr>
          <w:lang w:eastAsia="ko-KR"/>
        </w:rPr>
      </w:pPr>
      <w:r>
        <w:rPr>
          <w:lang w:eastAsia="ko-KR"/>
        </w:rPr>
        <w:t xml:space="preserve">Authenticate users from social identity providers such as Facebook, Windows Live ID, Google and Yahoo. </w:t>
      </w:r>
    </w:p>
    <w:p w:rsidR="008D48F8" w:rsidRDefault="008D48F8" w:rsidP="008D48F8">
      <w:pPr>
        <w:pStyle w:val="ppBulletList"/>
        <w:rPr>
          <w:lang w:eastAsia="ko-KR"/>
        </w:rPr>
      </w:pPr>
      <w:r>
        <w:rPr>
          <w:lang w:eastAsia="ko-KR"/>
        </w:rPr>
        <w:t>Manage those users and access policies though the familiar Umbraco management UI, without the hassle of maintaining passwords for them!</w:t>
      </w:r>
    </w:p>
    <w:p w:rsidR="008D48F8" w:rsidRDefault="008D48F8" w:rsidP="008D48F8">
      <w:pPr>
        <w:pStyle w:val="ppBulletList"/>
        <w:rPr>
          <w:lang w:eastAsia="ko-KR"/>
        </w:rPr>
      </w:pPr>
      <w:r>
        <w:rPr>
          <w:lang w:eastAsia="ko-KR"/>
        </w:rPr>
        <w:t>Make your web site available to business federated partners from Active Directory or any other identity provider with federation capabilities. Apply fine-grained access policies mapping claims to your existing Member Groups.</w:t>
      </w:r>
    </w:p>
    <w:p w:rsidR="008D48F8" w:rsidRDefault="008D48F8" w:rsidP="008D48F8">
      <w:pPr>
        <w:pStyle w:val="ppBulletList"/>
        <w:rPr>
          <w:lang w:eastAsia="ko-KR"/>
        </w:rPr>
      </w:pPr>
      <w:r>
        <w:rPr>
          <w:lang w:eastAsia="ko-KR"/>
        </w:rPr>
        <w:t>Handle user invitations via a powerful email invitation &amp; verification system.</w:t>
      </w:r>
    </w:p>
    <w:p w:rsidR="005B7648" w:rsidRPr="00760D71" w:rsidRDefault="008D48F8" w:rsidP="008D48F8">
      <w:pPr>
        <w:pStyle w:val="ppBodyText"/>
        <w:rPr>
          <w:highlight w:val="yellow"/>
          <w:lang w:eastAsia="ko-KR"/>
        </w:rPr>
      </w:pPr>
      <w:r>
        <w:rPr>
          <w:lang w:eastAsia="ko-KR"/>
        </w:rPr>
        <w:t>All those capabilities are implemented by integrating with the Windows Azure AppFabric Access Control Service.</w:t>
      </w:r>
    </w:p>
    <w:p w:rsidR="00760D71" w:rsidRPr="00DD25AF" w:rsidRDefault="00760D71" w:rsidP="006D2ECF">
      <w:pPr>
        <w:pStyle w:val="ppBodyText"/>
        <w:rPr>
          <w:highlight w:val="yellow"/>
          <w:lang w:eastAsia="ko-KR"/>
        </w:rPr>
      </w:pPr>
      <w:r>
        <w:rPr>
          <w:lang w:eastAsia="ko-KR"/>
        </w:rPr>
        <w:t xml:space="preserve">You can download the Access Control Service Extensions for Umbraco from </w:t>
      </w:r>
      <w:hyperlink r:id="rId49" w:history="1">
        <w:r w:rsidR="006D2ECF" w:rsidRPr="002C642F">
          <w:rPr>
            <w:rStyle w:val="Hyperlink"/>
            <w:rFonts w:cstheme="minorBidi"/>
            <w:lang w:eastAsia="ko-KR"/>
          </w:rPr>
          <w:t>http://umbracoacsextensions.codeplex.com</w:t>
        </w:r>
      </w:hyperlink>
    </w:p>
    <w:p w:rsidR="00BC352C" w:rsidRDefault="00BC352C" w:rsidP="00BC352C">
      <w:pPr>
        <w:pStyle w:val="ppListEnd"/>
      </w:pPr>
    </w:p>
    <w:p w:rsidR="00DD25AF" w:rsidRDefault="00DD25AF" w:rsidP="00DD25AF">
      <w:pPr>
        <w:pStyle w:val="Heading2"/>
      </w:pPr>
      <w:bookmarkStart w:id="38" w:name="_Create_a_DNS"/>
      <w:bookmarkStart w:id="39" w:name="_Toc289858819"/>
      <w:bookmarkEnd w:id="38"/>
      <w:r>
        <w:t>Create a DNS entry for your Umbraco site</w:t>
      </w:r>
      <w:bookmarkEnd w:id="39"/>
    </w:p>
    <w:p w:rsidR="00DD25AF" w:rsidRDefault="00737D2C" w:rsidP="00DD25AF">
      <w:pPr>
        <w:pStyle w:val="ppBodyText"/>
      </w:pPr>
      <w:r>
        <w:t>To browse the site deployed using the Azure Accelerator for Umbraco you wi</w:t>
      </w:r>
      <w:r w:rsidR="00DD25AF">
        <w:t xml:space="preserve">ll </w:t>
      </w:r>
      <w:r>
        <w:t xml:space="preserve">need </w:t>
      </w:r>
      <w:r w:rsidR="00DD25AF">
        <w:t>to configure your domain to</w:t>
      </w:r>
      <w:r>
        <w:t xml:space="preserve"> point to Windows Azure, and create </w:t>
      </w:r>
      <w:r w:rsidR="00DD25AF">
        <w:t>a CNAME record that maps the host (e.g. www.</w:t>
      </w:r>
      <w:r>
        <w:t>contoso</w:t>
      </w:r>
      <w:r w:rsidR="00DD25AF">
        <w:t>.</w:t>
      </w:r>
      <w:r>
        <w:t>com</w:t>
      </w:r>
      <w:r w:rsidR="00DD25AF">
        <w:t xml:space="preserve">) to the Windows Azure application (e.g. </w:t>
      </w:r>
      <w:r>
        <w:t>contoso</w:t>
      </w:r>
      <w:r w:rsidR="00DD25AF">
        <w:t>.cloudapp.net).</w:t>
      </w:r>
    </w:p>
    <w:p w:rsidR="00737D2C" w:rsidRDefault="00737D2C" w:rsidP="00DD25AF">
      <w:pPr>
        <w:pStyle w:val="ppBodyText"/>
      </w:pPr>
      <w:r>
        <w:t xml:space="preserve">For detailed instructions on how to configure this you can read Steve Marx’s blog post </w:t>
      </w:r>
      <w:hyperlink r:id="rId50" w:history="1">
        <w:r w:rsidRPr="00737D2C">
          <w:rPr>
            <w:rStyle w:val="Hyperlink"/>
            <w:rFonts w:cstheme="minorBidi"/>
          </w:rPr>
          <w:t>here</w:t>
        </w:r>
      </w:hyperlink>
      <w:r>
        <w:t>.</w:t>
      </w:r>
    </w:p>
    <w:sectPr w:rsidR="00737D2C" w:rsidSect="001845C2">
      <w:headerReference w:type="even" r:id="rId51"/>
      <w:headerReference w:type="default" r:id="rId52"/>
      <w:footerReference w:type="even" r:id="rId53"/>
      <w:footerReference w:type="default" r:id="rId54"/>
      <w:headerReference w:type="first" r:id="rId55"/>
      <w:footerReference w:type="first" r:id="rId56"/>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3A84" w:rsidRDefault="00ED3A84" w:rsidP="0052177A">
      <w:pPr>
        <w:spacing w:after="0" w:line="240" w:lineRule="auto"/>
      </w:pPr>
      <w:r>
        <w:separator/>
      </w:r>
    </w:p>
  </w:endnote>
  <w:endnote w:type="continuationSeparator" w:id="0">
    <w:p w:rsidR="00ED3A84" w:rsidRDefault="00ED3A84" w:rsidP="00521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6B55" w:rsidRDefault="00E56B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84263"/>
      <w:docPartObj>
        <w:docPartGallery w:val="Page Numbers (Bottom of Page)"/>
        <w:docPartUnique/>
      </w:docPartObj>
    </w:sdtPr>
    <w:sdtEndPr/>
    <w:sdtContent>
      <w:p w:rsidR="00E56B55" w:rsidRDefault="00E56B55">
        <w:pPr>
          <w:pStyle w:val="Footer"/>
          <w:jc w:val="right"/>
        </w:pPr>
        <w:r>
          <w:t xml:space="preserve">Page | </w:t>
        </w:r>
        <w:r>
          <w:fldChar w:fldCharType="begin"/>
        </w:r>
        <w:r>
          <w:instrText xml:space="preserve"> PAGE   \* MERGEFORMAT </w:instrText>
        </w:r>
        <w:r>
          <w:fldChar w:fldCharType="separate"/>
        </w:r>
        <w:r w:rsidR="00BF0A52">
          <w:rPr>
            <w:noProof/>
          </w:rPr>
          <w:t>6</w:t>
        </w:r>
        <w:r>
          <w:rPr>
            <w:noProof/>
          </w:rPr>
          <w:fldChar w:fldCharType="end"/>
        </w:r>
        <w:r>
          <w:t xml:space="preserve"> </w: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6B55" w:rsidRDefault="00E56B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3A84" w:rsidRDefault="00ED3A84" w:rsidP="0052177A">
      <w:pPr>
        <w:spacing w:after="0" w:line="240" w:lineRule="auto"/>
      </w:pPr>
      <w:r>
        <w:separator/>
      </w:r>
    </w:p>
  </w:footnote>
  <w:footnote w:type="continuationSeparator" w:id="0">
    <w:p w:rsidR="00ED3A84" w:rsidRDefault="00ED3A84" w:rsidP="0052177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6B55" w:rsidRDefault="00E56B5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6B55" w:rsidRDefault="00E56B5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6B55" w:rsidRDefault="00E56B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944D36"/>
    <w:multiLevelType w:val="hybridMultilevel"/>
    <w:tmpl w:val="6E3A2A68"/>
    <w:lvl w:ilvl="0" w:tplc="0C126042">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1">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
    <w:nsid w:val="25736B0E"/>
    <w:multiLevelType w:val="hybridMultilevel"/>
    <w:tmpl w:val="AD9CA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
    <w:nsid w:val="5B981AC1"/>
    <w:multiLevelType w:val="hybridMultilevel"/>
    <w:tmpl w:val="6BE4A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9">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1">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2">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6"/>
  </w:num>
  <w:num w:numId="2">
    <w:abstractNumId w:val="12"/>
  </w:num>
  <w:num w:numId="3">
    <w:abstractNumId w:val="8"/>
  </w:num>
  <w:num w:numId="4">
    <w:abstractNumId w:val="9"/>
  </w:num>
  <w:num w:numId="5">
    <w:abstractNumId w:val="4"/>
  </w:num>
  <w:num w:numId="6">
    <w:abstractNumId w:val="11"/>
  </w:num>
  <w:num w:numId="7">
    <w:abstractNumId w:val="3"/>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0"/>
  </w:num>
  <w:num w:numId="12">
    <w:abstractNumId w:val="2"/>
  </w:num>
  <w:num w:numId="13">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attachedTemplate r:id="rId1"/>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5B9D"/>
    <w:rsid w:val="00000208"/>
    <w:rsid w:val="0000097C"/>
    <w:rsid w:val="00000B57"/>
    <w:rsid w:val="0000142C"/>
    <w:rsid w:val="00001CE3"/>
    <w:rsid w:val="00003B04"/>
    <w:rsid w:val="000046D1"/>
    <w:rsid w:val="00004C76"/>
    <w:rsid w:val="00004F7D"/>
    <w:rsid w:val="00005D9C"/>
    <w:rsid w:val="00006190"/>
    <w:rsid w:val="000064AF"/>
    <w:rsid w:val="000066F8"/>
    <w:rsid w:val="000067F5"/>
    <w:rsid w:val="00006B80"/>
    <w:rsid w:val="00006D3F"/>
    <w:rsid w:val="00010159"/>
    <w:rsid w:val="00010A96"/>
    <w:rsid w:val="00010D8A"/>
    <w:rsid w:val="0001169F"/>
    <w:rsid w:val="000123BE"/>
    <w:rsid w:val="000129D6"/>
    <w:rsid w:val="00012B46"/>
    <w:rsid w:val="00013B4C"/>
    <w:rsid w:val="00014CDD"/>
    <w:rsid w:val="00015C84"/>
    <w:rsid w:val="0001680E"/>
    <w:rsid w:val="00016943"/>
    <w:rsid w:val="00016E0D"/>
    <w:rsid w:val="00017672"/>
    <w:rsid w:val="0001785A"/>
    <w:rsid w:val="00020A1D"/>
    <w:rsid w:val="000225AD"/>
    <w:rsid w:val="00023BF9"/>
    <w:rsid w:val="0002442C"/>
    <w:rsid w:val="00024F9B"/>
    <w:rsid w:val="00025391"/>
    <w:rsid w:val="00026152"/>
    <w:rsid w:val="000261BA"/>
    <w:rsid w:val="00026766"/>
    <w:rsid w:val="00027989"/>
    <w:rsid w:val="00027E58"/>
    <w:rsid w:val="00030541"/>
    <w:rsid w:val="000305A3"/>
    <w:rsid w:val="0003081B"/>
    <w:rsid w:val="00030E60"/>
    <w:rsid w:val="00030E87"/>
    <w:rsid w:val="0003160E"/>
    <w:rsid w:val="00033131"/>
    <w:rsid w:val="00034F5B"/>
    <w:rsid w:val="00035A81"/>
    <w:rsid w:val="00036B60"/>
    <w:rsid w:val="00037A2C"/>
    <w:rsid w:val="00040E98"/>
    <w:rsid w:val="00040ECD"/>
    <w:rsid w:val="000415EE"/>
    <w:rsid w:val="00041715"/>
    <w:rsid w:val="00041C66"/>
    <w:rsid w:val="00041C86"/>
    <w:rsid w:val="00041F44"/>
    <w:rsid w:val="00042ABB"/>
    <w:rsid w:val="00042E9B"/>
    <w:rsid w:val="00042EE3"/>
    <w:rsid w:val="00042FBF"/>
    <w:rsid w:val="000437B6"/>
    <w:rsid w:val="000438D6"/>
    <w:rsid w:val="00043B3C"/>
    <w:rsid w:val="00043DBA"/>
    <w:rsid w:val="00044624"/>
    <w:rsid w:val="00044C1F"/>
    <w:rsid w:val="00045212"/>
    <w:rsid w:val="00045214"/>
    <w:rsid w:val="00045391"/>
    <w:rsid w:val="000475D8"/>
    <w:rsid w:val="00047700"/>
    <w:rsid w:val="000519AB"/>
    <w:rsid w:val="000556F1"/>
    <w:rsid w:val="00062416"/>
    <w:rsid w:val="000624D7"/>
    <w:rsid w:val="00062A8E"/>
    <w:rsid w:val="000639D2"/>
    <w:rsid w:val="00063ED6"/>
    <w:rsid w:val="00064466"/>
    <w:rsid w:val="000646CA"/>
    <w:rsid w:val="00065E69"/>
    <w:rsid w:val="00065F7B"/>
    <w:rsid w:val="00067A13"/>
    <w:rsid w:val="0007043F"/>
    <w:rsid w:val="0007065A"/>
    <w:rsid w:val="00070693"/>
    <w:rsid w:val="00070B25"/>
    <w:rsid w:val="00070C4F"/>
    <w:rsid w:val="00071249"/>
    <w:rsid w:val="000719B7"/>
    <w:rsid w:val="00072C6F"/>
    <w:rsid w:val="00073237"/>
    <w:rsid w:val="0007326D"/>
    <w:rsid w:val="00073ECB"/>
    <w:rsid w:val="000742D3"/>
    <w:rsid w:val="0007486F"/>
    <w:rsid w:val="00074CB9"/>
    <w:rsid w:val="00075CA1"/>
    <w:rsid w:val="000762A7"/>
    <w:rsid w:val="00076717"/>
    <w:rsid w:val="00076733"/>
    <w:rsid w:val="00077273"/>
    <w:rsid w:val="00077609"/>
    <w:rsid w:val="000808A4"/>
    <w:rsid w:val="00081514"/>
    <w:rsid w:val="000819C2"/>
    <w:rsid w:val="000820CF"/>
    <w:rsid w:val="000821F4"/>
    <w:rsid w:val="00083E80"/>
    <w:rsid w:val="00083F40"/>
    <w:rsid w:val="00084730"/>
    <w:rsid w:val="00084F6A"/>
    <w:rsid w:val="00085B29"/>
    <w:rsid w:val="00086612"/>
    <w:rsid w:val="00087749"/>
    <w:rsid w:val="00087BF0"/>
    <w:rsid w:val="0009074D"/>
    <w:rsid w:val="00090803"/>
    <w:rsid w:val="00092D8E"/>
    <w:rsid w:val="0009523D"/>
    <w:rsid w:val="00095F4B"/>
    <w:rsid w:val="00096D60"/>
    <w:rsid w:val="000976A2"/>
    <w:rsid w:val="00097776"/>
    <w:rsid w:val="00097790"/>
    <w:rsid w:val="000A2D91"/>
    <w:rsid w:val="000A341A"/>
    <w:rsid w:val="000A3A11"/>
    <w:rsid w:val="000A48F7"/>
    <w:rsid w:val="000A556F"/>
    <w:rsid w:val="000A55D9"/>
    <w:rsid w:val="000A5B8C"/>
    <w:rsid w:val="000A5DE5"/>
    <w:rsid w:val="000A6926"/>
    <w:rsid w:val="000A6B18"/>
    <w:rsid w:val="000A6B64"/>
    <w:rsid w:val="000A72B6"/>
    <w:rsid w:val="000A73B9"/>
    <w:rsid w:val="000A7A2B"/>
    <w:rsid w:val="000A7D66"/>
    <w:rsid w:val="000B0312"/>
    <w:rsid w:val="000B2ED4"/>
    <w:rsid w:val="000B371B"/>
    <w:rsid w:val="000B4B00"/>
    <w:rsid w:val="000B4DEB"/>
    <w:rsid w:val="000B539E"/>
    <w:rsid w:val="000B63FD"/>
    <w:rsid w:val="000B6D13"/>
    <w:rsid w:val="000B6EEF"/>
    <w:rsid w:val="000B7933"/>
    <w:rsid w:val="000C143D"/>
    <w:rsid w:val="000C19F6"/>
    <w:rsid w:val="000C1FCB"/>
    <w:rsid w:val="000C2130"/>
    <w:rsid w:val="000C2700"/>
    <w:rsid w:val="000C39C3"/>
    <w:rsid w:val="000C4656"/>
    <w:rsid w:val="000C527B"/>
    <w:rsid w:val="000C5426"/>
    <w:rsid w:val="000C5A77"/>
    <w:rsid w:val="000C65C0"/>
    <w:rsid w:val="000C74F0"/>
    <w:rsid w:val="000C7E69"/>
    <w:rsid w:val="000D1091"/>
    <w:rsid w:val="000D122D"/>
    <w:rsid w:val="000D1333"/>
    <w:rsid w:val="000D21AB"/>
    <w:rsid w:val="000D2F0D"/>
    <w:rsid w:val="000D494D"/>
    <w:rsid w:val="000D5147"/>
    <w:rsid w:val="000D5CF5"/>
    <w:rsid w:val="000E091F"/>
    <w:rsid w:val="000E1024"/>
    <w:rsid w:val="000E2E3E"/>
    <w:rsid w:val="000E5729"/>
    <w:rsid w:val="000E6AFB"/>
    <w:rsid w:val="000E6FBC"/>
    <w:rsid w:val="000E7454"/>
    <w:rsid w:val="000E7D94"/>
    <w:rsid w:val="000E7FD2"/>
    <w:rsid w:val="000F1D3E"/>
    <w:rsid w:val="000F1E36"/>
    <w:rsid w:val="000F2756"/>
    <w:rsid w:val="000F3231"/>
    <w:rsid w:val="000F4089"/>
    <w:rsid w:val="000F5124"/>
    <w:rsid w:val="000F59F2"/>
    <w:rsid w:val="000F5C6C"/>
    <w:rsid w:val="000F6680"/>
    <w:rsid w:val="000F708E"/>
    <w:rsid w:val="000F7C51"/>
    <w:rsid w:val="000F7EDB"/>
    <w:rsid w:val="00100136"/>
    <w:rsid w:val="00100A2E"/>
    <w:rsid w:val="00101376"/>
    <w:rsid w:val="001016BE"/>
    <w:rsid w:val="001018E3"/>
    <w:rsid w:val="0010342F"/>
    <w:rsid w:val="001047DA"/>
    <w:rsid w:val="00105055"/>
    <w:rsid w:val="00105C49"/>
    <w:rsid w:val="001065B1"/>
    <w:rsid w:val="00106947"/>
    <w:rsid w:val="00106FF1"/>
    <w:rsid w:val="001070E9"/>
    <w:rsid w:val="00107EE5"/>
    <w:rsid w:val="00110079"/>
    <w:rsid w:val="00110328"/>
    <w:rsid w:val="0011064B"/>
    <w:rsid w:val="001109DF"/>
    <w:rsid w:val="00110CDC"/>
    <w:rsid w:val="00111036"/>
    <w:rsid w:val="0011108C"/>
    <w:rsid w:val="001111D6"/>
    <w:rsid w:val="00111603"/>
    <w:rsid w:val="00112357"/>
    <w:rsid w:val="00114109"/>
    <w:rsid w:val="00115EB2"/>
    <w:rsid w:val="0011621E"/>
    <w:rsid w:val="001172B7"/>
    <w:rsid w:val="0011746F"/>
    <w:rsid w:val="001177A6"/>
    <w:rsid w:val="00120174"/>
    <w:rsid w:val="00120276"/>
    <w:rsid w:val="00121266"/>
    <w:rsid w:val="00121D97"/>
    <w:rsid w:val="00122168"/>
    <w:rsid w:val="0012334A"/>
    <w:rsid w:val="00123FD4"/>
    <w:rsid w:val="001256E1"/>
    <w:rsid w:val="0012600A"/>
    <w:rsid w:val="001260C7"/>
    <w:rsid w:val="001260EB"/>
    <w:rsid w:val="001279F3"/>
    <w:rsid w:val="00127B6D"/>
    <w:rsid w:val="00130E05"/>
    <w:rsid w:val="00131225"/>
    <w:rsid w:val="0013156B"/>
    <w:rsid w:val="00132CDB"/>
    <w:rsid w:val="001331B1"/>
    <w:rsid w:val="00134A86"/>
    <w:rsid w:val="00134FF4"/>
    <w:rsid w:val="00135929"/>
    <w:rsid w:val="00136B7A"/>
    <w:rsid w:val="001404F6"/>
    <w:rsid w:val="00140580"/>
    <w:rsid w:val="001405DD"/>
    <w:rsid w:val="001409F8"/>
    <w:rsid w:val="001410D3"/>
    <w:rsid w:val="00142407"/>
    <w:rsid w:val="00144DB6"/>
    <w:rsid w:val="00144E34"/>
    <w:rsid w:val="0014528B"/>
    <w:rsid w:val="001456FF"/>
    <w:rsid w:val="00145CEB"/>
    <w:rsid w:val="00145F73"/>
    <w:rsid w:val="00146362"/>
    <w:rsid w:val="001464D3"/>
    <w:rsid w:val="001467F5"/>
    <w:rsid w:val="00146D93"/>
    <w:rsid w:val="00147405"/>
    <w:rsid w:val="00147B8A"/>
    <w:rsid w:val="00147DB7"/>
    <w:rsid w:val="00150E49"/>
    <w:rsid w:val="001516F5"/>
    <w:rsid w:val="00151E78"/>
    <w:rsid w:val="001522F3"/>
    <w:rsid w:val="00152E04"/>
    <w:rsid w:val="00152FCA"/>
    <w:rsid w:val="0015358D"/>
    <w:rsid w:val="0015423E"/>
    <w:rsid w:val="00157477"/>
    <w:rsid w:val="001576C2"/>
    <w:rsid w:val="0015779E"/>
    <w:rsid w:val="00157A07"/>
    <w:rsid w:val="001606D2"/>
    <w:rsid w:val="00160EF5"/>
    <w:rsid w:val="00161353"/>
    <w:rsid w:val="00161462"/>
    <w:rsid w:val="00161557"/>
    <w:rsid w:val="001616EB"/>
    <w:rsid w:val="001619E9"/>
    <w:rsid w:val="00161BB5"/>
    <w:rsid w:val="0016268A"/>
    <w:rsid w:val="00163783"/>
    <w:rsid w:val="001637B6"/>
    <w:rsid w:val="0016428E"/>
    <w:rsid w:val="00164A81"/>
    <w:rsid w:val="00166A64"/>
    <w:rsid w:val="00167764"/>
    <w:rsid w:val="001703B5"/>
    <w:rsid w:val="001713B3"/>
    <w:rsid w:val="00171F25"/>
    <w:rsid w:val="001721E4"/>
    <w:rsid w:val="00172987"/>
    <w:rsid w:val="00172AC8"/>
    <w:rsid w:val="0017312F"/>
    <w:rsid w:val="00174B25"/>
    <w:rsid w:val="00175899"/>
    <w:rsid w:val="001759AE"/>
    <w:rsid w:val="001764ED"/>
    <w:rsid w:val="001776D8"/>
    <w:rsid w:val="00177847"/>
    <w:rsid w:val="00177A48"/>
    <w:rsid w:val="00181319"/>
    <w:rsid w:val="00183F67"/>
    <w:rsid w:val="001845C2"/>
    <w:rsid w:val="001867CA"/>
    <w:rsid w:val="00186F75"/>
    <w:rsid w:val="00191438"/>
    <w:rsid w:val="00191C26"/>
    <w:rsid w:val="00192747"/>
    <w:rsid w:val="001927AD"/>
    <w:rsid w:val="001931F3"/>
    <w:rsid w:val="00193B49"/>
    <w:rsid w:val="001943E3"/>
    <w:rsid w:val="00194D0A"/>
    <w:rsid w:val="001956B9"/>
    <w:rsid w:val="00195F45"/>
    <w:rsid w:val="00196A4E"/>
    <w:rsid w:val="001A0323"/>
    <w:rsid w:val="001A10E1"/>
    <w:rsid w:val="001A1986"/>
    <w:rsid w:val="001A1CA2"/>
    <w:rsid w:val="001A1DBC"/>
    <w:rsid w:val="001A24EB"/>
    <w:rsid w:val="001A339A"/>
    <w:rsid w:val="001A3662"/>
    <w:rsid w:val="001A3754"/>
    <w:rsid w:val="001A456D"/>
    <w:rsid w:val="001A476E"/>
    <w:rsid w:val="001A5250"/>
    <w:rsid w:val="001A5889"/>
    <w:rsid w:val="001A609E"/>
    <w:rsid w:val="001A6195"/>
    <w:rsid w:val="001A684B"/>
    <w:rsid w:val="001A6AF7"/>
    <w:rsid w:val="001A7170"/>
    <w:rsid w:val="001A7465"/>
    <w:rsid w:val="001B09EB"/>
    <w:rsid w:val="001B188C"/>
    <w:rsid w:val="001B1BC0"/>
    <w:rsid w:val="001B247E"/>
    <w:rsid w:val="001B2B0D"/>
    <w:rsid w:val="001B3037"/>
    <w:rsid w:val="001B3F64"/>
    <w:rsid w:val="001B4C85"/>
    <w:rsid w:val="001B5233"/>
    <w:rsid w:val="001B6A62"/>
    <w:rsid w:val="001B7859"/>
    <w:rsid w:val="001C0A46"/>
    <w:rsid w:val="001C22D5"/>
    <w:rsid w:val="001C4283"/>
    <w:rsid w:val="001C474C"/>
    <w:rsid w:val="001C4FE6"/>
    <w:rsid w:val="001C5A7B"/>
    <w:rsid w:val="001C5E8D"/>
    <w:rsid w:val="001C68FA"/>
    <w:rsid w:val="001C7475"/>
    <w:rsid w:val="001C78D1"/>
    <w:rsid w:val="001D0A6B"/>
    <w:rsid w:val="001D0EF7"/>
    <w:rsid w:val="001D1F07"/>
    <w:rsid w:val="001D219A"/>
    <w:rsid w:val="001D56E5"/>
    <w:rsid w:val="001D65B8"/>
    <w:rsid w:val="001D6E9C"/>
    <w:rsid w:val="001D75A5"/>
    <w:rsid w:val="001D7D35"/>
    <w:rsid w:val="001E14CB"/>
    <w:rsid w:val="001E21E2"/>
    <w:rsid w:val="001E2565"/>
    <w:rsid w:val="001E288E"/>
    <w:rsid w:val="001E5387"/>
    <w:rsid w:val="001E58DD"/>
    <w:rsid w:val="001E5DB4"/>
    <w:rsid w:val="001E5EE1"/>
    <w:rsid w:val="001E6B15"/>
    <w:rsid w:val="001E6E08"/>
    <w:rsid w:val="001E76AE"/>
    <w:rsid w:val="001F0126"/>
    <w:rsid w:val="001F0393"/>
    <w:rsid w:val="001F0F60"/>
    <w:rsid w:val="001F10D2"/>
    <w:rsid w:val="001F17C5"/>
    <w:rsid w:val="001F215E"/>
    <w:rsid w:val="001F21B6"/>
    <w:rsid w:val="001F2FB8"/>
    <w:rsid w:val="001F3340"/>
    <w:rsid w:val="001F3F8C"/>
    <w:rsid w:val="001F56DC"/>
    <w:rsid w:val="001F68FC"/>
    <w:rsid w:val="001F6C52"/>
    <w:rsid w:val="001F7E9A"/>
    <w:rsid w:val="00200FFA"/>
    <w:rsid w:val="002016F6"/>
    <w:rsid w:val="002021FF"/>
    <w:rsid w:val="002026C9"/>
    <w:rsid w:val="002028DA"/>
    <w:rsid w:val="002037D1"/>
    <w:rsid w:val="00204BA1"/>
    <w:rsid w:val="00204C6D"/>
    <w:rsid w:val="00205AB3"/>
    <w:rsid w:val="0020662D"/>
    <w:rsid w:val="00206D2B"/>
    <w:rsid w:val="00207559"/>
    <w:rsid w:val="002100BD"/>
    <w:rsid w:val="00210764"/>
    <w:rsid w:val="002107E6"/>
    <w:rsid w:val="00211773"/>
    <w:rsid w:val="0021189C"/>
    <w:rsid w:val="00212344"/>
    <w:rsid w:val="002126E2"/>
    <w:rsid w:val="00212A6D"/>
    <w:rsid w:val="002142DD"/>
    <w:rsid w:val="002143F4"/>
    <w:rsid w:val="00214E56"/>
    <w:rsid w:val="00215088"/>
    <w:rsid w:val="002168DD"/>
    <w:rsid w:val="00220C58"/>
    <w:rsid w:val="00221AE1"/>
    <w:rsid w:val="00222CB6"/>
    <w:rsid w:val="002234C7"/>
    <w:rsid w:val="00223A28"/>
    <w:rsid w:val="00223E9C"/>
    <w:rsid w:val="00224007"/>
    <w:rsid w:val="00224235"/>
    <w:rsid w:val="0022468E"/>
    <w:rsid w:val="00224CE9"/>
    <w:rsid w:val="00225A00"/>
    <w:rsid w:val="00226FBF"/>
    <w:rsid w:val="00230282"/>
    <w:rsid w:val="002316CB"/>
    <w:rsid w:val="002317D8"/>
    <w:rsid w:val="00232265"/>
    <w:rsid w:val="002326F4"/>
    <w:rsid w:val="00232C65"/>
    <w:rsid w:val="00232C6B"/>
    <w:rsid w:val="00232E1A"/>
    <w:rsid w:val="002330DF"/>
    <w:rsid w:val="00233132"/>
    <w:rsid w:val="002335C2"/>
    <w:rsid w:val="0023442D"/>
    <w:rsid w:val="00234F9B"/>
    <w:rsid w:val="0023516C"/>
    <w:rsid w:val="00235D1B"/>
    <w:rsid w:val="002360B3"/>
    <w:rsid w:val="00240846"/>
    <w:rsid w:val="002410F9"/>
    <w:rsid w:val="00241357"/>
    <w:rsid w:val="00241B41"/>
    <w:rsid w:val="002423F4"/>
    <w:rsid w:val="00242636"/>
    <w:rsid w:val="00242705"/>
    <w:rsid w:val="00243C86"/>
    <w:rsid w:val="00243F2B"/>
    <w:rsid w:val="00244160"/>
    <w:rsid w:val="00244C4D"/>
    <w:rsid w:val="00244DD8"/>
    <w:rsid w:val="00246312"/>
    <w:rsid w:val="002465D7"/>
    <w:rsid w:val="00247809"/>
    <w:rsid w:val="002479C8"/>
    <w:rsid w:val="00250519"/>
    <w:rsid w:val="0025087F"/>
    <w:rsid w:val="002508A2"/>
    <w:rsid w:val="00250CF1"/>
    <w:rsid w:val="002510E2"/>
    <w:rsid w:val="00252653"/>
    <w:rsid w:val="00252CEA"/>
    <w:rsid w:val="00254391"/>
    <w:rsid w:val="00254C05"/>
    <w:rsid w:val="00254D46"/>
    <w:rsid w:val="0025668F"/>
    <w:rsid w:val="00256B1C"/>
    <w:rsid w:val="00256D00"/>
    <w:rsid w:val="00260AF6"/>
    <w:rsid w:val="00260C06"/>
    <w:rsid w:val="00260F50"/>
    <w:rsid w:val="002616AA"/>
    <w:rsid w:val="002619EB"/>
    <w:rsid w:val="00261AFA"/>
    <w:rsid w:val="00261DCB"/>
    <w:rsid w:val="00264498"/>
    <w:rsid w:val="00264BDD"/>
    <w:rsid w:val="00264C1E"/>
    <w:rsid w:val="00266198"/>
    <w:rsid w:val="002661C3"/>
    <w:rsid w:val="00267E06"/>
    <w:rsid w:val="0027013E"/>
    <w:rsid w:val="00272F40"/>
    <w:rsid w:val="002731A6"/>
    <w:rsid w:val="0027379A"/>
    <w:rsid w:val="00273DDC"/>
    <w:rsid w:val="00274C24"/>
    <w:rsid w:val="00274F93"/>
    <w:rsid w:val="00275E21"/>
    <w:rsid w:val="002765DB"/>
    <w:rsid w:val="00276C9A"/>
    <w:rsid w:val="00276DE9"/>
    <w:rsid w:val="00277664"/>
    <w:rsid w:val="00277FA4"/>
    <w:rsid w:val="0028028E"/>
    <w:rsid w:val="0028032C"/>
    <w:rsid w:val="0028068D"/>
    <w:rsid w:val="00280726"/>
    <w:rsid w:val="0028121A"/>
    <w:rsid w:val="0028181C"/>
    <w:rsid w:val="00282072"/>
    <w:rsid w:val="0028259A"/>
    <w:rsid w:val="00283838"/>
    <w:rsid w:val="00283E11"/>
    <w:rsid w:val="002858C4"/>
    <w:rsid w:val="0028625E"/>
    <w:rsid w:val="00286D85"/>
    <w:rsid w:val="00287132"/>
    <w:rsid w:val="00287781"/>
    <w:rsid w:val="002877D3"/>
    <w:rsid w:val="0029090C"/>
    <w:rsid w:val="00291157"/>
    <w:rsid w:val="00291E06"/>
    <w:rsid w:val="002921D2"/>
    <w:rsid w:val="00292A55"/>
    <w:rsid w:val="00294D0B"/>
    <w:rsid w:val="00294E12"/>
    <w:rsid w:val="00295905"/>
    <w:rsid w:val="00295BBF"/>
    <w:rsid w:val="00296624"/>
    <w:rsid w:val="00297327"/>
    <w:rsid w:val="002973A6"/>
    <w:rsid w:val="002A06FA"/>
    <w:rsid w:val="002A072A"/>
    <w:rsid w:val="002A0D16"/>
    <w:rsid w:val="002A1123"/>
    <w:rsid w:val="002A16B7"/>
    <w:rsid w:val="002A2BFE"/>
    <w:rsid w:val="002A4C6D"/>
    <w:rsid w:val="002A58E3"/>
    <w:rsid w:val="002A72BC"/>
    <w:rsid w:val="002B0DD7"/>
    <w:rsid w:val="002B1969"/>
    <w:rsid w:val="002B1F14"/>
    <w:rsid w:val="002B45AA"/>
    <w:rsid w:val="002B4672"/>
    <w:rsid w:val="002B5238"/>
    <w:rsid w:val="002B56CE"/>
    <w:rsid w:val="002B61EC"/>
    <w:rsid w:val="002B6C6A"/>
    <w:rsid w:val="002B6FBA"/>
    <w:rsid w:val="002B7AF0"/>
    <w:rsid w:val="002B7CF8"/>
    <w:rsid w:val="002C18E5"/>
    <w:rsid w:val="002C1CD8"/>
    <w:rsid w:val="002C3D64"/>
    <w:rsid w:val="002C3F45"/>
    <w:rsid w:val="002C3FF2"/>
    <w:rsid w:val="002C45FB"/>
    <w:rsid w:val="002C46B6"/>
    <w:rsid w:val="002C4811"/>
    <w:rsid w:val="002C5010"/>
    <w:rsid w:val="002C5C2B"/>
    <w:rsid w:val="002C646C"/>
    <w:rsid w:val="002C6CD4"/>
    <w:rsid w:val="002C755B"/>
    <w:rsid w:val="002D2913"/>
    <w:rsid w:val="002D3869"/>
    <w:rsid w:val="002D3AB1"/>
    <w:rsid w:val="002D69F0"/>
    <w:rsid w:val="002D6A1F"/>
    <w:rsid w:val="002D6FC6"/>
    <w:rsid w:val="002D7094"/>
    <w:rsid w:val="002D7BE9"/>
    <w:rsid w:val="002E01D3"/>
    <w:rsid w:val="002E1777"/>
    <w:rsid w:val="002E1875"/>
    <w:rsid w:val="002E23F8"/>
    <w:rsid w:val="002E3C6F"/>
    <w:rsid w:val="002E4BB9"/>
    <w:rsid w:val="002E7041"/>
    <w:rsid w:val="002E7B66"/>
    <w:rsid w:val="002F106F"/>
    <w:rsid w:val="002F1A8F"/>
    <w:rsid w:val="002F3484"/>
    <w:rsid w:val="002F3B35"/>
    <w:rsid w:val="002F3CD5"/>
    <w:rsid w:val="002F3F65"/>
    <w:rsid w:val="002F4083"/>
    <w:rsid w:val="002F40F0"/>
    <w:rsid w:val="002F48CC"/>
    <w:rsid w:val="002F4C7A"/>
    <w:rsid w:val="002F5C0E"/>
    <w:rsid w:val="002F5C54"/>
    <w:rsid w:val="002F64BF"/>
    <w:rsid w:val="002F67EA"/>
    <w:rsid w:val="002F6F85"/>
    <w:rsid w:val="002F707B"/>
    <w:rsid w:val="002F7B42"/>
    <w:rsid w:val="002F7D70"/>
    <w:rsid w:val="003005AB"/>
    <w:rsid w:val="00301F54"/>
    <w:rsid w:val="00302A00"/>
    <w:rsid w:val="00302B18"/>
    <w:rsid w:val="00302F72"/>
    <w:rsid w:val="0030451C"/>
    <w:rsid w:val="00304837"/>
    <w:rsid w:val="00304DBA"/>
    <w:rsid w:val="00305175"/>
    <w:rsid w:val="00307095"/>
    <w:rsid w:val="00307299"/>
    <w:rsid w:val="003072DD"/>
    <w:rsid w:val="00310217"/>
    <w:rsid w:val="003102D8"/>
    <w:rsid w:val="003110A1"/>
    <w:rsid w:val="003119B3"/>
    <w:rsid w:val="00311D67"/>
    <w:rsid w:val="00313AA0"/>
    <w:rsid w:val="00313FFF"/>
    <w:rsid w:val="0031405C"/>
    <w:rsid w:val="00314B5A"/>
    <w:rsid w:val="00315B3C"/>
    <w:rsid w:val="003164F3"/>
    <w:rsid w:val="00316770"/>
    <w:rsid w:val="00320838"/>
    <w:rsid w:val="003208D1"/>
    <w:rsid w:val="00320A6A"/>
    <w:rsid w:val="00321BB3"/>
    <w:rsid w:val="00322069"/>
    <w:rsid w:val="00322DEE"/>
    <w:rsid w:val="003238FC"/>
    <w:rsid w:val="00323941"/>
    <w:rsid w:val="003251A4"/>
    <w:rsid w:val="0032653A"/>
    <w:rsid w:val="003303EE"/>
    <w:rsid w:val="003312AE"/>
    <w:rsid w:val="00331863"/>
    <w:rsid w:val="00332537"/>
    <w:rsid w:val="003327AA"/>
    <w:rsid w:val="00332FE3"/>
    <w:rsid w:val="00333003"/>
    <w:rsid w:val="00333FBC"/>
    <w:rsid w:val="0033455A"/>
    <w:rsid w:val="0033506A"/>
    <w:rsid w:val="00335242"/>
    <w:rsid w:val="00335A1F"/>
    <w:rsid w:val="00335D5F"/>
    <w:rsid w:val="003365F2"/>
    <w:rsid w:val="00336AD6"/>
    <w:rsid w:val="003370C9"/>
    <w:rsid w:val="00337BBB"/>
    <w:rsid w:val="00337CE1"/>
    <w:rsid w:val="00337E0F"/>
    <w:rsid w:val="00340EB3"/>
    <w:rsid w:val="003416FC"/>
    <w:rsid w:val="003424A7"/>
    <w:rsid w:val="00342E7F"/>
    <w:rsid w:val="003452F8"/>
    <w:rsid w:val="0034530F"/>
    <w:rsid w:val="00345C36"/>
    <w:rsid w:val="0034631A"/>
    <w:rsid w:val="00346B01"/>
    <w:rsid w:val="003470EB"/>
    <w:rsid w:val="00347344"/>
    <w:rsid w:val="003477AD"/>
    <w:rsid w:val="00347A96"/>
    <w:rsid w:val="00347FF3"/>
    <w:rsid w:val="00350783"/>
    <w:rsid w:val="00351882"/>
    <w:rsid w:val="00351908"/>
    <w:rsid w:val="00351D44"/>
    <w:rsid w:val="0035389D"/>
    <w:rsid w:val="00353BE6"/>
    <w:rsid w:val="00353EEF"/>
    <w:rsid w:val="00354193"/>
    <w:rsid w:val="00354DA0"/>
    <w:rsid w:val="003550EA"/>
    <w:rsid w:val="0035633E"/>
    <w:rsid w:val="0035635C"/>
    <w:rsid w:val="00356423"/>
    <w:rsid w:val="003571C4"/>
    <w:rsid w:val="0036151D"/>
    <w:rsid w:val="00361DC0"/>
    <w:rsid w:val="003628EB"/>
    <w:rsid w:val="0036333C"/>
    <w:rsid w:val="00363998"/>
    <w:rsid w:val="00365308"/>
    <w:rsid w:val="00365362"/>
    <w:rsid w:val="003653D2"/>
    <w:rsid w:val="003654B8"/>
    <w:rsid w:val="003669D6"/>
    <w:rsid w:val="0036703C"/>
    <w:rsid w:val="00367360"/>
    <w:rsid w:val="0037027C"/>
    <w:rsid w:val="003705C8"/>
    <w:rsid w:val="00370840"/>
    <w:rsid w:val="003719CF"/>
    <w:rsid w:val="0037246A"/>
    <w:rsid w:val="003724A7"/>
    <w:rsid w:val="0037466E"/>
    <w:rsid w:val="00374730"/>
    <w:rsid w:val="00374C19"/>
    <w:rsid w:val="00374CDC"/>
    <w:rsid w:val="0037585D"/>
    <w:rsid w:val="00376496"/>
    <w:rsid w:val="003768F9"/>
    <w:rsid w:val="003772EA"/>
    <w:rsid w:val="00377517"/>
    <w:rsid w:val="00377D36"/>
    <w:rsid w:val="0038001E"/>
    <w:rsid w:val="00380F64"/>
    <w:rsid w:val="0038104A"/>
    <w:rsid w:val="00382601"/>
    <w:rsid w:val="00382D39"/>
    <w:rsid w:val="00383099"/>
    <w:rsid w:val="0038345D"/>
    <w:rsid w:val="003834E7"/>
    <w:rsid w:val="003857CC"/>
    <w:rsid w:val="00386DB4"/>
    <w:rsid w:val="003875BF"/>
    <w:rsid w:val="003905F8"/>
    <w:rsid w:val="00390AB1"/>
    <w:rsid w:val="0039101A"/>
    <w:rsid w:val="00391076"/>
    <w:rsid w:val="0039188C"/>
    <w:rsid w:val="00391CB5"/>
    <w:rsid w:val="00392283"/>
    <w:rsid w:val="003932BC"/>
    <w:rsid w:val="0039340E"/>
    <w:rsid w:val="00393C2D"/>
    <w:rsid w:val="00393E87"/>
    <w:rsid w:val="00394302"/>
    <w:rsid w:val="00395E23"/>
    <w:rsid w:val="00396749"/>
    <w:rsid w:val="00396BE4"/>
    <w:rsid w:val="00396E6C"/>
    <w:rsid w:val="003973F8"/>
    <w:rsid w:val="003A023A"/>
    <w:rsid w:val="003A041A"/>
    <w:rsid w:val="003A07CC"/>
    <w:rsid w:val="003A18A6"/>
    <w:rsid w:val="003A33DA"/>
    <w:rsid w:val="003A3FD5"/>
    <w:rsid w:val="003A4CBA"/>
    <w:rsid w:val="003A5AF9"/>
    <w:rsid w:val="003A5B90"/>
    <w:rsid w:val="003A5B95"/>
    <w:rsid w:val="003A5EDF"/>
    <w:rsid w:val="003A68C2"/>
    <w:rsid w:val="003A7015"/>
    <w:rsid w:val="003B0ABA"/>
    <w:rsid w:val="003B219E"/>
    <w:rsid w:val="003B21BC"/>
    <w:rsid w:val="003B2434"/>
    <w:rsid w:val="003B2F12"/>
    <w:rsid w:val="003B31C5"/>
    <w:rsid w:val="003B3B92"/>
    <w:rsid w:val="003B3CAF"/>
    <w:rsid w:val="003B49B5"/>
    <w:rsid w:val="003B5719"/>
    <w:rsid w:val="003B5AAF"/>
    <w:rsid w:val="003B7EE5"/>
    <w:rsid w:val="003C0E4B"/>
    <w:rsid w:val="003C1125"/>
    <w:rsid w:val="003C284D"/>
    <w:rsid w:val="003C2C72"/>
    <w:rsid w:val="003C3183"/>
    <w:rsid w:val="003C3851"/>
    <w:rsid w:val="003C468C"/>
    <w:rsid w:val="003C4B07"/>
    <w:rsid w:val="003C5EA9"/>
    <w:rsid w:val="003C6030"/>
    <w:rsid w:val="003C633A"/>
    <w:rsid w:val="003C6A76"/>
    <w:rsid w:val="003C6F1D"/>
    <w:rsid w:val="003C71C7"/>
    <w:rsid w:val="003C744D"/>
    <w:rsid w:val="003C7CE8"/>
    <w:rsid w:val="003D0060"/>
    <w:rsid w:val="003D0233"/>
    <w:rsid w:val="003D0B01"/>
    <w:rsid w:val="003D0F33"/>
    <w:rsid w:val="003D2642"/>
    <w:rsid w:val="003D2B24"/>
    <w:rsid w:val="003D3996"/>
    <w:rsid w:val="003D3D28"/>
    <w:rsid w:val="003D4200"/>
    <w:rsid w:val="003D467A"/>
    <w:rsid w:val="003D54FA"/>
    <w:rsid w:val="003D55E6"/>
    <w:rsid w:val="003D55EE"/>
    <w:rsid w:val="003D5723"/>
    <w:rsid w:val="003D6BEB"/>
    <w:rsid w:val="003D72F7"/>
    <w:rsid w:val="003D7569"/>
    <w:rsid w:val="003E0372"/>
    <w:rsid w:val="003E0A30"/>
    <w:rsid w:val="003E0B5A"/>
    <w:rsid w:val="003E0F78"/>
    <w:rsid w:val="003E28E7"/>
    <w:rsid w:val="003E3307"/>
    <w:rsid w:val="003E49AB"/>
    <w:rsid w:val="003E4B66"/>
    <w:rsid w:val="003E5B3D"/>
    <w:rsid w:val="003E7125"/>
    <w:rsid w:val="003F181A"/>
    <w:rsid w:val="003F2C36"/>
    <w:rsid w:val="003F2F58"/>
    <w:rsid w:val="003F4F1E"/>
    <w:rsid w:val="003F51DB"/>
    <w:rsid w:val="003F54BD"/>
    <w:rsid w:val="003F58B8"/>
    <w:rsid w:val="003F5A8B"/>
    <w:rsid w:val="003F5AAB"/>
    <w:rsid w:val="003F5CE4"/>
    <w:rsid w:val="003F63F4"/>
    <w:rsid w:val="003F653E"/>
    <w:rsid w:val="003F736D"/>
    <w:rsid w:val="003F7D74"/>
    <w:rsid w:val="00400E9B"/>
    <w:rsid w:val="004014A9"/>
    <w:rsid w:val="00402965"/>
    <w:rsid w:val="004041C5"/>
    <w:rsid w:val="004058A5"/>
    <w:rsid w:val="00405B0C"/>
    <w:rsid w:val="0040709F"/>
    <w:rsid w:val="00407726"/>
    <w:rsid w:val="00411852"/>
    <w:rsid w:val="00412267"/>
    <w:rsid w:val="00413612"/>
    <w:rsid w:val="00413635"/>
    <w:rsid w:val="0041381E"/>
    <w:rsid w:val="00413A0F"/>
    <w:rsid w:val="00413E3E"/>
    <w:rsid w:val="004155EC"/>
    <w:rsid w:val="004168BF"/>
    <w:rsid w:val="00416E24"/>
    <w:rsid w:val="00417559"/>
    <w:rsid w:val="00417886"/>
    <w:rsid w:val="00420416"/>
    <w:rsid w:val="00420BC6"/>
    <w:rsid w:val="00420F0F"/>
    <w:rsid w:val="00421CBB"/>
    <w:rsid w:val="0042202D"/>
    <w:rsid w:val="00422293"/>
    <w:rsid w:val="004228F7"/>
    <w:rsid w:val="00423B39"/>
    <w:rsid w:val="00424181"/>
    <w:rsid w:val="004247AB"/>
    <w:rsid w:val="00424868"/>
    <w:rsid w:val="00425C14"/>
    <w:rsid w:val="00425E92"/>
    <w:rsid w:val="00426084"/>
    <w:rsid w:val="004272C7"/>
    <w:rsid w:val="004301D1"/>
    <w:rsid w:val="004304B7"/>
    <w:rsid w:val="00431AE8"/>
    <w:rsid w:val="00431B26"/>
    <w:rsid w:val="00432083"/>
    <w:rsid w:val="0043291F"/>
    <w:rsid w:val="0043320F"/>
    <w:rsid w:val="00434822"/>
    <w:rsid w:val="00435164"/>
    <w:rsid w:val="00435CAD"/>
    <w:rsid w:val="00436717"/>
    <w:rsid w:val="00436BB9"/>
    <w:rsid w:val="004379A7"/>
    <w:rsid w:val="00437D77"/>
    <w:rsid w:val="00440DE5"/>
    <w:rsid w:val="00441D11"/>
    <w:rsid w:val="00441F27"/>
    <w:rsid w:val="0044241A"/>
    <w:rsid w:val="0044264B"/>
    <w:rsid w:val="00442AB1"/>
    <w:rsid w:val="004435A6"/>
    <w:rsid w:val="00444390"/>
    <w:rsid w:val="00444683"/>
    <w:rsid w:val="0044473D"/>
    <w:rsid w:val="00444D51"/>
    <w:rsid w:val="00445FEF"/>
    <w:rsid w:val="0044662B"/>
    <w:rsid w:val="004502DE"/>
    <w:rsid w:val="00450D34"/>
    <w:rsid w:val="004528F0"/>
    <w:rsid w:val="00452EF2"/>
    <w:rsid w:val="00453A70"/>
    <w:rsid w:val="00454DEF"/>
    <w:rsid w:val="00454FBC"/>
    <w:rsid w:val="00455BDA"/>
    <w:rsid w:val="004561E7"/>
    <w:rsid w:val="0045714F"/>
    <w:rsid w:val="00457A75"/>
    <w:rsid w:val="004614C6"/>
    <w:rsid w:val="004622E5"/>
    <w:rsid w:val="004627E5"/>
    <w:rsid w:val="00463E8B"/>
    <w:rsid w:val="00464628"/>
    <w:rsid w:val="00465B9B"/>
    <w:rsid w:val="00466C75"/>
    <w:rsid w:val="00467628"/>
    <w:rsid w:val="00467A01"/>
    <w:rsid w:val="00467C8C"/>
    <w:rsid w:val="004708DE"/>
    <w:rsid w:val="00470EF2"/>
    <w:rsid w:val="0047149B"/>
    <w:rsid w:val="0047188B"/>
    <w:rsid w:val="004718D9"/>
    <w:rsid w:val="004718F6"/>
    <w:rsid w:val="00471F4F"/>
    <w:rsid w:val="004725CF"/>
    <w:rsid w:val="00474E95"/>
    <w:rsid w:val="004750C3"/>
    <w:rsid w:val="0047559F"/>
    <w:rsid w:val="004759AF"/>
    <w:rsid w:val="0047629B"/>
    <w:rsid w:val="0047641B"/>
    <w:rsid w:val="004806F0"/>
    <w:rsid w:val="00480A92"/>
    <w:rsid w:val="00480B5B"/>
    <w:rsid w:val="00481853"/>
    <w:rsid w:val="00481FB0"/>
    <w:rsid w:val="0048217A"/>
    <w:rsid w:val="004821A9"/>
    <w:rsid w:val="00482C4C"/>
    <w:rsid w:val="00482C50"/>
    <w:rsid w:val="00482D54"/>
    <w:rsid w:val="004841A9"/>
    <w:rsid w:val="00484959"/>
    <w:rsid w:val="00484A39"/>
    <w:rsid w:val="00484D22"/>
    <w:rsid w:val="00484E11"/>
    <w:rsid w:val="004853AA"/>
    <w:rsid w:val="00485AC8"/>
    <w:rsid w:val="004860B0"/>
    <w:rsid w:val="004865A7"/>
    <w:rsid w:val="00486BE9"/>
    <w:rsid w:val="00487790"/>
    <w:rsid w:val="00487A39"/>
    <w:rsid w:val="00487E0C"/>
    <w:rsid w:val="00491F12"/>
    <w:rsid w:val="00492C0B"/>
    <w:rsid w:val="00492D3A"/>
    <w:rsid w:val="00493214"/>
    <w:rsid w:val="00496181"/>
    <w:rsid w:val="004964E8"/>
    <w:rsid w:val="004968CF"/>
    <w:rsid w:val="00496F10"/>
    <w:rsid w:val="00497392"/>
    <w:rsid w:val="00497B32"/>
    <w:rsid w:val="00497F14"/>
    <w:rsid w:val="004A0534"/>
    <w:rsid w:val="004A0E04"/>
    <w:rsid w:val="004A0F57"/>
    <w:rsid w:val="004A360C"/>
    <w:rsid w:val="004A414B"/>
    <w:rsid w:val="004A43C2"/>
    <w:rsid w:val="004A4A5C"/>
    <w:rsid w:val="004A4B47"/>
    <w:rsid w:val="004A51DA"/>
    <w:rsid w:val="004A54DE"/>
    <w:rsid w:val="004B0372"/>
    <w:rsid w:val="004B0C43"/>
    <w:rsid w:val="004B105B"/>
    <w:rsid w:val="004B1462"/>
    <w:rsid w:val="004B2224"/>
    <w:rsid w:val="004B349F"/>
    <w:rsid w:val="004B4355"/>
    <w:rsid w:val="004B49B2"/>
    <w:rsid w:val="004B625C"/>
    <w:rsid w:val="004B6D9F"/>
    <w:rsid w:val="004B7898"/>
    <w:rsid w:val="004B7F7D"/>
    <w:rsid w:val="004C09B8"/>
    <w:rsid w:val="004C147D"/>
    <w:rsid w:val="004C1882"/>
    <w:rsid w:val="004C1C07"/>
    <w:rsid w:val="004C27F7"/>
    <w:rsid w:val="004C3A88"/>
    <w:rsid w:val="004C41F7"/>
    <w:rsid w:val="004C5186"/>
    <w:rsid w:val="004C601A"/>
    <w:rsid w:val="004C6377"/>
    <w:rsid w:val="004D09EB"/>
    <w:rsid w:val="004D33C7"/>
    <w:rsid w:val="004D354C"/>
    <w:rsid w:val="004D393F"/>
    <w:rsid w:val="004D3AD5"/>
    <w:rsid w:val="004D3B66"/>
    <w:rsid w:val="004D4112"/>
    <w:rsid w:val="004D4BAC"/>
    <w:rsid w:val="004D514D"/>
    <w:rsid w:val="004D7083"/>
    <w:rsid w:val="004D7483"/>
    <w:rsid w:val="004E081B"/>
    <w:rsid w:val="004E0E2B"/>
    <w:rsid w:val="004E1FB3"/>
    <w:rsid w:val="004E41CA"/>
    <w:rsid w:val="004E5114"/>
    <w:rsid w:val="004E5407"/>
    <w:rsid w:val="004E541E"/>
    <w:rsid w:val="004E6F8C"/>
    <w:rsid w:val="004E72CE"/>
    <w:rsid w:val="004E780F"/>
    <w:rsid w:val="004E7854"/>
    <w:rsid w:val="004E7B1A"/>
    <w:rsid w:val="004F119B"/>
    <w:rsid w:val="004F1794"/>
    <w:rsid w:val="004F1A6C"/>
    <w:rsid w:val="004F1A70"/>
    <w:rsid w:val="004F370B"/>
    <w:rsid w:val="004F399D"/>
    <w:rsid w:val="004F49AC"/>
    <w:rsid w:val="004F5F63"/>
    <w:rsid w:val="004F6337"/>
    <w:rsid w:val="004F63A2"/>
    <w:rsid w:val="004F6B91"/>
    <w:rsid w:val="004F7D67"/>
    <w:rsid w:val="005014FB"/>
    <w:rsid w:val="00501C59"/>
    <w:rsid w:val="00502731"/>
    <w:rsid w:val="005029FB"/>
    <w:rsid w:val="00503BE5"/>
    <w:rsid w:val="00504E9F"/>
    <w:rsid w:val="005052A9"/>
    <w:rsid w:val="0050599D"/>
    <w:rsid w:val="00505A27"/>
    <w:rsid w:val="00505D98"/>
    <w:rsid w:val="005078B7"/>
    <w:rsid w:val="00507BC9"/>
    <w:rsid w:val="00507D4E"/>
    <w:rsid w:val="0051031A"/>
    <w:rsid w:val="00510A24"/>
    <w:rsid w:val="00511219"/>
    <w:rsid w:val="005134B7"/>
    <w:rsid w:val="0051384A"/>
    <w:rsid w:val="00513A76"/>
    <w:rsid w:val="00517105"/>
    <w:rsid w:val="0051725F"/>
    <w:rsid w:val="005175B5"/>
    <w:rsid w:val="00520AC2"/>
    <w:rsid w:val="0052177A"/>
    <w:rsid w:val="005221FB"/>
    <w:rsid w:val="00522F73"/>
    <w:rsid w:val="00523C12"/>
    <w:rsid w:val="00523D30"/>
    <w:rsid w:val="0052480F"/>
    <w:rsid w:val="00525286"/>
    <w:rsid w:val="0052591D"/>
    <w:rsid w:val="00526397"/>
    <w:rsid w:val="00526C4D"/>
    <w:rsid w:val="00527541"/>
    <w:rsid w:val="005308AD"/>
    <w:rsid w:val="005309CA"/>
    <w:rsid w:val="00531F66"/>
    <w:rsid w:val="00532A7F"/>
    <w:rsid w:val="00533C12"/>
    <w:rsid w:val="005347C3"/>
    <w:rsid w:val="00534AB2"/>
    <w:rsid w:val="00534AC8"/>
    <w:rsid w:val="00534D84"/>
    <w:rsid w:val="005365C1"/>
    <w:rsid w:val="005373AE"/>
    <w:rsid w:val="00537752"/>
    <w:rsid w:val="00537D1B"/>
    <w:rsid w:val="00540BEA"/>
    <w:rsid w:val="0054224F"/>
    <w:rsid w:val="00544962"/>
    <w:rsid w:val="00547FD7"/>
    <w:rsid w:val="00551381"/>
    <w:rsid w:val="005515C0"/>
    <w:rsid w:val="00553903"/>
    <w:rsid w:val="00553CBC"/>
    <w:rsid w:val="00553E87"/>
    <w:rsid w:val="00553E9E"/>
    <w:rsid w:val="005549FB"/>
    <w:rsid w:val="00555208"/>
    <w:rsid w:val="005554CE"/>
    <w:rsid w:val="00555956"/>
    <w:rsid w:val="00560519"/>
    <w:rsid w:val="0056071F"/>
    <w:rsid w:val="00560B1F"/>
    <w:rsid w:val="00560DFE"/>
    <w:rsid w:val="0056129E"/>
    <w:rsid w:val="00561BFC"/>
    <w:rsid w:val="005634C0"/>
    <w:rsid w:val="005639E0"/>
    <w:rsid w:val="005641D0"/>
    <w:rsid w:val="00565601"/>
    <w:rsid w:val="00565B80"/>
    <w:rsid w:val="00565DCD"/>
    <w:rsid w:val="00566D27"/>
    <w:rsid w:val="00567DCE"/>
    <w:rsid w:val="0057048F"/>
    <w:rsid w:val="00570B57"/>
    <w:rsid w:val="00571085"/>
    <w:rsid w:val="00572206"/>
    <w:rsid w:val="00572999"/>
    <w:rsid w:val="005734CB"/>
    <w:rsid w:val="00573765"/>
    <w:rsid w:val="005737E8"/>
    <w:rsid w:val="00573E36"/>
    <w:rsid w:val="00575954"/>
    <w:rsid w:val="00576089"/>
    <w:rsid w:val="00576558"/>
    <w:rsid w:val="005765B9"/>
    <w:rsid w:val="00576A12"/>
    <w:rsid w:val="00576C36"/>
    <w:rsid w:val="00576E90"/>
    <w:rsid w:val="0057716D"/>
    <w:rsid w:val="005807B6"/>
    <w:rsid w:val="00581DBA"/>
    <w:rsid w:val="00582708"/>
    <w:rsid w:val="00582AA1"/>
    <w:rsid w:val="00582BC4"/>
    <w:rsid w:val="005835CB"/>
    <w:rsid w:val="00583D1C"/>
    <w:rsid w:val="00583EF3"/>
    <w:rsid w:val="005844AE"/>
    <w:rsid w:val="00584D2D"/>
    <w:rsid w:val="0058644F"/>
    <w:rsid w:val="00587746"/>
    <w:rsid w:val="00587B66"/>
    <w:rsid w:val="0059009C"/>
    <w:rsid w:val="00590D1D"/>
    <w:rsid w:val="00591085"/>
    <w:rsid w:val="00591334"/>
    <w:rsid w:val="0059198E"/>
    <w:rsid w:val="00591B45"/>
    <w:rsid w:val="00592539"/>
    <w:rsid w:val="00592BC8"/>
    <w:rsid w:val="0059479D"/>
    <w:rsid w:val="005949B8"/>
    <w:rsid w:val="00594FC2"/>
    <w:rsid w:val="005955C5"/>
    <w:rsid w:val="0059585D"/>
    <w:rsid w:val="005958F8"/>
    <w:rsid w:val="00596328"/>
    <w:rsid w:val="005965CC"/>
    <w:rsid w:val="00596DF2"/>
    <w:rsid w:val="005A04C4"/>
    <w:rsid w:val="005A0EF9"/>
    <w:rsid w:val="005A1B6A"/>
    <w:rsid w:val="005A20C3"/>
    <w:rsid w:val="005A24B5"/>
    <w:rsid w:val="005A3E0F"/>
    <w:rsid w:val="005A4C08"/>
    <w:rsid w:val="005A53D0"/>
    <w:rsid w:val="005A5CFD"/>
    <w:rsid w:val="005A5DAC"/>
    <w:rsid w:val="005A7350"/>
    <w:rsid w:val="005A74A2"/>
    <w:rsid w:val="005A74D2"/>
    <w:rsid w:val="005A7B3B"/>
    <w:rsid w:val="005A7BD4"/>
    <w:rsid w:val="005B038D"/>
    <w:rsid w:val="005B0B2E"/>
    <w:rsid w:val="005B0E7C"/>
    <w:rsid w:val="005B0F4F"/>
    <w:rsid w:val="005B22DE"/>
    <w:rsid w:val="005B2A13"/>
    <w:rsid w:val="005B30F0"/>
    <w:rsid w:val="005B3C06"/>
    <w:rsid w:val="005B6665"/>
    <w:rsid w:val="005B6AC1"/>
    <w:rsid w:val="005B7095"/>
    <w:rsid w:val="005B7648"/>
    <w:rsid w:val="005B7789"/>
    <w:rsid w:val="005C05C5"/>
    <w:rsid w:val="005C1DA0"/>
    <w:rsid w:val="005C457A"/>
    <w:rsid w:val="005C5E20"/>
    <w:rsid w:val="005C60ED"/>
    <w:rsid w:val="005C618F"/>
    <w:rsid w:val="005C6BCA"/>
    <w:rsid w:val="005D02BF"/>
    <w:rsid w:val="005D0B2D"/>
    <w:rsid w:val="005D2027"/>
    <w:rsid w:val="005D2611"/>
    <w:rsid w:val="005D388A"/>
    <w:rsid w:val="005D3AFA"/>
    <w:rsid w:val="005D3B6E"/>
    <w:rsid w:val="005D435B"/>
    <w:rsid w:val="005D57F8"/>
    <w:rsid w:val="005D5DA8"/>
    <w:rsid w:val="005D6288"/>
    <w:rsid w:val="005D67D5"/>
    <w:rsid w:val="005D6B11"/>
    <w:rsid w:val="005D72C3"/>
    <w:rsid w:val="005D746B"/>
    <w:rsid w:val="005E0E81"/>
    <w:rsid w:val="005E0EBD"/>
    <w:rsid w:val="005E183C"/>
    <w:rsid w:val="005E2165"/>
    <w:rsid w:val="005E21CF"/>
    <w:rsid w:val="005E2D9C"/>
    <w:rsid w:val="005E359D"/>
    <w:rsid w:val="005E4572"/>
    <w:rsid w:val="005E4ADE"/>
    <w:rsid w:val="005E4AE6"/>
    <w:rsid w:val="005E5D30"/>
    <w:rsid w:val="005E624E"/>
    <w:rsid w:val="005E6399"/>
    <w:rsid w:val="005E7B99"/>
    <w:rsid w:val="005F1027"/>
    <w:rsid w:val="005F1121"/>
    <w:rsid w:val="005F3FEE"/>
    <w:rsid w:val="005F4405"/>
    <w:rsid w:val="005F648F"/>
    <w:rsid w:val="005F6E20"/>
    <w:rsid w:val="005F7059"/>
    <w:rsid w:val="00600B6D"/>
    <w:rsid w:val="00601306"/>
    <w:rsid w:val="00601CAE"/>
    <w:rsid w:val="00602324"/>
    <w:rsid w:val="0060244E"/>
    <w:rsid w:val="006032EF"/>
    <w:rsid w:val="00603B3A"/>
    <w:rsid w:val="0060697C"/>
    <w:rsid w:val="00607248"/>
    <w:rsid w:val="006104B8"/>
    <w:rsid w:val="00610A14"/>
    <w:rsid w:val="00610D35"/>
    <w:rsid w:val="00611A47"/>
    <w:rsid w:val="00611C5A"/>
    <w:rsid w:val="006121B1"/>
    <w:rsid w:val="00612AF5"/>
    <w:rsid w:val="00613F31"/>
    <w:rsid w:val="0061591D"/>
    <w:rsid w:val="00615EAA"/>
    <w:rsid w:val="00616028"/>
    <w:rsid w:val="00616905"/>
    <w:rsid w:val="00616945"/>
    <w:rsid w:val="006170C4"/>
    <w:rsid w:val="00617F7B"/>
    <w:rsid w:val="00620323"/>
    <w:rsid w:val="00620AC3"/>
    <w:rsid w:val="00620C71"/>
    <w:rsid w:val="00621048"/>
    <w:rsid w:val="006210DF"/>
    <w:rsid w:val="0062140E"/>
    <w:rsid w:val="00621B6B"/>
    <w:rsid w:val="00621C55"/>
    <w:rsid w:val="006226BF"/>
    <w:rsid w:val="00622A94"/>
    <w:rsid w:val="00622EFD"/>
    <w:rsid w:val="00623F73"/>
    <w:rsid w:val="00624313"/>
    <w:rsid w:val="00624347"/>
    <w:rsid w:val="006249E0"/>
    <w:rsid w:val="0062543D"/>
    <w:rsid w:val="00626460"/>
    <w:rsid w:val="00626A31"/>
    <w:rsid w:val="006277B2"/>
    <w:rsid w:val="00627FB8"/>
    <w:rsid w:val="00630C2F"/>
    <w:rsid w:val="006317C0"/>
    <w:rsid w:val="00632E71"/>
    <w:rsid w:val="00633DF9"/>
    <w:rsid w:val="0063406F"/>
    <w:rsid w:val="0063456D"/>
    <w:rsid w:val="00634B98"/>
    <w:rsid w:val="0063592B"/>
    <w:rsid w:val="00635D4A"/>
    <w:rsid w:val="00636085"/>
    <w:rsid w:val="0063621B"/>
    <w:rsid w:val="0063653A"/>
    <w:rsid w:val="0063659A"/>
    <w:rsid w:val="00636FC1"/>
    <w:rsid w:val="00637320"/>
    <w:rsid w:val="00637582"/>
    <w:rsid w:val="00637927"/>
    <w:rsid w:val="00640DA8"/>
    <w:rsid w:val="00640EE0"/>
    <w:rsid w:val="00641A3C"/>
    <w:rsid w:val="006420A5"/>
    <w:rsid w:val="00643D5C"/>
    <w:rsid w:val="00646485"/>
    <w:rsid w:val="00650380"/>
    <w:rsid w:val="00650451"/>
    <w:rsid w:val="006522A2"/>
    <w:rsid w:val="006531ED"/>
    <w:rsid w:val="00653FDA"/>
    <w:rsid w:val="006544D7"/>
    <w:rsid w:val="0065463A"/>
    <w:rsid w:val="00654A17"/>
    <w:rsid w:val="00654A29"/>
    <w:rsid w:val="00654B5B"/>
    <w:rsid w:val="00654BB7"/>
    <w:rsid w:val="00655BFF"/>
    <w:rsid w:val="00656E78"/>
    <w:rsid w:val="00657F40"/>
    <w:rsid w:val="0066064A"/>
    <w:rsid w:val="00660B35"/>
    <w:rsid w:val="00660E9D"/>
    <w:rsid w:val="006619BA"/>
    <w:rsid w:val="00661CCB"/>
    <w:rsid w:val="00662028"/>
    <w:rsid w:val="0066236F"/>
    <w:rsid w:val="0066301E"/>
    <w:rsid w:val="00663024"/>
    <w:rsid w:val="006636C8"/>
    <w:rsid w:val="00663D22"/>
    <w:rsid w:val="0066428E"/>
    <w:rsid w:val="00665902"/>
    <w:rsid w:val="00666582"/>
    <w:rsid w:val="00667950"/>
    <w:rsid w:val="006679D6"/>
    <w:rsid w:val="006704C4"/>
    <w:rsid w:val="00670D37"/>
    <w:rsid w:val="00670E1A"/>
    <w:rsid w:val="00671378"/>
    <w:rsid w:val="00671E0A"/>
    <w:rsid w:val="00672144"/>
    <w:rsid w:val="006727DC"/>
    <w:rsid w:val="0067402A"/>
    <w:rsid w:val="0067504E"/>
    <w:rsid w:val="006753A9"/>
    <w:rsid w:val="00676B43"/>
    <w:rsid w:val="00677BC8"/>
    <w:rsid w:val="006800A3"/>
    <w:rsid w:val="0068016E"/>
    <w:rsid w:val="00680694"/>
    <w:rsid w:val="00680CCD"/>
    <w:rsid w:val="00680D57"/>
    <w:rsid w:val="006815D0"/>
    <w:rsid w:val="00682A27"/>
    <w:rsid w:val="00682A96"/>
    <w:rsid w:val="00683BFE"/>
    <w:rsid w:val="00684367"/>
    <w:rsid w:val="00685F8E"/>
    <w:rsid w:val="006862D2"/>
    <w:rsid w:val="006872F8"/>
    <w:rsid w:val="00687661"/>
    <w:rsid w:val="00687670"/>
    <w:rsid w:val="0068793A"/>
    <w:rsid w:val="00687DFB"/>
    <w:rsid w:val="006907DE"/>
    <w:rsid w:val="006911D3"/>
    <w:rsid w:val="006914D5"/>
    <w:rsid w:val="00691D7C"/>
    <w:rsid w:val="00692000"/>
    <w:rsid w:val="0069233F"/>
    <w:rsid w:val="0069335F"/>
    <w:rsid w:val="0069388D"/>
    <w:rsid w:val="00694572"/>
    <w:rsid w:val="00694C8B"/>
    <w:rsid w:val="0069613B"/>
    <w:rsid w:val="00697DEE"/>
    <w:rsid w:val="006A0040"/>
    <w:rsid w:val="006A2564"/>
    <w:rsid w:val="006A2769"/>
    <w:rsid w:val="006A27FE"/>
    <w:rsid w:val="006A2F6F"/>
    <w:rsid w:val="006A3755"/>
    <w:rsid w:val="006A5025"/>
    <w:rsid w:val="006A5041"/>
    <w:rsid w:val="006A5CF4"/>
    <w:rsid w:val="006A65EF"/>
    <w:rsid w:val="006A6C28"/>
    <w:rsid w:val="006B1312"/>
    <w:rsid w:val="006B2A54"/>
    <w:rsid w:val="006B38C7"/>
    <w:rsid w:val="006B3A11"/>
    <w:rsid w:val="006B4D84"/>
    <w:rsid w:val="006B58C5"/>
    <w:rsid w:val="006B5EDE"/>
    <w:rsid w:val="006B61C9"/>
    <w:rsid w:val="006B61EE"/>
    <w:rsid w:val="006B6595"/>
    <w:rsid w:val="006B6D97"/>
    <w:rsid w:val="006B6E90"/>
    <w:rsid w:val="006B6EFC"/>
    <w:rsid w:val="006B7AB5"/>
    <w:rsid w:val="006B7DAF"/>
    <w:rsid w:val="006C058F"/>
    <w:rsid w:val="006C0858"/>
    <w:rsid w:val="006C1C8C"/>
    <w:rsid w:val="006C28B3"/>
    <w:rsid w:val="006C2FA8"/>
    <w:rsid w:val="006C3F44"/>
    <w:rsid w:val="006C4214"/>
    <w:rsid w:val="006C5376"/>
    <w:rsid w:val="006C5AAD"/>
    <w:rsid w:val="006C5BC7"/>
    <w:rsid w:val="006C5CD5"/>
    <w:rsid w:val="006C6641"/>
    <w:rsid w:val="006C6D02"/>
    <w:rsid w:val="006D00C3"/>
    <w:rsid w:val="006D0F0F"/>
    <w:rsid w:val="006D124A"/>
    <w:rsid w:val="006D148C"/>
    <w:rsid w:val="006D239D"/>
    <w:rsid w:val="006D2BC1"/>
    <w:rsid w:val="006D2ECF"/>
    <w:rsid w:val="006D2EF8"/>
    <w:rsid w:val="006D3738"/>
    <w:rsid w:val="006D44F6"/>
    <w:rsid w:val="006D45F2"/>
    <w:rsid w:val="006D4BFF"/>
    <w:rsid w:val="006D54E8"/>
    <w:rsid w:val="006D5E70"/>
    <w:rsid w:val="006D6AFE"/>
    <w:rsid w:val="006E017B"/>
    <w:rsid w:val="006E02ED"/>
    <w:rsid w:val="006E060A"/>
    <w:rsid w:val="006E0BAB"/>
    <w:rsid w:val="006E25A7"/>
    <w:rsid w:val="006E279C"/>
    <w:rsid w:val="006E2EBD"/>
    <w:rsid w:val="006E42B2"/>
    <w:rsid w:val="006E4A46"/>
    <w:rsid w:val="006E4B5A"/>
    <w:rsid w:val="006E543E"/>
    <w:rsid w:val="006E7BBC"/>
    <w:rsid w:val="006E7BE0"/>
    <w:rsid w:val="006E7E74"/>
    <w:rsid w:val="006F04E8"/>
    <w:rsid w:val="006F0C59"/>
    <w:rsid w:val="006F1DBA"/>
    <w:rsid w:val="006F23AD"/>
    <w:rsid w:val="006F2497"/>
    <w:rsid w:val="006F2B0E"/>
    <w:rsid w:val="006F36FA"/>
    <w:rsid w:val="006F485F"/>
    <w:rsid w:val="006F5084"/>
    <w:rsid w:val="006F660D"/>
    <w:rsid w:val="006F68A2"/>
    <w:rsid w:val="006F6B6E"/>
    <w:rsid w:val="006F7347"/>
    <w:rsid w:val="00700461"/>
    <w:rsid w:val="00701543"/>
    <w:rsid w:val="007017EB"/>
    <w:rsid w:val="00704464"/>
    <w:rsid w:val="00704B2D"/>
    <w:rsid w:val="007059CE"/>
    <w:rsid w:val="00705A85"/>
    <w:rsid w:val="00705F91"/>
    <w:rsid w:val="007062CF"/>
    <w:rsid w:val="007063E4"/>
    <w:rsid w:val="00707067"/>
    <w:rsid w:val="007070E3"/>
    <w:rsid w:val="007100F8"/>
    <w:rsid w:val="0071017D"/>
    <w:rsid w:val="00710DFE"/>
    <w:rsid w:val="0071115E"/>
    <w:rsid w:val="00712353"/>
    <w:rsid w:val="00712CD1"/>
    <w:rsid w:val="00713366"/>
    <w:rsid w:val="007145E2"/>
    <w:rsid w:val="00714939"/>
    <w:rsid w:val="00715EA3"/>
    <w:rsid w:val="007163A3"/>
    <w:rsid w:val="00716E27"/>
    <w:rsid w:val="007176F1"/>
    <w:rsid w:val="00717702"/>
    <w:rsid w:val="00717DDD"/>
    <w:rsid w:val="007203B6"/>
    <w:rsid w:val="007203D1"/>
    <w:rsid w:val="007206D0"/>
    <w:rsid w:val="00723991"/>
    <w:rsid w:val="00723E67"/>
    <w:rsid w:val="007244FD"/>
    <w:rsid w:val="007257D7"/>
    <w:rsid w:val="00726F81"/>
    <w:rsid w:val="0072774D"/>
    <w:rsid w:val="00727AA3"/>
    <w:rsid w:val="00727EA7"/>
    <w:rsid w:val="007303B6"/>
    <w:rsid w:val="0073190C"/>
    <w:rsid w:val="00732098"/>
    <w:rsid w:val="00732A54"/>
    <w:rsid w:val="00733831"/>
    <w:rsid w:val="007339C8"/>
    <w:rsid w:val="00733BA7"/>
    <w:rsid w:val="00734209"/>
    <w:rsid w:val="00734E01"/>
    <w:rsid w:val="00735947"/>
    <w:rsid w:val="00735B61"/>
    <w:rsid w:val="00736787"/>
    <w:rsid w:val="00736FC6"/>
    <w:rsid w:val="007374F2"/>
    <w:rsid w:val="00737D2C"/>
    <w:rsid w:val="00740CDC"/>
    <w:rsid w:val="00740D7F"/>
    <w:rsid w:val="00744749"/>
    <w:rsid w:val="00746486"/>
    <w:rsid w:val="0074716A"/>
    <w:rsid w:val="00747F2D"/>
    <w:rsid w:val="00750D01"/>
    <w:rsid w:val="00750EE0"/>
    <w:rsid w:val="007510C7"/>
    <w:rsid w:val="00752216"/>
    <w:rsid w:val="00752418"/>
    <w:rsid w:val="007529D6"/>
    <w:rsid w:val="00753665"/>
    <w:rsid w:val="00753A98"/>
    <w:rsid w:val="00753C73"/>
    <w:rsid w:val="00753F74"/>
    <w:rsid w:val="00753FED"/>
    <w:rsid w:val="00754500"/>
    <w:rsid w:val="007545BC"/>
    <w:rsid w:val="00755AAD"/>
    <w:rsid w:val="007576C1"/>
    <w:rsid w:val="00757CBF"/>
    <w:rsid w:val="00760D71"/>
    <w:rsid w:val="0076108C"/>
    <w:rsid w:val="00763095"/>
    <w:rsid w:val="00763118"/>
    <w:rsid w:val="0076380D"/>
    <w:rsid w:val="00764923"/>
    <w:rsid w:val="007659FC"/>
    <w:rsid w:val="0076662F"/>
    <w:rsid w:val="0076675B"/>
    <w:rsid w:val="00766F56"/>
    <w:rsid w:val="00767072"/>
    <w:rsid w:val="0077053C"/>
    <w:rsid w:val="00771184"/>
    <w:rsid w:val="007715B0"/>
    <w:rsid w:val="00772017"/>
    <w:rsid w:val="00772679"/>
    <w:rsid w:val="007726E9"/>
    <w:rsid w:val="00773362"/>
    <w:rsid w:val="00773A3F"/>
    <w:rsid w:val="00773EDF"/>
    <w:rsid w:val="007741DC"/>
    <w:rsid w:val="0077581D"/>
    <w:rsid w:val="00775BC7"/>
    <w:rsid w:val="00775D57"/>
    <w:rsid w:val="0077678D"/>
    <w:rsid w:val="00776E7B"/>
    <w:rsid w:val="00780180"/>
    <w:rsid w:val="00780C4E"/>
    <w:rsid w:val="00781016"/>
    <w:rsid w:val="007830A7"/>
    <w:rsid w:val="007831C2"/>
    <w:rsid w:val="00783DFA"/>
    <w:rsid w:val="00783E17"/>
    <w:rsid w:val="00784089"/>
    <w:rsid w:val="007842AB"/>
    <w:rsid w:val="00784625"/>
    <w:rsid w:val="00784D02"/>
    <w:rsid w:val="00785649"/>
    <w:rsid w:val="00785FB7"/>
    <w:rsid w:val="007861AD"/>
    <w:rsid w:val="00786A0C"/>
    <w:rsid w:val="00786DCB"/>
    <w:rsid w:val="0078752F"/>
    <w:rsid w:val="00787F24"/>
    <w:rsid w:val="0079059B"/>
    <w:rsid w:val="007938B5"/>
    <w:rsid w:val="00793CF6"/>
    <w:rsid w:val="0079496E"/>
    <w:rsid w:val="00794C05"/>
    <w:rsid w:val="00795167"/>
    <w:rsid w:val="0079533B"/>
    <w:rsid w:val="007969AD"/>
    <w:rsid w:val="00797B49"/>
    <w:rsid w:val="00797E3D"/>
    <w:rsid w:val="007A1E3C"/>
    <w:rsid w:val="007A2891"/>
    <w:rsid w:val="007A291D"/>
    <w:rsid w:val="007A2EA5"/>
    <w:rsid w:val="007A3CB0"/>
    <w:rsid w:val="007A4F4A"/>
    <w:rsid w:val="007A605F"/>
    <w:rsid w:val="007A60D2"/>
    <w:rsid w:val="007A615C"/>
    <w:rsid w:val="007A6627"/>
    <w:rsid w:val="007A68EC"/>
    <w:rsid w:val="007A6C19"/>
    <w:rsid w:val="007A710D"/>
    <w:rsid w:val="007A76C2"/>
    <w:rsid w:val="007A770B"/>
    <w:rsid w:val="007A7D4E"/>
    <w:rsid w:val="007B041B"/>
    <w:rsid w:val="007B0AFC"/>
    <w:rsid w:val="007B0EBA"/>
    <w:rsid w:val="007B2995"/>
    <w:rsid w:val="007B3B9C"/>
    <w:rsid w:val="007B3D30"/>
    <w:rsid w:val="007B4929"/>
    <w:rsid w:val="007B5A12"/>
    <w:rsid w:val="007B5DE0"/>
    <w:rsid w:val="007B6C95"/>
    <w:rsid w:val="007B798E"/>
    <w:rsid w:val="007B7B16"/>
    <w:rsid w:val="007B7D26"/>
    <w:rsid w:val="007C0445"/>
    <w:rsid w:val="007C04F1"/>
    <w:rsid w:val="007C1E90"/>
    <w:rsid w:val="007C2322"/>
    <w:rsid w:val="007C2DEC"/>
    <w:rsid w:val="007C3399"/>
    <w:rsid w:val="007C4FF3"/>
    <w:rsid w:val="007C5A98"/>
    <w:rsid w:val="007C6350"/>
    <w:rsid w:val="007C67AF"/>
    <w:rsid w:val="007C7DF0"/>
    <w:rsid w:val="007C7E83"/>
    <w:rsid w:val="007D0469"/>
    <w:rsid w:val="007D12F1"/>
    <w:rsid w:val="007D3345"/>
    <w:rsid w:val="007D4D28"/>
    <w:rsid w:val="007D5B50"/>
    <w:rsid w:val="007D5C3A"/>
    <w:rsid w:val="007D621C"/>
    <w:rsid w:val="007D6721"/>
    <w:rsid w:val="007D7DB5"/>
    <w:rsid w:val="007D7FE3"/>
    <w:rsid w:val="007E10FF"/>
    <w:rsid w:val="007E15C5"/>
    <w:rsid w:val="007E1601"/>
    <w:rsid w:val="007E1CF5"/>
    <w:rsid w:val="007E1E33"/>
    <w:rsid w:val="007E2372"/>
    <w:rsid w:val="007E2730"/>
    <w:rsid w:val="007E27DF"/>
    <w:rsid w:val="007E3373"/>
    <w:rsid w:val="007E4D75"/>
    <w:rsid w:val="007E4EC2"/>
    <w:rsid w:val="007F07D2"/>
    <w:rsid w:val="007F11D8"/>
    <w:rsid w:val="007F2F3F"/>
    <w:rsid w:val="007F4C3F"/>
    <w:rsid w:val="007F5C2B"/>
    <w:rsid w:val="007F7339"/>
    <w:rsid w:val="008021C6"/>
    <w:rsid w:val="00802B68"/>
    <w:rsid w:val="00803CA5"/>
    <w:rsid w:val="0080597B"/>
    <w:rsid w:val="00805DC1"/>
    <w:rsid w:val="00805F4D"/>
    <w:rsid w:val="0080664D"/>
    <w:rsid w:val="00806E4B"/>
    <w:rsid w:val="00810200"/>
    <w:rsid w:val="0081170A"/>
    <w:rsid w:val="00811AE6"/>
    <w:rsid w:val="0081256F"/>
    <w:rsid w:val="008130CF"/>
    <w:rsid w:val="00813829"/>
    <w:rsid w:val="00813BD1"/>
    <w:rsid w:val="00814748"/>
    <w:rsid w:val="008149FE"/>
    <w:rsid w:val="008153AC"/>
    <w:rsid w:val="00815DF8"/>
    <w:rsid w:val="00816878"/>
    <w:rsid w:val="00816D7B"/>
    <w:rsid w:val="00821730"/>
    <w:rsid w:val="00821982"/>
    <w:rsid w:val="00824DE3"/>
    <w:rsid w:val="008262F7"/>
    <w:rsid w:val="00826541"/>
    <w:rsid w:val="008265C3"/>
    <w:rsid w:val="0082662F"/>
    <w:rsid w:val="00827132"/>
    <w:rsid w:val="00827845"/>
    <w:rsid w:val="00827CF7"/>
    <w:rsid w:val="0083060C"/>
    <w:rsid w:val="0083069E"/>
    <w:rsid w:val="00830953"/>
    <w:rsid w:val="00831940"/>
    <w:rsid w:val="00832979"/>
    <w:rsid w:val="008339A0"/>
    <w:rsid w:val="00833F59"/>
    <w:rsid w:val="008341CE"/>
    <w:rsid w:val="00834ACC"/>
    <w:rsid w:val="00836970"/>
    <w:rsid w:val="00837347"/>
    <w:rsid w:val="008374C4"/>
    <w:rsid w:val="0084090A"/>
    <w:rsid w:val="008409CA"/>
    <w:rsid w:val="008417A0"/>
    <w:rsid w:val="008419BA"/>
    <w:rsid w:val="00842B02"/>
    <w:rsid w:val="008430D3"/>
    <w:rsid w:val="008445FF"/>
    <w:rsid w:val="00844988"/>
    <w:rsid w:val="00845D35"/>
    <w:rsid w:val="008462A8"/>
    <w:rsid w:val="0084637C"/>
    <w:rsid w:val="00846703"/>
    <w:rsid w:val="0085008D"/>
    <w:rsid w:val="008502E3"/>
    <w:rsid w:val="00850B8B"/>
    <w:rsid w:val="00851282"/>
    <w:rsid w:val="008516C9"/>
    <w:rsid w:val="00851B09"/>
    <w:rsid w:val="00851D4E"/>
    <w:rsid w:val="0085233A"/>
    <w:rsid w:val="0085417D"/>
    <w:rsid w:val="0086011D"/>
    <w:rsid w:val="00863003"/>
    <w:rsid w:val="00863A5D"/>
    <w:rsid w:val="00865D39"/>
    <w:rsid w:val="0086608B"/>
    <w:rsid w:val="0086716F"/>
    <w:rsid w:val="008702F2"/>
    <w:rsid w:val="008712DB"/>
    <w:rsid w:val="00871660"/>
    <w:rsid w:val="00874890"/>
    <w:rsid w:val="008749FE"/>
    <w:rsid w:val="00874E41"/>
    <w:rsid w:val="008750A2"/>
    <w:rsid w:val="008753D6"/>
    <w:rsid w:val="008759EB"/>
    <w:rsid w:val="00875F1F"/>
    <w:rsid w:val="00875F51"/>
    <w:rsid w:val="0087641A"/>
    <w:rsid w:val="008764FC"/>
    <w:rsid w:val="0087698F"/>
    <w:rsid w:val="008801E0"/>
    <w:rsid w:val="0088254F"/>
    <w:rsid w:val="00883EEF"/>
    <w:rsid w:val="00884B37"/>
    <w:rsid w:val="008854BB"/>
    <w:rsid w:val="00885646"/>
    <w:rsid w:val="00885714"/>
    <w:rsid w:val="00885BC6"/>
    <w:rsid w:val="00885E23"/>
    <w:rsid w:val="0088645D"/>
    <w:rsid w:val="00886B82"/>
    <w:rsid w:val="00886ED2"/>
    <w:rsid w:val="008876CE"/>
    <w:rsid w:val="00887FE1"/>
    <w:rsid w:val="00890174"/>
    <w:rsid w:val="00890233"/>
    <w:rsid w:val="0089030A"/>
    <w:rsid w:val="0089087B"/>
    <w:rsid w:val="00891D67"/>
    <w:rsid w:val="008928F3"/>
    <w:rsid w:val="00892BFB"/>
    <w:rsid w:val="00893F04"/>
    <w:rsid w:val="008950DD"/>
    <w:rsid w:val="00895EA6"/>
    <w:rsid w:val="00896145"/>
    <w:rsid w:val="00896699"/>
    <w:rsid w:val="00897125"/>
    <w:rsid w:val="00897824"/>
    <w:rsid w:val="00897DBD"/>
    <w:rsid w:val="00897E11"/>
    <w:rsid w:val="00897EA3"/>
    <w:rsid w:val="008A0704"/>
    <w:rsid w:val="008A21AE"/>
    <w:rsid w:val="008A21F9"/>
    <w:rsid w:val="008A2AE0"/>
    <w:rsid w:val="008A3B49"/>
    <w:rsid w:val="008A3DA8"/>
    <w:rsid w:val="008A4130"/>
    <w:rsid w:val="008A59E3"/>
    <w:rsid w:val="008A6925"/>
    <w:rsid w:val="008A7017"/>
    <w:rsid w:val="008A7408"/>
    <w:rsid w:val="008A75B0"/>
    <w:rsid w:val="008A7A40"/>
    <w:rsid w:val="008B2368"/>
    <w:rsid w:val="008B28F7"/>
    <w:rsid w:val="008B2CEB"/>
    <w:rsid w:val="008B2E31"/>
    <w:rsid w:val="008B2ECB"/>
    <w:rsid w:val="008B3D73"/>
    <w:rsid w:val="008B43FC"/>
    <w:rsid w:val="008B4529"/>
    <w:rsid w:val="008B4601"/>
    <w:rsid w:val="008B4658"/>
    <w:rsid w:val="008B5BB9"/>
    <w:rsid w:val="008B6A53"/>
    <w:rsid w:val="008B6C3A"/>
    <w:rsid w:val="008B710F"/>
    <w:rsid w:val="008C1516"/>
    <w:rsid w:val="008C15F0"/>
    <w:rsid w:val="008C1810"/>
    <w:rsid w:val="008C1BBB"/>
    <w:rsid w:val="008C2037"/>
    <w:rsid w:val="008C36EC"/>
    <w:rsid w:val="008C3840"/>
    <w:rsid w:val="008C3A8A"/>
    <w:rsid w:val="008C3FD4"/>
    <w:rsid w:val="008C402A"/>
    <w:rsid w:val="008C402C"/>
    <w:rsid w:val="008C4643"/>
    <w:rsid w:val="008C5882"/>
    <w:rsid w:val="008C5AB3"/>
    <w:rsid w:val="008C718B"/>
    <w:rsid w:val="008C7362"/>
    <w:rsid w:val="008C76FF"/>
    <w:rsid w:val="008D0656"/>
    <w:rsid w:val="008D0D2D"/>
    <w:rsid w:val="008D19A3"/>
    <w:rsid w:val="008D1DF5"/>
    <w:rsid w:val="008D26E7"/>
    <w:rsid w:val="008D2CB7"/>
    <w:rsid w:val="008D4106"/>
    <w:rsid w:val="008D442B"/>
    <w:rsid w:val="008D48F8"/>
    <w:rsid w:val="008D4C50"/>
    <w:rsid w:val="008D59BE"/>
    <w:rsid w:val="008D5A7F"/>
    <w:rsid w:val="008D5E90"/>
    <w:rsid w:val="008D7640"/>
    <w:rsid w:val="008D7A21"/>
    <w:rsid w:val="008E0743"/>
    <w:rsid w:val="008E1157"/>
    <w:rsid w:val="008E15A2"/>
    <w:rsid w:val="008E27F2"/>
    <w:rsid w:val="008E38AD"/>
    <w:rsid w:val="008E58E8"/>
    <w:rsid w:val="008E7B73"/>
    <w:rsid w:val="008E7FF1"/>
    <w:rsid w:val="008F0790"/>
    <w:rsid w:val="008F195C"/>
    <w:rsid w:val="008F2C29"/>
    <w:rsid w:val="008F3385"/>
    <w:rsid w:val="008F4D80"/>
    <w:rsid w:val="008F5495"/>
    <w:rsid w:val="008F55EB"/>
    <w:rsid w:val="008F5873"/>
    <w:rsid w:val="008F7EBB"/>
    <w:rsid w:val="009007A0"/>
    <w:rsid w:val="00900FD4"/>
    <w:rsid w:val="0090265C"/>
    <w:rsid w:val="0090330F"/>
    <w:rsid w:val="0090411E"/>
    <w:rsid w:val="0090415A"/>
    <w:rsid w:val="0090425F"/>
    <w:rsid w:val="00905233"/>
    <w:rsid w:val="00905D5A"/>
    <w:rsid w:val="009073B3"/>
    <w:rsid w:val="00907469"/>
    <w:rsid w:val="009079A2"/>
    <w:rsid w:val="009102AA"/>
    <w:rsid w:val="00910355"/>
    <w:rsid w:val="00910828"/>
    <w:rsid w:val="00913C40"/>
    <w:rsid w:val="00915251"/>
    <w:rsid w:val="00915727"/>
    <w:rsid w:val="00915AA4"/>
    <w:rsid w:val="00916415"/>
    <w:rsid w:val="00917676"/>
    <w:rsid w:val="00920416"/>
    <w:rsid w:val="00920D67"/>
    <w:rsid w:val="00920E62"/>
    <w:rsid w:val="009211B1"/>
    <w:rsid w:val="00921EE4"/>
    <w:rsid w:val="00922D5A"/>
    <w:rsid w:val="00922E7F"/>
    <w:rsid w:val="00922FC1"/>
    <w:rsid w:val="00924878"/>
    <w:rsid w:val="009248F1"/>
    <w:rsid w:val="00924EA3"/>
    <w:rsid w:val="0092591D"/>
    <w:rsid w:val="00925E88"/>
    <w:rsid w:val="00926189"/>
    <w:rsid w:val="009263F0"/>
    <w:rsid w:val="00930A26"/>
    <w:rsid w:val="00930F95"/>
    <w:rsid w:val="00931DD6"/>
    <w:rsid w:val="00932080"/>
    <w:rsid w:val="0093230D"/>
    <w:rsid w:val="00932CC1"/>
    <w:rsid w:val="00933B89"/>
    <w:rsid w:val="00934E0D"/>
    <w:rsid w:val="009359ED"/>
    <w:rsid w:val="00937867"/>
    <w:rsid w:val="00940A5A"/>
    <w:rsid w:val="00940EF4"/>
    <w:rsid w:val="00941C8B"/>
    <w:rsid w:val="0094210F"/>
    <w:rsid w:val="009422D1"/>
    <w:rsid w:val="009423A4"/>
    <w:rsid w:val="0094280D"/>
    <w:rsid w:val="009440B5"/>
    <w:rsid w:val="009443C8"/>
    <w:rsid w:val="009457E6"/>
    <w:rsid w:val="009459EF"/>
    <w:rsid w:val="00946CEF"/>
    <w:rsid w:val="00951277"/>
    <w:rsid w:val="0095149F"/>
    <w:rsid w:val="009518CA"/>
    <w:rsid w:val="00951E73"/>
    <w:rsid w:val="00952C7E"/>
    <w:rsid w:val="009530FA"/>
    <w:rsid w:val="009542F0"/>
    <w:rsid w:val="00954666"/>
    <w:rsid w:val="009554AE"/>
    <w:rsid w:val="0095575C"/>
    <w:rsid w:val="0095616A"/>
    <w:rsid w:val="00956280"/>
    <w:rsid w:val="00956EF3"/>
    <w:rsid w:val="00957E4A"/>
    <w:rsid w:val="00957EBC"/>
    <w:rsid w:val="009601D0"/>
    <w:rsid w:val="0096046B"/>
    <w:rsid w:val="0096267F"/>
    <w:rsid w:val="00962AED"/>
    <w:rsid w:val="00962FDA"/>
    <w:rsid w:val="00963523"/>
    <w:rsid w:val="00963843"/>
    <w:rsid w:val="00963C03"/>
    <w:rsid w:val="00966425"/>
    <w:rsid w:val="0096723D"/>
    <w:rsid w:val="009678B1"/>
    <w:rsid w:val="009719AE"/>
    <w:rsid w:val="00972425"/>
    <w:rsid w:val="00973020"/>
    <w:rsid w:val="009758AD"/>
    <w:rsid w:val="00975B69"/>
    <w:rsid w:val="00976720"/>
    <w:rsid w:val="00977959"/>
    <w:rsid w:val="00977DB0"/>
    <w:rsid w:val="00977F7A"/>
    <w:rsid w:val="00980261"/>
    <w:rsid w:val="009802DD"/>
    <w:rsid w:val="00980DBA"/>
    <w:rsid w:val="00980E1F"/>
    <w:rsid w:val="00980F0B"/>
    <w:rsid w:val="009815AF"/>
    <w:rsid w:val="00981E6A"/>
    <w:rsid w:val="00982AB6"/>
    <w:rsid w:val="00982C83"/>
    <w:rsid w:val="0098322D"/>
    <w:rsid w:val="00983582"/>
    <w:rsid w:val="00983A60"/>
    <w:rsid w:val="00984A30"/>
    <w:rsid w:val="00986476"/>
    <w:rsid w:val="00986BB6"/>
    <w:rsid w:val="009879E8"/>
    <w:rsid w:val="009900D2"/>
    <w:rsid w:val="00990795"/>
    <w:rsid w:val="0099244E"/>
    <w:rsid w:val="009927A6"/>
    <w:rsid w:val="0099345E"/>
    <w:rsid w:val="00993765"/>
    <w:rsid w:val="009940BD"/>
    <w:rsid w:val="00994906"/>
    <w:rsid w:val="0099567A"/>
    <w:rsid w:val="00996B03"/>
    <w:rsid w:val="0099709E"/>
    <w:rsid w:val="009A0BEE"/>
    <w:rsid w:val="009A15BB"/>
    <w:rsid w:val="009A19EF"/>
    <w:rsid w:val="009A1DE8"/>
    <w:rsid w:val="009A2457"/>
    <w:rsid w:val="009A246F"/>
    <w:rsid w:val="009A3A18"/>
    <w:rsid w:val="009A3C0D"/>
    <w:rsid w:val="009A45BB"/>
    <w:rsid w:val="009A62E9"/>
    <w:rsid w:val="009A6E26"/>
    <w:rsid w:val="009A709C"/>
    <w:rsid w:val="009A79DA"/>
    <w:rsid w:val="009B0707"/>
    <w:rsid w:val="009B2027"/>
    <w:rsid w:val="009B3317"/>
    <w:rsid w:val="009B4305"/>
    <w:rsid w:val="009B487C"/>
    <w:rsid w:val="009B4E23"/>
    <w:rsid w:val="009B4FEC"/>
    <w:rsid w:val="009B53E1"/>
    <w:rsid w:val="009B6415"/>
    <w:rsid w:val="009B6EAB"/>
    <w:rsid w:val="009B76BF"/>
    <w:rsid w:val="009C0936"/>
    <w:rsid w:val="009C0A64"/>
    <w:rsid w:val="009C203C"/>
    <w:rsid w:val="009C20BB"/>
    <w:rsid w:val="009C3439"/>
    <w:rsid w:val="009C345C"/>
    <w:rsid w:val="009C355A"/>
    <w:rsid w:val="009C3E9A"/>
    <w:rsid w:val="009C3F85"/>
    <w:rsid w:val="009C4963"/>
    <w:rsid w:val="009C4EA2"/>
    <w:rsid w:val="009C6182"/>
    <w:rsid w:val="009C6E93"/>
    <w:rsid w:val="009C7235"/>
    <w:rsid w:val="009C7E44"/>
    <w:rsid w:val="009D08E1"/>
    <w:rsid w:val="009D19BC"/>
    <w:rsid w:val="009D21CA"/>
    <w:rsid w:val="009D24AA"/>
    <w:rsid w:val="009D27D8"/>
    <w:rsid w:val="009D27E6"/>
    <w:rsid w:val="009D3058"/>
    <w:rsid w:val="009D3C9C"/>
    <w:rsid w:val="009D4229"/>
    <w:rsid w:val="009D4B38"/>
    <w:rsid w:val="009D5215"/>
    <w:rsid w:val="009D5809"/>
    <w:rsid w:val="009D6011"/>
    <w:rsid w:val="009D6527"/>
    <w:rsid w:val="009D6586"/>
    <w:rsid w:val="009D683E"/>
    <w:rsid w:val="009D6A7D"/>
    <w:rsid w:val="009D6BF6"/>
    <w:rsid w:val="009D7939"/>
    <w:rsid w:val="009D7E05"/>
    <w:rsid w:val="009D7F69"/>
    <w:rsid w:val="009E00DD"/>
    <w:rsid w:val="009E0181"/>
    <w:rsid w:val="009E0E3F"/>
    <w:rsid w:val="009E1B36"/>
    <w:rsid w:val="009E2645"/>
    <w:rsid w:val="009E2CEE"/>
    <w:rsid w:val="009E2D90"/>
    <w:rsid w:val="009E2F94"/>
    <w:rsid w:val="009E3A9C"/>
    <w:rsid w:val="009E4082"/>
    <w:rsid w:val="009E42E0"/>
    <w:rsid w:val="009E4B1D"/>
    <w:rsid w:val="009E57DA"/>
    <w:rsid w:val="009E59BE"/>
    <w:rsid w:val="009E6C34"/>
    <w:rsid w:val="009E717A"/>
    <w:rsid w:val="009E7291"/>
    <w:rsid w:val="009E78A9"/>
    <w:rsid w:val="009F0EAF"/>
    <w:rsid w:val="009F14C7"/>
    <w:rsid w:val="009F28FF"/>
    <w:rsid w:val="009F2D71"/>
    <w:rsid w:val="009F3365"/>
    <w:rsid w:val="009F441A"/>
    <w:rsid w:val="009F467C"/>
    <w:rsid w:val="009F4A94"/>
    <w:rsid w:val="009F5188"/>
    <w:rsid w:val="009F6234"/>
    <w:rsid w:val="009F6501"/>
    <w:rsid w:val="009F6DFD"/>
    <w:rsid w:val="00A00635"/>
    <w:rsid w:val="00A00BDC"/>
    <w:rsid w:val="00A00F2E"/>
    <w:rsid w:val="00A01593"/>
    <w:rsid w:val="00A019B1"/>
    <w:rsid w:val="00A021EC"/>
    <w:rsid w:val="00A02943"/>
    <w:rsid w:val="00A03870"/>
    <w:rsid w:val="00A03DBC"/>
    <w:rsid w:val="00A03EEA"/>
    <w:rsid w:val="00A04898"/>
    <w:rsid w:val="00A05653"/>
    <w:rsid w:val="00A06264"/>
    <w:rsid w:val="00A077E0"/>
    <w:rsid w:val="00A078E4"/>
    <w:rsid w:val="00A07998"/>
    <w:rsid w:val="00A07D7E"/>
    <w:rsid w:val="00A07F24"/>
    <w:rsid w:val="00A108B6"/>
    <w:rsid w:val="00A1093D"/>
    <w:rsid w:val="00A11858"/>
    <w:rsid w:val="00A12915"/>
    <w:rsid w:val="00A13D47"/>
    <w:rsid w:val="00A13F32"/>
    <w:rsid w:val="00A1417F"/>
    <w:rsid w:val="00A14739"/>
    <w:rsid w:val="00A1516C"/>
    <w:rsid w:val="00A1541D"/>
    <w:rsid w:val="00A15A87"/>
    <w:rsid w:val="00A15B73"/>
    <w:rsid w:val="00A165F5"/>
    <w:rsid w:val="00A16A51"/>
    <w:rsid w:val="00A17135"/>
    <w:rsid w:val="00A1792C"/>
    <w:rsid w:val="00A17C47"/>
    <w:rsid w:val="00A201AE"/>
    <w:rsid w:val="00A20383"/>
    <w:rsid w:val="00A2093D"/>
    <w:rsid w:val="00A2107B"/>
    <w:rsid w:val="00A21497"/>
    <w:rsid w:val="00A22495"/>
    <w:rsid w:val="00A226DC"/>
    <w:rsid w:val="00A22C7D"/>
    <w:rsid w:val="00A24294"/>
    <w:rsid w:val="00A24853"/>
    <w:rsid w:val="00A24A39"/>
    <w:rsid w:val="00A2518B"/>
    <w:rsid w:val="00A25DD4"/>
    <w:rsid w:val="00A269CC"/>
    <w:rsid w:val="00A26B33"/>
    <w:rsid w:val="00A300E3"/>
    <w:rsid w:val="00A31812"/>
    <w:rsid w:val="00A32C77"/>
    <w:rsid w:val="00A332E5"/>
    <w:rsid w:val="00A3419C"/>
    <w:rsid w:val="00A346C2"/>
    <w:rsid w:val="00A35EE9"/>
    <w:rsid w:val="00A36A07"/>
    <w:rsid w:val="00A37614"/>
    <w:rsid w:val="00A3775C"/>
    <w:rsid w:val="00A4018A"/>
    <w:rsid w:val="00A405CA"/>
    <w:rsid w:val="00A40BB5"/>
    <w:rsid w:val="00A40D30"/>
    <w:rsid w:val="00A41595"/>
    <w:rsid w:val="00A42138"/>
    <w:rsid w:val="00A42FB0"/>
    <w:rsid w:val="00A447AB"/>
    <w:rsid w:val="00A44CBE"/>
    <w:rsid w:val="00A44FBF"/>
    <w:rsid w:val="00A465B5"/>
    <w:rsid w:val="00A4695F"/>
    <w:rsid w:val="00A504AA"/>
    <w:rsid w:val="00A52199"/>
    <w:rsid w:val="00A530FE"/>
    <w:rsid w:val="00A53106"/>
    <w:rsid w:val="00A53D78"/>
    <w:rsid w:val="00A5468D"/>
    <w:rsid w:val="00A55698"/>
    <w:rsid w:val="00A57F66"/>
    <w:rsid w:val="00A600E3"/>
    <w:rsid w:val="00A60B5E"/>
    <w:rsid w:val="00A60F3C"/>
    <w:rsid w:val="00A610D6"/>
    <w:rsid w:val="00A6186E"/>
    <w:rsid w:val="00A61B71"/>
    <w:rsid w:val="00A61B8A"/>
    <w:rsid w:val="00A62984"/>
    <w:rsid w:val="00A63AE9"/>
    <w:rsid w:val="00A64E18"/>
    <w:rsid w:val="00A678ED"/>
    <w:rsid w:val="00A679B5"/>
    <w:rsid w:val="00A67C69"/>
    <w:rsid w:val="00A706D0"/>
    <w:rsid w:val="00A71C6F"/>
    <w:rsid w:val="00A7201F"/>
    <w:rsid w:val="00A736A7"/>
    <w:rsid w:val="00A74138"/>
    <w:rsid w:val="00A74A48"/>
    <w:rsid w:val="00A750C3"/>
    <w:rsid w:val="00A75F40"/>
    <w:rsid w:val="00A76603"/>
    <w:rsid w:val="00A7731F"/>
    <w:rsid w:val="00A77615"/>
    <w:rsid w:val="00A801E8"/>
    <w:rsid w:val="00A80692"/>
    <w:rsid w:val="00A81364"/>
    <w:rsid w:val="00A81689"/>
    <w:rsid w:val="00A81D8E"/>
    <w:rsid w:val="00A8202D"/>
    <w:rsid w:val="00A82ABA"/>
    <w:rsid w:val="00A839D0"/>
    <w:rsid w:val="00A84236"/>
    <w:rsid w:val="00A8548C"/>
    <w:rsid w:val="00A85D27"/>
    <w:rsid w:val="00A8664D"/>
    <w:rsid w:val="00A8683B"/>
    <w:rsid w:val="00A8744B"/>
    <w:rsid w:val="00A8745B"/>
    <w:rsid w:val="00A903B7"/>
    <w:rsid w:val="00A905BE"/>
    <w:rsid w:val="00A90904"/>
    <w:rsid w:val="00A91423"/>
    <w:rsid w:val="00A91979"/>
    <w:rsid w:val="00A928CD"/>
    <w:rsid w:val="00A9340B"/>
    <w:rsid w:val="00A939C5"/>
    <w:rsid w:val="00A94389"/>
    <w:rsid w:val="00A9472D"/>
    <w:rsid w:val="00A9673B"/>
    <w:rsid w:val="00A96EF9"/>
    <w:rsid w:val="00AA2BC2"/>
    <w:rsid w:val="00AA3D4C"/>
    <w:rsid w:val="00AA4042"/>
    <w:rsid w:val="00AA4B1D"/>
    <w:rsid w:val="00AA4D45"/>
    <w:rsid w:val="00AA50B0"/>
    <w:rsid w:val="00AA5F35"/>
    <w:rsid w:val="00AA6039"/>
    <w:rsid w:val="00AA742A"/>
    <w:rsid w:val="00AB07A9"/>
    <w:rsid w:val="00AB0A65"/>
    <w:rsid w:val="00AB0FE7"/>
    <w:rsid w:val="00AB20B1"/>
    <w:rsid w:val="00AB34A6"/>
    <w:rsid w:val="00AB35D9"/>
    <w:rsid w:val="00AB3C4A"/>
    <w:rsid w:val="00AB3FE1"/>
    <w:rsid w:val="00AB4D00"/>
    <w:rsid w:val="00AB5088"/>
    <w:rsid w:val="00AB57A1"/>
    <w:rsid w:val="00AB600A"/>
    <w:rsid w:val="00AB6191"/>
    <w:rsid w:val="00AB6CC9"/>
    <w:rsid w:val="00AB6FD3"/>
    <w:rsid w:val="00AB71A6"/>
    <w:rsid w:val="00AB78EA"/>
    <w:rsid w:val="00AB7A67"/>
    <w:rsid w:val="00AB7BB3"/>
    <w:rsid w:val="00AC0041"/>
    <w:rsid w:val="00AC00EC"/>
    <w:rsid w:val="00AC015B"/>
    <w:rsid w:val="00AC049D"/>
    <w:rsid w:val="00AC0BF9"/>
    <w:rsid w:val="00AC10C2"/>
    <w:rsid w:val="00AC17FC"/>
    <w:rsid w:val="00AC25E3"/>
    <w:rsid w:val="00AC2734"/>
    <w:rsid w:val="00AC27C4"/>
    <w:rsid w:val="00AC2ECD"/>
    <w:rsid w:val="00AC2F86"/>
    <w:rsid w:val="00AC3712"/>
    <w:rsid w:val="00AC3740"/>
    <w:rsid w:val="00AC39DF"/>
    <w:rsid w:val="00AC46E7"/>
    <w:rsid w:val="00AC47F3"/>
    <w:rsid w:val="00AC4B5F"/>
    <w:rsid w:val="00AC5546"/>
    <w:rsid w:val="00AC556C"/>
    <w:rsid w:val="00AC5753"/>
    <w:rsid w:val="00AC6D97"/>
    <w:rsid w:val="00AC6F53"/>
    <w:rsid w:val="00AC7E04"/>
    <w:rsid w:val="00AD0351"/>
    <w:rsid w:val="00AD0B46"/>
    <w:rsid w:val="00AD0E00"/>
    <w:rsid w:val="00AD1A7E"/>
    <w:rsid w:val="00AD1F05"/>
    <w:rsid w:val="00AD3BE2"/>
    <w:rsid w:val="00AD4233"/>
    <w:rsid w:val="00AD440A"/>
    <w:rsid w:val="00AD4526"/>
    <w:rsid w:val="00AD4AD9"/>
    <w:rsid w:val="00AD4E87"/>
    <w:rsid w:val="00AD51BA"/>
    <w:rsid w:val="00AD5549"/>
    <w:rsid w:val="00AD5615"/>
    <w:rsid w:val="00AD5C30"/>
    <w:rsid w:val="00AD6A8C"/>
    <w:rsid w:val="00AD731A"/>
    <w:rsid w:val="00AE05B7"/>
    <w:rsid w:val="00AE06E1"/>
    <w:rsid w:val="00AE1AEE"/>
    <w:rsid w:val="00AE22C1"/>
    <w:rsid w:val="00AE256E"/>
    <w:rsid w:val="00AE28E9"/>
    <w:rsid w:val="00AE4446"/>
    <w:rsid w:val="00AE5473"/>
    <w:rsid w:val="00AE5C20"/>
    <w:rsid w:val="00AE6505"/>
    <w:rsid w:val="00AE6920"/>
    <w:rsid w:val="00AE6CA3"/>
    <w:rsid w:val="00AF0185"/>
    <w:rsid w:val="00AF05E1"/>
    <w:rsid w:val="00AF0865"/>
    <w:rsid w:val="00AF0A9A"/>
    <w:rsid w:val="00AF12B9"/>
    <w:rsid w:val="00AF1C8A"/>
    <w:rsid w:val="00AF1DA9"/>
    <w:rsid w:val="00AF3497"/>
    <w:rsid w:val="00AF4074"/>
    <w:rsid w:val="00AF53D6"/>
    <w:rsid w:val="00AF5681"/>
    <w:rsid w:val="00AF5A18"/>
    <w:rsid w:val="00AF692A"/>
    <w:rsid w:val="00AF6E51"/>
    <w:rsid w:val="00AF7404"/>
    <w:rsid w:val="00AF7511"/>
    <w:rsid w:val="00AF7862"/>
    <w:rsid w:val="00AF7BEC"/>
    <w:rsid w:val="00B00172"/>
    <w:rsid w:val="00B0037E"/>
    <w:rsid w:val="00B0080D"/>
    <w:rsid w:val="00B008E4"/>
    <w:rsid w:val="00B00A0B"/>
    <w:rsid w:val="00B00D02"/>
    <w:rsid w:val="00B00E84"/>
    <w:rsid w:val="00B01DFC"/>
    <w:rsid w:val="00B025B4"/>
    <w:rsid w:val="00B02966"/>
    <w:rsid w:val="00B02F75"/>
    <w:rsid w:val="00B04E01"/>
    <w:rsid w:val="00B04F4F"/>
    <w:rsid w:val="00B050DA"/>
    <w:rsid w:val="00B07088"/>
    <w:rsid w:val="00B070F6"/>
    <w:rsid w:val="00B07ABB"/>
    <w:rsid w:val="00B1027B"/>
    <w:rsid w:val="00B10AC7"/>
    <w:rsid w:val="00B10BEA"/>
    <w:rsid w:val="00B131DC"/>
    <w:rsid w:val="00B1331E"/>
    <w:rsid w:val="00B14FBE"/>
    <w:rsid w:val="00B15624"/>
    <w:rsid w:val="00B15E6B"/>
    <w:rsid w:val="00B15F9C"/>
    <w:rsid w:val="00B16321"/>
    <w:rsid w:val="00B16CA1"/>
    <w:rsid w:val="00B16FBA"/>
    <w:rsid w:val="00B17634"/>
    <w:rsid w:val="00B17FBA"/>
    <w:rsid w:val="00B20570"/>
    <w:rsid w:val="00B21F62"/>
    <w:rsid w:val="00B22BC1"/>
    <w:rsid w:val="00B22C3E"/>
    <w:rsid w:val="00B22D16"/>
    <w:rsid w:val="00B22E18"/>
    <w:rsid w:val="00B23DBC"/>
    <w:rsid w:val="00B23E2E"/>
    <w:rsid w:val="00B244A4"/>
    <w:rsid w:val="00B24600"/>
    <w:rsid w:val="00B24617"/>
    <w:rsid w:val="00B2626A"/>
    <w:rsid w:val="00B27217"/>
    <w:rsid w:val="00B302BE"/>
    <w:rsid w:val="00B30A1E"/>
    <w:rsid w:val="00B30CC6"/>
    <w:rsid w:val="00B31AAD"/>
    <w:rsid w:val="00B3216B"/>
    <w:rsid w:val="00B3225D"/>
    <w:rsid w:val="00B322C2"/>
    <w:rsid w:val="00B32538"/>
    <w:rsid w:val="00B325AF"/>
    <w:rsid w:val="00B33CAA"/>
    <w:rsid w:val="00B33F7A"/>
    <w:rsid w:val="00B340D1"/>
    <w:rsid w:val="00B349E6"/>
    <w:rsid w:val="00B34C0D"/>
    <w:rsid w:val="00B34EB0"/>
    <w:rsid w:val="00B351E2"/>
    <w:rsid w:val="00B355BF"/>
    <w:rsid w:val="00B35607"/>
    <w:rsid w:val="00B35690"/>
    <w:rsid w:val="00B379DB"/>
    <w:rsid w:val="00B37EDA"/>
    <w:rsid w:val="00B37F0E"/>
    <w:rsid w:val="00B409C0"/>
    <w:rsid w:val="00B40FD3"/>
    <w:rsid w:val="00B41461"/>
    <w:rsid w:val="00B41829"/>
    <w:rsid w:val="00B41E25"/>
    <w:rsid w:val="00B43C26"/>
    <w:rsid w:val="00B44048"/>
    <w:rsid w:val="00B444FC"/>
    <w:rsid w:val="00B44955"/>
    <w:rsid w:val="00B46026"/>
    <w:rsid w:val="00B46285"/>
    <w:rsid w:val="00B46369"/>
    <w:rsid w:val="00B46770"/>
    <w:rsid w:val="00B46FFE"/>
    <w:rsid w:val="00B47241"/>
    <w:rsid w:val="00B47967"/>
    <w:rsid w:val="00B50CDE"/>
    <w:rsid w:val="00B50E10"/>
    <w:rsid w:val="00B5176B"/>
    <w:rsid w:val="00B51AF0"/>
    <w:rsid w:val="00B52370"/>
    <w:rsid w:val="00B52F32"/>
    <w:rsid w:val="00B54167"/>
    <w:rsid w:val="00B56145"/>
    <w:rsid w:val="00B56226"/>
    <w:rsid w:val="00B568BE"/>
    <w:rsid w:val="00B56957"/>
    <w:rsid w:val="00B57094"/>
    <w:rsid w:val="00B579A9"/>
    <w:rsid w:val="00B62574"/>
    <w:rsid w:val="00B62B26"/>
    <w:rsid w:val="00B62B80"/>
    <w:rsid w:val="00B63C7F"/>
    <w:rsid w:val="00B63E7A"/>
    <w:rsid w:val="00B63FC8"/>
    <w:rsid w:val="00B64741"/>
    <w:rsid w:val="00B64A47"/>
    <w:rsid w:val="00B6554F"/>
    <w:rsid w:val="00B67979"/>
    <w:rsid w:val="00B70806"/>
    <w:rsid w:val="00B7125A"/>
    <w:rsid w:val="00B7181B"/>
    <w:rsid w:val="00B72A9C"/>
    <w:rsid w:val="00B73539"/>
    <w:rsid w:val="00B74E95"/>
    <w:rsid w:val="00B755F9"/>
    <w:rsid w:val="00B75BDF"/>
    <w:rsid w:val="00B768A3"/>
    <w:rsid w:val="00B77A37"/>
    <w:rsid w:val="00B80942"/>
    <w:rsid w:val="00B80E5C"/>
    <w:rsid w:val="00B80F4B"/>
    <w:rsid w:val="00B8169A"/>
    <w:rsid w:val="00B81E8B"/>
    <w:rsid w:val="00B82C73"/>
    <w:rsid w:val="00B8369C"/>
    <w:rsid w:val="00B84F94"/>
    <w:rsid w:val="00B8528A"/>
    <w:rsid w:val="00B86198"/>
    <w:rsid w:val="00B86671"/>
    <w:rsid w:val="00B8694A"/>
    <w:rsid w:val="00B8704D"/>
    <w:rsid w:val="00B91B50"/>
    <w:rsid w:val="00B9220E"/>
    <w:rsid w:val="00B92CD0"/>
    <w:rsid w:val="00B932A3"/>
    <w:rsid w:val="00B93583"/>
    <w:rsid w:val="00B9494C"/>
    <w:rsid w:val="00B95480"/>
    <w:rsid w:val="00B9605B"/>
    <w:rsid w:val="00B966A5"/>
    <w:rsid w:val="00B96750"/>
    <w:rsid w:val="00B9703B"/>
    <w:rsid w:val="00B97659"/>
    <w:rsid w:val="00B9774A"/>
    <w:rsid w:val="00B979F2"/>
    <w:rsid w:val="00BA0A6C"/>
    <w:rsid w:val="00BA3A5E"/>
    <w:rsid w:val="00BA3F55"/>
    <w:rsid w:val="00BA4369"/>
    <w:rsid w:val="00BA459F"/>
    <w:rsid w:val="00BA4A25"/>
    <w:rsid w:val="00BA51F8"/>
    <w:rsid w:val="00BA5223"/>
    <w:rsid w:val="00BA575F"/>
    <w:rsid w:val="00BA5946"/>
    <w:rsid w:val="00BA59F7"/>
    <w:rsid w:val="00BA6428"/>
    <w:rsid w:val="00BA7595"/>
    <w:rsid w:val="00BB0248"/>
    <w:rsid w:val="00BB0792"/>
    <w:rsid w:val="00BB0D0D"/>
    <w:rsid w:val="00BB0EB7"/>
    <w:rsid w:val="00BB15AC"/>
    <w:rsid w:val="00BB16EC"/>
    <w:rsid w:val="00BB1E0B"/>
    <w:rsid w:val="00BB21FF"/>
    <w:rsid w:val="00BB2DF0"/>
    <w:rsid w:val="00BB32C8"/>
    <w:rsid w:val="00BB33E0"/>
    <w:rsid w:val="00BB3CF5"/>
    <w:rsid w:val="00BB4479"/>
    <w:rsid w:val="00BB44B0"/>
    <w:rsid w:val="00BB4A6A"/>
    <w:rsid w:val="00BB4EAB"/>
    <w:rsid w:val="00BB54C9"/>
    <w:rsid w:val="00BC094D"/>
    <w:rsid w:val="00BC0EEC"/>
    <w:rsid w:val="00BC13CC"/>
    <w:rsid w:val="00BC15AD"/>
    <w:rsid w:val="00BC17A2"/>
    <w:rsid w:val="00BC21B7"/>
    <w:rsid w:val="00BC2A70"/>
    <w:rsid w:val="00BC352C"/>
    <w:rsid w:val="00BC41F2"/>
    <w:rsid w:val="00BC44E1"/>
    <w:rsid w:val="00BC5736"/>
    <w:rsid w:val="00BC59AD"/>
    <w:rsid w:val="00BC59AF"/>
    <w:rsid w:val="00BC633B"/>
    <w:rsid w:val="00BC6735"/>
    <w:rsid w:val="00BC6841"/>
    <w:rsid w:val="00BD1753"/>
    <w:rsid w:val="00BD1D26"/>
    <w:rsid w:val="00BD2383"/>
    <w:rsid w:val="00BD465D"/>
    <w:rsid w:val="00BD4926"/>
    <w:rsid w:val="00BD5029"/>
    <w:rsid w:val="00BD6923"/>
    <w:rsid w:val="00BD6F34"/>
    <w:rsid w:val="00BD7217"/>
    <w:rsid w:val="00BE0E62"/>
    <w:rsid w:val="00BE0EE2"/>
    <w:rsid w:val="00BE1290"/>
    <w:rsid w:val="00BE1846"/>
    <w:rsid w:val="00BE1B0C"/>
    <w:rsid w:val="00BE37B4"/>
    <w:rsid w:val="00BE384E"/>
    <w:rsid w:val="00BE3A49"/>
    <w:rsid w:val="00BE4189"/>
    <w:rsid w:val="00BE42CC"/>
    <w:rsid w:val="00BE44DB"/>
    <w:rsid w:val="00BE4710"/>
    <w:rsid w:val="00BE4A5A"/>
    <w:rsid w:val="00BE4F08"/>
    <w:rsid w:val="00BE5179"/>
    <w:rsid w:val="00BE5AD4"/>
    <w:rsid w:val="00BE5DAB"/>
    <w:rsid w:val="00BE6A28"/>
    <w:rsid w:val="00BF0069"/>
    <w:rsid w:val="00BF0844"/>
    <w:rsid w:val="00BF0A52"/>
    <w:rsid w:val="00BF2549"/>
    <w:rsid w:val="00BF284C"/>
    <w:rsid w:val="00BF2FC4"/>
    <w:rsid w:val="00BF3110"/>
    <w:rsid w:val="00BF3692"/>
    <w:rsid w:val="00BF3D56"/>
    <w:rsid w:val="00BF3DE0"/>
    <w:rsid w:val="00BF4BF3"/>
    <w:rsid w:val="00BF58A1"/>
    <w:rsid w:val="00BF6A69"/>
    <w:rsid w:val="00BF7067"/>
    <w:rsid w:val="00BF7A00"/>
    <w:rsid w:val="00C001E2"/>
    <w:rsid w:val="00C012E2"/>
    <w:rsid w:val="00C01331"/>
    <w:rsid w:val="00C01613"/>
    <w:rsid w:val="00C01740"/>
    <w:rsid w:val="00C01E2F"/>
    <w:rsid w:val="00C02050"/>
    <w:rsid w:val="00C020F0"/>
    <w:rsid w:val="00C027B7"/>
    <w:rsid w:val="00C028EB"/>
    <w:rsid w:val="00C030FF"/>
    <w:rsid w:val="00C049D0"/>
    <w:rsid w:val="00C05058"/>
    <w:rsid w:val="00C05490"/>
    <w:rsid w:val="00C05536"/>
    <w:rsid w:val="00C06205"/>
    <w:rsid w:val="00C068E3"/>
    <w:rsid w:val="00C06DA6"/>
    <w:rsid w:val="00C07648"/>
    <w:rsid w:val="00C07914"/>
    <w:rsid w:val="00C11318"/>
    <w:rsid w:val="00C11D4E"/>
    <w:rsid w:val="00C12CE9"/>
    <w:rsid w:val="00C140A2"/>
    <w:rsid w:val="00C1422B"/>
    <w:rsid w:val="00C14579"/>
    <w:rsid w:val="00C15800"/>
    <w:rsid w:val="00C16FB6"/>
    <w:rsid w:val="00C170CE"/>
    <w:rsid w:val="00C1750B"/>
    <w:rsid w:val="00C179E0"/>
    <w:rsid w:val="00C2080D"/>
    <w:rsid w:val="00C208F7"/>
    <w:rsid w:val="00C20913"/>
    <w:rsid w:val="00C20E43"/>
    <w:rsid w:val="00C210C1"/>
    <w:rsid w:val="00C2196A"/>
    <w:rsid w:val="00C22495"/>
    <w:rsid w:val="00C22968"/>
    <w:rsid w:val="00C2299E"/>
    <w:rsid w:val="00C22CC9"/>
    <w:rsid w:val="00C230FF"/>
    <w:rsid w:val="00C23440"/>
    <w:rsid w:val="00C23F9E"/>
    <w:rsid w:val="00C2459C"/>
    <w:rsid w:val="00C26394"/>
    <w:rsid w:val="00C30589"/>
    <w:rsid w:val="00C30C64"/>
    <w:rsid w:val="00C31128"/>
    <w:rsid w:val="00C317F9"/>
    <w:rsid w:val="00C3201D"/>
    <w:rsid w:val="00C32139"/>
    <w:rsid w:val="00C3257C"/>
    <w:rsid w:val="00C32DFF"/>
    <w:rsid w:val="00C33643"/>
    <w:rsid w:val="00C33ABE"/>
    <w:rsid w:val="00C345C0"/>
    <w:rsid w:val="00C35714"/>
    <w:rsid w:val="00C36141"/>
    <w:rsid w:val="00C37372"/>
    <w:rsid w:val="00C40808"/>
    <w:rsid w:val="00C40BC1"/>
    <w:rsid w:val="00C4113B"/>
    <w:rsid w:val="00C4113E"/>
    <w:rsid w:val="00C41E4F"/>
    <w:rsid w:val="00C41FAC"/>
    <w:rsid w:val="00C42BA8"/>
    <w:rsid w:val="00C430CB"/>
    <w:rsid w:val="00C436B9"/>
    <w:rsid w:val="00C439FE"/>
    <w:rsid w:val="00C43ABE"/>
    <w:rsid w:val="00C44376"/>
    <w:rsid w:val="00C449C3"/>
    <w:rsid w:val="00C46566"/>
    <w:rsid w:val="00C465B7"/>
    <w:rsid w:val="00C4672C"/>
    <w:rsid w:val="00C50070"/>
    <w:rsid w:val="00C50CDF"/>
    <w:rsid w:val="00C510AE"/>
    <w:rsid w:val="00C526BC"/>
    <w:rsid w:val="00C52924"/>
    <w:rsid w:val="00C530AE"/>
    <w:rsid w:val="00C53370"/>
    <w:rsid w:val="00C5410A"/>
    <w:rsid w:val="00C541C0"/>
    <w:rsid w:val="00C55493"/>
    <w:rsid w:val="00C55B90"/>
    <w:rsid w:val="00C55F33"/>
    <w:rsid w:val="00C56201"/>
    <w:rsid w:val="00C564D7"/>
    <w:rsid w:val="00C57193"/>
    <w:rsid w:val="00C60DC9"/>
    <w:rsid w:val="00C6111A"/>
    <w:rsid w:val="00C61C9D"/>
    <w:rsid w:val="00C61E09"/>
    <w:rsid w:val="00C624DF"/>
    <w:rsid w:val="00C62C15"/>
    <w:rsid w:val="00C62FC4"/>
    <w:rsid w:val="00C6454F"/>
    <w:rsid w:val="00C648BA"/>
    <w:rsid w:val="00C66D73"/>
    <w:rsid w:val="00C712B0"/>
    <w:rsid w:val="00C712CD"/>
    <w:rsid w:val="00C71B12"/>
    <w:rsid w:val="00C7265E"/>
    <w:rsid w:val="00C729EA"/>
    <w:rsid w:val="00C74993"/>
    <w:rsid w:val="00C74E6C"/>
    <w:rsid w:val="00C752F6"/>
    <w:rsid w:val="00C755BD"/>
    <w:rsid w:val="00C75A02"/>
    <w:rsid w:val="00C75FF9"/>
    <w:rsid w:val="00C76189"/>
    <w:rsid w:val="00C76E3F"/>
    <w:rsid w:val="00C77443"/>
    <w:rsid w:val="00C819A7"/>
    <w:rsid w:val="00C8224C"/>
    <w:rsid w:val="00C82C3D"/>
    <w:rsid w:val="00C82FE2"/>
    <w:rsid w:val="00C8451B"/>
    <w:rsid w:val="00C848C1"/>
    <w:rsid w:val="00C84ABD"/>
    <w:rsid w:val="00C85383"/>
    <w:rsid w:val="00C85C4F"/>
    <w:rsid w:val="00C866E5"/>
    <w:rsid w:val="00C87055"/>
    <w:rsid w:val="00C870CC"/>
    <w:rsid w:val="00C8732D"/>
    <w:rsid w:val="00C87F72"/>
    <w:rsid w:val="00C90142"/>
    <w:rsid w:val="00C9068A"/>
    <w:rsid w:val="00C912B9"/>
    <w:rsid w:val="00C91690"/>
    <w:rsid w:val="00C925DD"/>
    <w:rsid w:val="00C930F1"/>
    <w:rsid w:val="00C938A8"/>
    <w:rsid w:val="00C9429A"/>
    <w:rsid w:val="00C950C6"/>
    <w:rsid w:val="00C955E7"/>
    <w:rsid w:val="00C96403"/>
    <w:rsid w:val="00C97100"/>
    <w:rsid w:val="00C97AB7"/>
    <w:rsid w:val="00CA0052"/>
    <w:rsid w:val="00CA05D9"/>
    <w:rsid w:val="00CA0E1D"/>
    <w:rsid w:val="00CA13A1"/>
    <w:rsid w:val="00CA1477"/>
    <w:rsid w:val="00CA1763"/>
    <w:rsid w:val="00CA233A"/>
    <w:rsid w:val="00CA3743"/>
    <w:rsid w:val="00CA3932"/>
    <w:rsid w:val="00CA3F22"/>
    <w:rsid w:val="00CA6DBC"/>
    <w:rsid w:val="00CA7A99"/>
    <w:rsid w:val="00CB13B9"/>
    <w:rsid w:val="00CB14D2"/>
    <w:rsid w:val="00CB25B8"/>
    <w:rsid w:val="00CB37E3"/>
    <w:rsid w:val="00CB449A"/>
    <w:rsid w:val="00CB531A"/>
    <w:rsid w:val="00CB66CD"/>
    <w:rsid w:val="00CB6C41"/>
    <w:rsid w:val="00CB6E37"/>
    <w:rsid w:val="00CB715F"/>
    <w:rsid w:val="00CB7D30"/>
    <w:rsid w:val="00CC03A3"/>
    <w:rsid w:val="00CC102C"/>
    <w:rsid w:val="00CC1D21"/>
    <w:rsid w:val="00CC2029"/>
    <w:rsid w:val="00CC2B37"/>
    <w:rsid w:val="00CC302C"/>
    <w:rsid w:val="00CC3CCA"/>
    <w:rsid w:val="00CC3E14"/>
    <w:rsid w:val="00CC4A4C"/>
    <w:rsid w:val="00CC4AFC"/>
    <w:rsid w:val="00CC55C4"/>
    <w:rsid w:val="00CC59E9"/>
    <w:rsid w:val="00CC612B"/>
    <w:rsid w:val="00CC6545"/>
    <w:rsid w:val="00CC6611"/>
    <w:rsid w:val="00CC6A5C"/>
    <w:rsid w:val="00CC73A1"/>
    <w:rsid w:val="00CC7E8A"/>
    <w:rsid w:val="00CD05F0"/>
    <w:rsid w:val="00CD0810"/>
    <w:rsid w:val="00CD0D19"/>
    <w:rsid w:val="00CD0F77"/>
    <w:rsid w:val="00CD1E68"/>
    <w:rsid w:val="00CD259E"/>
    <w:rsid w:val="00CD29DF"/>
    <w:rsid w:val="00CD2DD0"/>
    <w:rsid w:val="00CD3D33"/>
    <w:rsid w:val="00CD3F90"/>
    <w:rsid w:val="00CD68F5"/>
    <w:rsid w:val="00CD6B79"/>
    <w:rsid w:val="00CD6E9E"/>
    <w:rsid w:val="00CD6FC7"/>
    <w:rsid w:val="00CD7684"/>
    <w:rsid w:val="00CD7816"/>
    <w:rsid w:val="00CE0328"/>
    <w:rsid w:val="00CE1E1B"/>
    <w:rsid w:val="00CE24B0"/>
    <w:rsid w:val="00CE2BD1"/>
    <w:rsid w:val="00CE3930"/>
    <w:rsid w:val="00CE3EC8"/>
    <w:rsid w:val="00CE4195"/>
    <w:rsid w:val="00CE4CB5"/>
    <w:rsid w:val="00CE546F"/>
    <w:rsid w:val="00CE6AA8"/>
    <w:rsid w:val="00CE6C69"/>
    <w:rsid w:val="00CE750C"/>
    <w:rsid w:val="00CE7ACA"/>
    <w:rsid w:val="00CF12A5"/>
    <w:rsid w:val="00CF2AED"/>
    <w:rsid w:val="00CF32F3"/>
    <w:rsid w:val="00CF3B46"/>
    <w:rsid w:val="00CF4670"/>
    <w:rsid w:val="00CF477C"/>
    <w:rsid w:val="00CF4D32"/>
    <w:rsid w:val="00CF52B6"/>
    <w:rsid w:val="00CF62F8"/>
    <w:rsid w:val="00CF655D"/>
    <w:rsid w:val="00CF6C14"/>
    <w:rsid w:val="00CF7735"/>
    <w:rsid w:val="00CF7D1E"/>
    <w:rsid w:val="00D002B0"/>
    <w:rsid w:val="00D006EE"/>
    <w:rsid w:val="00D01314"/>
    <w:rsid w:val="00D03A3D"/>
    <w:rsid w:val="00D05200"/>
    <w:rsid w:val="00D067B0"/>
    <w:rsid w:val="00D06F68"/>
    <w:rsid w:val="00D103D3"/>
    <w:rsid w:val="00D1099B"/>
    <w:rsid w:val="00D11002"/>
    <w:rsid w:val="00D113CA"/>
    <w:rsid w:val="00D13118"/>
    <w:rsid w:val="00D14728"/>
    <w:rsid w:val="00D1489B"/>
    <w:rsid w:val="00D150AD"/>
    <w:rsid w:val="00D1551D"/>
    <w:rsid w:val="00D1589A"/>
    <w:rsid w:val="00D15CF2"/>
    <w:rsid w:val="00D161D6"/>
    <w:rsid w:val="00D164B5"/>
    <w:rsid w:val="00D167B3"/>
    <w:rsid w:val="00D178C7"/>
    <w:rsid w:val="00D20527"/>
    <w:rsid w:val="00D218E2"/>
    <w:rsid w:val="00D21CC5"/>
    <w:rsid w:val="00D22643"/>
    <w:rsid w:val="00D231EE"/>
    <w:rsid w:val="00D25D05"/>
    <w:rsid w:val="00D2701D"/>
    <w:rsid w:val="00D30CE2"/>
    <w:rsid w:val="00D3265D"/>
    <w:rsid w:val="00D346D5"/>
    <w:rsid w:val="00D35242"/>
    <w:rsid w:val="00D407C6"/>
    <w:rsid w:val="00D41137"/>
    <w:rsid w:val="00D41A8F"/>
    <w:rsid w:val="00D41F23"/>
    <w:rsid w:val="00D43241"/>
    <w:rsid w:val="00D43DD0"/>
    <w:rsid w:val="00D4434A"/>
    <w:rsid w:val="00D45CAB"/>
    <w:rsid w:val="00D46089"/>
    <w:rsid w:val="00D4721C"/>
    <w:rsid w:val="00D47813"/>
    <w:rsid w:val="00D501C8"/>
    <w:rsid w:val="00D50309"/>
    <w:rsid w:val="00D52387"/>
    <w:rsid w:val="00D5279C"/>
    <w:rsid w:val="00D54177"/>
    <w:rsid w:val="00D54B5C"/>
    <w:rsid w:val="00D55014"/>
    <w:rsid w:val="00D55580"/>
    <w:rsid w:val="00D5570E"/>
    <w:rsid w:val="00D56B06"/>
    <w:rsid w:val="00D56E9A"/>
    <w:rsid w:val="00D57D62"/>
    <w:rsid w:val="00D57EE4"/>
    <w:rsid w:val="00D6024E"/>
    <w:rsid w:val="00D60789"/>
    <w:rsid w:val="00D61690"/>
    <w:rsid w:val="00D61B49"/>
    <w:rsid w:val="00D62B0F"/>
    <w:rsid w:val="00D633E7"/>
    <w:rsid w:val="00D6371F"/>
    <w:rsid w:val="00D64CAF"/>
    <w:rsid w:val="00D669A8"/>
    <w:rsid w:val="00D66B83"/>
    <w:rsid w:val="00D71014"/>
    <w:rsid w:val="00D7134F"/>
    <w:rsid w:val="00D71A0B"/>
    <w:rsid w:val="00D71F4B"/>
    <w:rsid w:val="00D723A9"/>
    <w:rsid w:val="00D72D03"/>
    <w:rsid w:val="00D74E12"/>
    <w:rsid w:val="00D751C6"/>
    <w:rsid w:val="00D75EB7"/>
    <w:rsid w:val="00D76C30"/>
    <w:rsid w:val="00D76D46"/>
    <w:rsid w:val="00D81604"/>
    <w:rsid w:val="00D82D1F"/>
    <w:rsid w:val="00D845A9"/>
    <w:rsid w:val="00D84838"/>
    <w:rsid w:val="00D90B56"/>
    <w:rsid w:val="00D9107D"/>
    <w:rsid w:val="00D92248"/>
    <w:rsid w:val="00D92B11"/>
    <w:rsid w:val="00D93323"/>
    <w:rsid w:val="00D93F8B"/>
    <w:rsid w:val="00D9442F"/>
    <w:rsid w:val="00D955CD"/>
    <w:rsid w:val="00D95DC5"/>
    <w:rsid w:val="00D96691"/>
    <w:rsid w:val="00D9755F"/>
    <w:rsid w:val="00D97E8F"/>
    <w:rsid w:val="00DA0318"/>
    <w:rsid w:val="00DA0D19"/>
    <w:rsid w:val="00DA1751"/>
    <w:rsid w:val="00DA1B59"/>
    <w:rsid w:val="00DA4689"/>
    <w:rsid w:val="00DA62B9"/>
    <w:rsid w:val="00DA6692"/>
    <w:rsid w:val="00DB004E"/>
    <w:rsid w:val="00DB0399"/>
    <w:rsid w:val="00DB0C0C"/>
    <w:rsid w:val="00DB20AC"/>
    <w:rsid w:val="00DB2607"/>
    <w:rsid w:val="00DB3781"/>
    <w:rsid w:val="00DB4A39"/>
    <w:rsid w:val="00DB5FED"/>
    <w:rsid w:val="00DB63EA"/>
    <w:rsid w:val="00DB662C"/>
    <w:rsid w:val="00DB6E09"/>
    <w:rsid w:val="00DB7638"/>
    <w:rsid w:val="00DC0ADA"/>
    <w:rsid w:val="00DC0FC3"/>
    <w:rsid w:val="00DC2025"/>
    <w:rsid w:val="00DC251C"/>
    <w:rsid w:val="00DC34B0"/>
    <w:rsid w:val="00DC3591"/>
    <w:rsid w:val="00DC3E14"/>
    <w:rsid w:val="00DC4361"/>
    <w:rsid w:val="00DC4F3F"/>
    <w:rsid w:val="00DC4FA8"/>
    <w:rsid w:val="00DC5232"/>
    <w:rsid w:val="00DC544A"/>
    <w:rsid w:val="00DC54DD"/>
    <w:rsid w:val="00DC5770"/>
    <w:rsid w:val="00DC5F1E"/>
    <w:rsid w:val="00DC67C1"/>
    <w:rsid w:val="00DD0C2A"/>
    <w:rsid w:val="00DD1599"/>
    <w:rsid w:val="00DD25AF"/>
    <w:rsid w:val="00DD3701"/>
    <w:rsid w:val="00DD3EE3"/>
    <w:rsid w:val="00DD4164"/>
    <w:rsid w:val="00DD46BE"/>
    <w:rsid w:val="00DD49A9"/>
    <w:rsid w:val="00DD4D76"/>
    <w:rsid w:val="00DD4E97"/>
    <w:rsid w:val="00DD566B"/>
    <w:rsid w:val="00DD60DE"/>
    <w:rsid w:val="00DD64FB"/>
    <w:rsid w:val="00DD6F0C"/>
    <w:rsid w:val="00DD7CF3"/>
    <w:rsid w:val="00DD7F96"/>
    <w:rsid w:val="00DE1B4D"/>
    <w:rsid w:val="00DE224F"/>
    <w:rsid w:val="00DE256F"/>
    <w:rsid w:val="00DE2974"/>
    <w:rsid w:val="00DE3A17"/>
    <w:rsid w:val="00DE3A7D"/>
    <w:rsid w:val="00DE454B"/>
    <w:rsid w:val="00DE47B2"/>
    <w:rsid w:val="00DE4B75"/>
    <w:rsid w:val="00DE58BF"/>
    <w:rsid w:val="00DE5BE9"/>
    <w:rsid w:val="00DE6C3E"/>
    <w:rsid w:val="00DE6F2D"/>
    <w:rsid w:val="00DE6FD0"/>
    <w:rsid w:val="00DF1A10"/>
    <w:rsid w:val="00DF2DE4"/>
    <w:rsid w:val="00DF2ECA"/>
    <w:rsid w:val="00DF33A7"/>
    <w:rsid w:val="00DF348D"/>
    <w:rsid w:val="00DF52EA"/>
    <w:rsid w:val="00DF5B26"/>
    <w:rsid w:val="00DF66D6"/>
    <w:rsid w:val="00DF68D0"/>
    <w:rsid w:val="00DF6D56"/>
    <w:rsid w:val="00DF781E"/>
    <w:rsid w:val="00DF7F21"/>
    <w:rsid w:val="00E01C4F"/>
    <w:rsid w:val="00E01C9B"/>
    <w:rsid w:val="00E0237A"/>
    <w:rsid w:val="00E02E6B"/>
    <w:rsid w:val="00E034ED"/>
    <w:rsid w:val="00E03FFB"/>
    <w:rsid w:val="00E04635"/>
    <w:rsid w:val="00E04C10"/>
    <w:rsid w:val="00E0519E"/>
    <w:rsid w:val="00E052C3"/>
    <w:rsid w:val="00E05B11"/>
    <w:rsid w:val="00E060BD"/>
    <w:rsid w:val="00E06479"/>
    <w:rsid w:val="00E06965"/>
    <w:rsid w:val="00E06E7B"/>
    <w:rsid w:val="00E073DF"/>
    <w:rsid w:val="00E102E5"/>
    <w:rsid w:val="00E103E1"/>
    <w:rsid w:val="00E10B04"/>
    <w:rsid w:val="00E10B9A"/>
    <w:rsid w:val="00E11C4B"/>
    <w:rsid w:val="00E11F68"/>
    <w:rsid w:val="00E11FDA"/>
    <w:rsid w:val="00E12C95"/>
    <w:rsid w:val="00E13BBB"/>
    <w:rsid w:val="00E1459C"/>
    <w:rsid w:val="00E15542"/>
    <w:rsid w:val="00E15B9D"/>
    <w:rsid w:val="00E16601"/>
    <w:rsid w:val="00E17235"/>
    <w:rsid w:val="00E1763F"/>
    <w:rsid w:val="00E17AAF"/>
    <w:rsid w:val="00E20AFA"/>
    <w:rsid w:val="00E21CD1"/>
    <w:rsid w:val="00E21DE4"/>
    <w:rsid w:val="00E22919"/>
    <w:rsid w:val="00E24B6B"/>
    <w:rsid w:val="00E26371"/>
    <w:rsid w:val="00E26423"/>
    <w:rsid w:val="00E26A1F"/>
    <w:rsid w:val="00E270A3"/>
    <w:rsid w:val="00E271D6"/>
    <w:rsid w:val="00E27CB3"/>
    <w:rsid w:val="00E309E1"/>
    <w:rsid w:val="00E30DB2"/>
    <w:rsid w:val="00E32C05"/>
    <w:rsid w:val="00E32FA1"/>
    <w:rsid w:val="00E3331C"/>
    <w:rsid w:val="00E33453"/>
    <w:rsid w:val="00E341F1"/>
    <w:rsid w:val="00E34C9B"/>
    <w:rsid w:val="00E36AC8"/>
    <w:rsid w:val="00E3715E"/>
    <w:rsid w:val="00E4037D"/>
    <w:rsid w:val="00E423C7"/>
    <w:rsid w:val="00E42BDB"/>
    <w:rsid w:val="00E43149"/>
    <w:rsid w:val="00E438B9"/>
    <w:rsid w:val="00E43AF3"/>
    <w:rsid w:val="00E44E16"/>
    <w:rsid w:val="00E45055"/>
    <w:rsid w:val="00E45211"/>
    <w:rsid w:val="00E45400"/>
    <w:rsid w:val="00E4653F"/>
    <w:rsid w:val="00E47885"/>
    <w:rsid w:val="00E47EAF"/>
    <w:rsid w:val="00E509BA"/>
    <w:rsid w:val="00E50E3C"/>
    <w:rsid w:val="00E50F14"/>
    <w:rsid w:val="00E51ECA"/>
    <w:rsid w:val="00E527A0"/>
    <w:rsid w:val="00E53AF4"/>
    <w:rsid w:val="00E544A8"/>
    <w:rsid w:val="00E54507"/>
    <w:rsid w:val="00E54660"/>
    <w:rsid w:val="00E5550F"/>
    <w:rsid w:val="00E55B2E"/>
    <w:rsid w:val="00E56135"/>
    <w:rsid w:val="00E56B55"/>
    <w:rsid w:val="00E57132"/>
    <w:rsid w:val="00E606A9"/>
    <w:rsid w:val="00E60BD9"/>
    <w:rsid w:val="00E60DB0"/>
    <w:rsid w:val="00E612ED"/>
    <w:rsid w:val="00E61C90"/>
    <w:rsid w:val="00E646FE"/>
    <w:rsid w:val="00E65146"/>
    <w:rsid w:val="00E65348"/>
    <w:rsid w:val="00E6564F"/>
    <w:rsid w:val="00E6582B"/>
    <w:rsid w:val="00E66349"/>
    <w:rsid w:val="00E67043"/>
    <w:rsid w:val="00E702E2"/>
    <w:rsid w:val="00E707A4"/>
    <w:rsid w:val="00E7085C"/>
    <w:rsid w:val="00E71798"/>
    <w:rsid w:val="00E71C4B"/>
    <w:rsid w:val="00E72F59"/>
    <w:rsid w:val="00E730D3"/>
    <w:rsid w:val="00E73323"/>
    <w:rsid w:val="00E7437D"/>
    <w:rsid w:val="00E748AA"/>
    <w:rsid w:val="00E75156"/>
    <w:rsid w:val="00E752ED"/>
    <w:rsid w:val="00E7580E"/>
    <w:rsid w:val="00E76104"/>
    <w:rsid w:val="00E7686E"/>
    <w:rsid w:val="00E76BAF"/>
    <w:rsid w:val="00E77CAF"/>
    <w:rsid w:val="00E77DCB"/>
    <w:rsid w:val="00E80792"/>
    <w:rsid w:val="00E823F2"/>
    <w:rsid w:val="00E82FCE"/>
    <w:rsid w:val="00E83353"/>
    <w:rsid w:val="00E84198"/>
    <w:rsid w:val="00E846F4"/>
    <w:rsid w:val="00E84EF0"/>
    <w:rsid w:val="00E85096"/>
    <w:rsid w:val="00E8697F"/>
    <w:rsid w:val="00E86A64"/>
    <w:rsid w:val="00E86C19"/>
    <w:rsid w:val="00E87093"/>
    <w:rsid w:val="00E900F1"/>
    <w:rsid w:val="00E9038E"/>
    <w:rsid w:val="00E91230"/>
    <w:rsid w:val="00E91404"/>
    <w:rsid w:val="00E9140D"/>
    <w:rsid w:val="00E9163E"/>
    <w:rsid w:val="00E91AB0"/>
    <w:rsid w:val="00E92261"/>
    <w:rsid w:val="00E928FE"/>
    <w:rsid w:val="00E92B28"/>
    <w:rsid w:val="00E93FB6"/>
    <w:rsid w:val="00E94BEF"/>
    <w:rsid w:val="00E961CF"/>
    <w:rsid w:val="00E976A0"/>
    <w:rsid w:val="00E978F6"/>
    <w:rsid w:val="00E97D9A"/>
    <w:rsid w:val="00EA0E85"/>
    <w:rsid w:val="00EA1D3C"/>
    <w:rsid w:val="00EA2226"/>
    <w:rsid w:val="00EA294C"/>
    <w:rsid w:val="00EA2BB1"/>
    <w:rsid w:val="00EA2FD5"/>
    <w:rsid w:val="00EA3715"/>
    <w:rsid w:val="00EA3874"/>
    <w:rsid w:val="00EA48EF"/>
    <w:rsid w:val="00EA4CE4"/>
    <w:rsid w:val="00EA577B"/>
    <w:rsid w:val="00EA6CED"/>
    <w:rsid w:val="00EA7805"/>
    <w:rsid w:val="00EB0BD7"/>
    <w:rsid w:val="00EB0EB3"/>
    <w:rsid w:val="00EB39D9"/>
    <w:rsid w:val="00EB3AB4"/>
    <w:rsid w:val="00EB5792"/>
    <w:rsid w:val="00EB587E"/>
    <w:rsid w:val="00EB636E"/>
    <w:rsid w:val="00EC0E6A"/>
    <w:rsid w:val="00EC1B4F"/>
    <w:rsid w:val="00EC1CAC"/>
    <w:rsid w:val="00EC34C9"/>
    <w:rsid w:val="00EC5618"/>
    <w:rsid w:val="00EC67CA"/>
    <w:rsid w:val="00EC7E34"/>
    <w:rsid w:val="00ED0946"/>
    <w:rsid w:val="00ED26B0"/>
    <w:rsid w:val="00ED27D6"/>
    <w:rsid w:val="00ED30E6"/>
    <w:rsid w:val="00ED3A84"/>
    <w:rsid w:val="00ED404A"/>
    <w:rsid w:val="00ED5CD2"/>
    <w:rsid w:val="00ED6563"/>
    <w:rsid w:val="00ED68FE"/>
    <w:rsid w:val="00ED778D"/>
    <w:rsid w:val="00ED7CC5"/>
    <w:rsid w:val="00EE026B"/>
    <w:rsid w:val="00EE03DB"/>
    <w:rsid w:val="00EE1468"/>
    <w:rsid w:val="00EE20E6"/>
    <w:rsid w:val="00EE249A"/>
    <w:rsid w:val="00EE2AA4"/>
    <w:rsid w:val="00EE3652"/>
    <w:rsid w:val="00EE3C3A"/>
    <w:rsid w:val="00EE4246"/>
    <w:rsid w:val="00EE49E9"/>
    <w:rsid w:val="00EE5C47"/>
    <w:rsid w:val="00EE5EE4"/>
    <w:rsid w:val="00EE706A"/>
    <w:rsid w:val="00EE72A1"/>
    <w:rsid w:val="00EE7CE1"/>
    <w:rsid w:val="00EF0004"/>
    <w:rsid w:val="00EF00A1"/>
    <w:rsid w:val="00EF00C7"/>
    <w:rsid w:val="00EF0F21"/>
    <w:rsid w:val="00EF130F"/>
    <w:rsid w:val="00EF1CBA"/>
    <w:rsid w:val="00EF2FD7"/>
    <w:rsid w:val="00EF32C9"/>
    <w:rsid w:val="00EF4E05"/>
    <w:rsid w:val="00EF5032"/>
    <w:rsid w:val="00EF5122"/>
    <w:rsid w:val="00EF57E4"/>
    <w:rsid w:val="00EF644A"/>
    <w:rsid w:val="00EF6567"/>
    <w:rsid w:val="00EF70A9"/>
    <w:rsid w:val="00EF71A6"/>
    <w:rsid w:val="00EF7486"/>
    <w:rsid w:val="00EF78D6"/>
    <w:rsid w:val="00F0072B"/>
    <w:rsid w:val="00F015ED"/>
    <w:rsid w:val="00F01D1A"/>
    <w:rsid w:val="00F020FD"/>
    <w:rsid w:val="00F0554D"/>
    <w:rsid w:val="00F06358"/>
    <w:rsid w:val="00F07625"/>
    <w:rsid w:val="00F11C5B"/>
    <w:rsid w:val="00F139D5"/>
    <w:rsid w:val="00F156CF"/>
    <w:rsid w:val="00F15A63"/>
    <w:rsid w:val="00F16572"/>
    <w:rsid w:val="00F16B67"/>
    <w:rsid w:val="00F16F4B"/>
    <w:rsid w:val="00F21394"/>
    <w:rsid w:val="00F21BE2"/>
    <w:rsid w:val="00F236B4"/>
    <w:rsid w:val="00F238E6"/>
    <w:rsid w:val="00F23911"/>
    <w:rsid w:val="00F2392A"/>
    <w:rsid w:val="00F25018"/>
    <w:rsid w:val="00F265FE"/>
    <w:rsid w:val="00F26A83"/>
    <w:rsid w:val="00F26D75"/>
    <w:rsid w:val="00F26F97"/>
    <w:rsid w:val="00F27095"/>
    <w:rsid w:val="00F27758"/>
    <w:rsid w:val="00F306D9"/>
    <w:rsid w:val="00F30C00"/>
    <w:rsid w:val="00F3140A"/>
    <w:rsid w:val="00F3166D"/>
    <w:rsid w:val="00F3232E"/>
    <w:rsid w:val="00F329E8"/>
    <w:rsid w:val="00F3320A"/>
    <w:rsid w:val="00F34A2B"/>
    <w:rsid w:val="00F34CC8"/>
    <w:rsid w:val="00F3541E"/>
    <w:rsid w:val="00F355FA"/>
    <w:rsid w:val="00F35641"/>
    <w:rsid w:val="00F35C76"/>
    <w:rsid w:val="00F36E10"/>
    <w:rsid w:val="00F370D8"/>
    <w:rsid w:val="00F3749D"/>
    <w:rsid w:val="00F37A6F"/>
    <w:rsid w:val="00F41076"/>
    <w:rsid w:val="00F4177D"/>
    <w:rsid w:val="00F41BAC"/>
    <w:rsid w:val="00F41EF4"/>
    <w:rsid w:val="00F42F03"/>
    <w:rsid w:val="00F43329"/>
    <w:rsid w:val="00F44BEE"/>
    <w:rsid w:val="00F4505E"/>
    <w:rsid w:val="00F471CD"/>
    <w:rsid w:val="00F50890"/>
    <w:rsid w:val="00F50AA5"/>
    <w:rsid w:val="00F53359"/>
    <w:rsid w:val="00F542D1"/>
    <w:rsid w:val="00F54D21"/>
    <w:rsid w:val="00F54D23"/>
    <w:rsid w:val="00F55CCD"/>
    <w:rsid w:val="00F57204"/>
    <w:rsid w:val="00F574E8"/>
    <w:rsid w:val="00F57FFD"/>
    <w:rsid w:val="00F6101B"/>
    <w:rsid w:val="00F61EF0"/>
    <w:rsid w:val="00F62092"/>
    <w:rsid w:val="00F6446E"/>
    <w:rsid w:val="00F65398"/>
    <w:rsid w:val="00F6683B"/>
    <w:rsid w:val="00F66BAC"/>
    <w:rsid w:val="00F67A97"/>
    <w:rsid w:val="00F70DD6"/>
    <w:rsid w:val="00F741E0"/>
    <w:rsid w:val="00F743CE"/>
    <w:rsid w:val="00F74AC1"/>
    <w:rsid w:val="00F7514C"/>
    <w:rsid w:val="00F76CBD"/>
    <w:rsid w:val="00F76E18"/>
    <w:rsid w:val="00F80419"/>
    <w:rsid w:val="00F806DD"/>
    <w:rsid w:val="00F80820"/>
    <w:rsid w:val="00F8131D"/>
    <w:rsid w:val="00F824D9"/>
    <w:rsid w:val="00F828F8"/>
    <w:rsid w:val="00F82AA2"/>
    <w:rsid w:val="00F8300C"/>
    <w:rsid w:val="00F83139"/>
    <w:rsid w:val="00F8322D"/>
    <w:rsid w:val="00F83C01"/>
    <w:rsid w:val="00F83DE5"/>
    <w:rsid w:val="00F84668"/>
    <w:rsid w:val="00F84952"/>
    <w:rsid w:val="00F85ECE"/>
    <w:rsid w:val="00F86071"/>
    <w:rsid w:val="00F866F8"/>
    <w:rsid w:val="00F86C43"/>
    <w:rsid w:val="00F87ABE"/>
    <w:rsid w:val="00F87F7B"/>
    <w:rsid w:val="00F914F2"/>
    <w:rsid w:val="00F91E6A"/>
    <w:rsid w:val="00F921AD"/>
    <w:rsid w:val="00F92365"/>
    <w:rsid w:val="00F9281B"/>
    <w:rsid w:val="00F93062"/>
    <w:rsid w:val="00F935B4"/>
    <w:rsid w:val="00F942DA"/>
    <w:rsid w:val="00F949D4"/>
    <w:rsid w:val="00F94B00"/>
    <w:rsid w:val="00F94DEB"/>
    <w:rsid w:val="00F94EDC"/>
    <w:rsid w:val="00F95828"/>
    <w:rsid w:val="00F96C1F"/>
    <w:rsid w:val="00F97659"/>
    <w:rsid w:val="00FA03B4"/>
    <w:rsid w:val="00FA12F9"/>
    <w:rsid w:val="00FA1546"/>
    <w:rsid w:val="00FA2A2A"/>
    <w:rsid w:val="00FA35F0"/>
    <w:rsid w:val="00FA3CD6"/>
    <w:rsid w:val="00FA3DED"/>
    <w:rsid w:val="00FA4994"/>
    <w:rsid w:val="00FA60AA"/>
    <w:rsid w:val="00FA73E8"/>
    <w:rsid w:val="00FB0D3A"/>
    <w:rsid w:val="00FB2DCC"/>
    <w:rsid w:val="00FB2DDF"/>
    <w:rsid w:val="00FB3088"/>
    <w:rsid w:val="00FB349D"/>
    <w:rsid w:val="00FB3845"/>
    <w:rsid w:val="00FB3AAC"/>
    <w:rsid w:val="00FB4730"/>
    <w:rsid w:val="00FB4CFB"/>
    <w:rsid w:val="00FB5DA6"/>
    <w:rsid w:val="00FB5DC9"/>
    <w:rsid w:val="00FB74D9"/>
    <w:rsid w:val="00FB7976"/>
    <w:rsid w:val="00FC05C4"/>
    <w:rsid w:val="00FC070C"/>
    <w:rsid w:val="00FC0CAD"/>
    <w:rsid w:val="00FC1AC4"/>
    <w:rsid w:val="00FC27A4"/>
    <w:rsid w:val="00FC2CB8"/>
    <w:rsid w:val="00FC2F1A"/>
    <w:rsid w:val="00FC3681"/>
    <w:rsid w:val="00FC3905"/>
    <w:rsid w:val="00FC3E7D"/>
    <w:rsid w:val="00FC3F72"/>
    <w:rsid w:val="00FC4E25"/>
    <w:rsid w:val="00FC5686"/>
    <w:rsid w:val="00FC7654"/>
    <w:rsid w:val="00FC780C"/>
    <w:rsid w:val="00FD0021"/>
    <w:rsid w:val="00FD0B43"/>
    <w:rsid w:val="00FD0C9F"/>
    <w:rsid w:val="00FD0EE8"/>
    <w:rsid w:val="00FD156B"/>
    <w:rsid w:val="00FD1660"/>
    <w:rsid w:val="00FD2403"/>
    <w:rsid w:val="00FD29A9"/>
    <w:rsid w:val="00FD29BB"/>
    <w:rsid w:val="00FD4B30"/>
    <w:rsid w:val="00FD4BF0"/>
    <w:rsid w:val="00FD4DAD"/>
    <w:rsid w:val="00FD5022"/>
    <w:rsid w:val="00FD5E1A"/>
    <w:rsid w:val="00FD61DC"/>
    <w:rsid w:val="00FD6B54"/>
    <w:rsid w:val="00FD7D43"/>
    <w:rsid w:val="00FE0281"/>
    <w:rsid w:val="00FE09D2"/>
    <w:rsid w:val="00FE104A"/>
    <w:rsid w:val="00FE157B"/>
    <w:rsid w:val="00FE1C96"/>
    <w:rsid w:val="00FE1EBD"/>
    <w:rsid w:val="00FE1F91"/>
    <w:rsid w:val="00FE3A7B"/>
    <w:rsid w:val="00FE3DC7"/>
    <w:rsid w:val="00FE4EC5"/>
    <w:rsid w:val="00FE5B24"/>
    <w:rsid w:val="00FE68D2"/>
    <w:rsid w:val="00FE69CB"/>
    <w:rsid w:val="00FE6A41"/>
    <w:rsid w:val="00FE72F2"/>
    <w:rsid w:val="00FE76C9"/>
    <w:rsid w:val="00FE77BD"/>
    <w:rsid w:val="00FE7EBB"/>
    <w:rsid w:val="00FE7F63"/>
    <w:rsid w:val="00FF1334"/>
    <w:rsid w:val="00FF288D"/>
    <w:rsid w:val="00FF301E"/>
    <w:rsid w:val="00FF3670"/>
    <w:rsid w:val="00FF3E0A"/>
    <w:rsid w:val="00FF4C92"/>
    <w:rsid w:val="00FF4DF7"/>
    <w:rsid w:val="00FF4F88"/>
    <w:rsid w:val="00FF5A3F"/>
    <w:rsid w:val="00FF5BEE"/>
    <w:rsid w:val="00FF5E5B"/>
    <w:rsid w:val="00FF6631"/>
    <w:rsid w:val="00FF7058"/>
    <w:rsid w:val="00FF76F0"/>
    <w:rsid w:val="00FF790B"/>
    <w:rsid w:val="00FF7942"/>
    <w:rsid w:val="00FF7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E17235"/>
    <w:pPr>
      <w:spacing w:after="120"/>
    </w:pPr>
    <w:rPr>
      <w:rFonts w:eastAsiaTheme="minorEastAsia"/>
      <w:lang w:bidi="en-US"/>
    </w:rPr>
  </w:style>
  <w:style w:type="paragraph" w:styleId="Heading1">
    <w:name w:val="heading 1"/>
    <w:basedOn w:val="Normal"/>
    <w:next w:val="ppBodyText"/>
    <w:link w:val="Heading1Char"/>
    <w:qFormat/>
    <w:rsid w:val="00641A3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641A3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641A3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641A3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07D7E"/>
    <w:pPr>
      <w:keepNext/>
      <w:keepLines/>
      <w:spacing w:before="200" w:after="0"/>
      <w:outlineLvl w:val="4"/>
    </w:pPr>
    <w:rPr>
      <w:rFonts w:asciiTheme="majorHAnsi" w:eastAsiaTheme="majorEastAsia" w:hAnsiTheme="majorHAnsi" w:cstheme="majorBidi"/>
      <w:color w:val="243F60" w:themeColor="accent1" w:themeShade="7F"/>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41A3C"/>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641A3C"/>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641A3C"/>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641A3C"/>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641A3C"/>
    <w:pPr>
      <w:numPr>
        <w:ilvl w:val="1"/>
        <w:numId w:val="10"/>
      </w:numPr>
      <w:spacing w:after="120"/>
    </w:pPr>
    <w:rPr>
      <w:rFonts w:eastAsiaTheme="minorEastAsia"/>
      <w:lang w:bidi="en-US"/>
    </w:rPr>
  </w:style>
  <w:style w:type="paragraph" w:customStyle="1" w:styleId="ppBodyTextIndent">
    <w:name w:val="pp Body Text Indent"/>
    <w:basedOn w:val="ppBodyText"/>
    <w:rsid w:val="00641A3C"/>
    <w:pPr>
      <w:numPr>
        <w:ilvl w:val="2"/>
      </w:numPr>
    </w:pPr>
  </w:style>
  <w:style w:type="paragraph" w:customStyle="1" w:styleId="ppBodyTextIndent2">
    <w:name w:val="pp Body Text Indent 2"/>
    <w:basedOn w:val="ppBodyTextIndent"/>
    <w:rsid w:val="00641A3C"/>
    <w:pPr>
      <w:numPr>
        <w:ilvl w:val="3"/>
      </w:numPr>
    </w:pPr>
  </w:style>
  <w:style w:type="paragraph" w:customStyle="1" w:styleId="ppBulletList">
    <w:name w:val="pp Bullet List"/>
    <w:basedOn w:val="ppNumberList"/>
    <w:link w:val="ppBulletListChar"/>
    <w:qFormat/>
    <w:rsid w:val="00641A3C"/>
    <w:pPr>
      <w:numPr>
        <w:numId w:val="8"/>
      </w:numPr>
      <w:tabs>
        <w:tab w:val="clear" w:pos="1440"/>
      </w:tabs>
    </w:pPr>
  </w:style>
  <w:style w:type="paragraph" w:customStyle="1" w:styleId="ppBulletListIndent">
    <w:name w:val="pp Bullet List Indent"/>
    <w:basedOn w:val="ppBulletList"/>
    <w:rsid w:val="00641A3C"/>
    <w:pPr>
      <w:numPr>
        <w:ilvl w:val="2"/>
      </w:numPr>
      <w:ind w:left="1434" w:hanging="357"/>
    </w:pPr>
  </w:style>
  <w:style w:type="paragraph" w:customStyle="1" w:styleId="ppBulletListTable">
    <w:name w:val="pp Bullet List Table"/>
    <w:basedOn w:val="Normal"/>
    <w:uiPriority w:val="11"/>
    <w:rsid w:val="00641A3C"/>
    <w:pPr>
      <w:numPr>
        <w:numId w:val="1"/>
      </w:numPr>
      <w:tabs>
        <w:tab w:val="left" w:pos="403"/>
      </w:tabs>
      <w:spacing w:before="100"/>
    </w:pPr>
    <w:rPr>
      <w:sz w:val="18"/>
    </w:rPr>
  </w:style>
  <w:style w:type="paragraph" w:customStyle="1" w:styleId="ppChapterNumber">
    <w:name w:val="pp Chapter Number"/>
    <w:next w:val="Normal"/>
    <w:uiPriority w:val="14"/>
    <w:rsid w:val="00641A3C"/>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641A3C"/>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641A3C"/>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641A3C"/>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641A3C"/>
    <w:pPr>
      <w:numPr>
        <w:ilvl w:val="1"/>
        <w:numId w:val="2"/>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641A3C"/>
    <w:pPr>
      <w:numPr>
        <w:ilvl w:val="2"/>
      </w:numPr>
      <w:ind w:left="720"/>
    </w:pPr>
  </w:style>
  <w:style w:type="paragraph" w:customStyle="1" w:styleId="ppCodeIndent2">
    <w:name w:val="pp Code Indent 2"/>
    <w:basedOn w:val="ppCodeIndent"/>
    <w:rsid w:val="00641A3C"/>
    <w:pPr>
      <w:numPr>
        <w:ilvl w:val="3"/>
      </w:numPr>
    </w:pPr>
  </w:style>
  <w:style w:type="paragraph" w:customStyle="1" w:styleId="ppCodeLanguage">
    <w:name w:val="pp Code Language"/>
    <w:basedOn w:val="Normal"/>
    <w:next w:val="ppCode"/>
    <w:qFormat/>
    <w:rsid w:val="00641A3C"/>
    <w:pPr>
      <w:numPr>
        <w:ilvl w:val="1"/>
        <w:numId w:val="3"/>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641A3C"/>
    <w:pPr>
      <w:numPr>
        <w:ilvl w:val="2"/>
      </w:numPr>
      <w:ind w:left="720"/>
    </w:pPr>
  </w:style>
  <w:style w:type="paragraph" w:customStyle="1" w:styleId="ppCodeLanguageIndent2">
    <w:name w:val="pp Code Language Indent 2"/>
    <w:basedOn w:val="ppCodeLanguageIndent"/>
    <w:next w:val="ppCodeIndent2"/>
    <w:rsid w:val="00641A3C"/>
    <w:pPr>
      <w:numPr>
        <w:ilvl w:val="3"/>
      </w:numPr>
      <w:ind w:left="1440"/>
    </w:pPr>
  </w:style>
  <w:style w:type="paragraph" w:customStyle="1" w:styleId="ppCodeLanguageTable">
    <w:name w:val="pp Code Language Table"/>
    <w:basedOn w:val="ppCodeLanguage"/>
    <w:next w:val="Normal"/>
    <w:rsid w:val="00641A3C"/>
    <w:pPr>
      <w:numPr>
        <w:ilvl w:val="0"/>
        <w:numId w:val="0"/>
      </w:numPr>
    </w:pPr>
  </w:style>
  <w:style w:type="paragraph" w:customStyle="1" w:styleId="ppCodeTable">
    <w:name w:val="pp Code Table"/>
    <w:basedOn w:val="ppCode"/>
    <w:rsid w:val="00641A3C"/>
    <w:pPr>
      <w:numPr>
        <w:ilvl w:val="0"/>
        <w:numId w:val="0"/>
      </w:numPr>
    </w:pPr>
  </w:style>
  <w:style w:type="paragraph" w:customStyle="1" w:styleId="ppFigure">
    <w:name w:val="pp Figure"/>
    <w:basedOn w:val="Normal"/>
    <w:next w:val="Normal"/>
    <w:qFormat/>
    <w:rsid w:val="00641A3C"/>
    <w:pPr>
      <w:numPr>
        <w:ilvl w:val="1"/>
        <w:numId w:val="5"/>
      </w:numPr>
      <w:spacing w:after="0"/>
      <w:ind w:left="0"/>
    </w:pPr>
  </w:style>
  <w:style w:type="paragraph" w:customStyle="1" w:styleId="ppFigureCaption">
    <w:name w:val="pp Figure Caption"/>
    <w:basedOn w:val="Normal"/>
    <w:next w:val="ppBodyText"/>
    <w:qFormat/>
    <w:rsid w:val="00641A3C"/>
    <w:pPr>
      <w:numPr>
        <w:ilvl w:val="1"/>
        <w:numId w:val="4"/>
      </w:numPr>
      <w:ind w:left="0"/>
    </w:pPr>
    <w:rPr>
      <w:i/>
    </w:rPr>
  </w:style>
  <w:style w:type="paragraph" w:customStyle="1" w:styleId="ppFigureCaptionIndent">
    <w:name w:val="pp Figure Caption Indent"/>
    <w:basedOn w:val="ppFigureCaption"/>
    <w:next w:val="ppBodyTextIndent"/>
    <w:rsid w:val="00641A3C"/>
    <w:pPr>
      <w:numPr>
        <w:ilvl w:val="2"/>
      </w:numPr>
      <w:ind w:left="720"/>
    </w:pPr>
  </w:style>
  <w:style w:type="paragraph" w:customStyle="1" w:styleId="ppFigureCaptionIndent2">
    <w:name w:val="pp Figure Caption Indent 2"/>
    <w:basedOn w:val="ppFigureCaptionIndent"/>
    <w:next w:val="ppBodyTextIndent2"/>
    <w:rsid w:val="00641A3C"/>
    <w:pPr>
      <w:numPr>
        <w:ilvl w:val="3"/>
      </w:numPr>
      <w:ind w:left="1440"/>
    </w:pPr>
  </w:style>
  <w:style w:type="paragraph" w:customStyle="1" w:styleId="ppFigureIndent">
    <w:name w:val="pp Figure Indent"/>
    <w:basedOn w:val="ppFigure"/>
    <w:next w:val="Normal"/>
    <w:rsid w:val="00641A3C"/>
    <w:pPr>
      <w:numPr>
        <w:ilvl w:val="2"/>
      </w:numPr>
      <w:ind w:left="720"/>
    </w:pPr>
  </w:style>
  <w:style w:type="paragraph" w:customStyle="1" w:styleId="ppFigureIndent2">
    <w:name w:val="pp Figure Indent 2"/>
    <w:basedOn w:val="ppFigureIndent"/>
    <w:next w:val="Normal"/>
    <w:rsid w:val="00641A3C"/>
    <w:pPr>
      <w:numPr>
        <w:ilvl w:val="3"/>
      </w:numPr>
      <w:ind w:left="1440"/>
    </w:pPr>
  </w:style>
  <w:style w:type="paragraph" w:customStyle="1" w:styleId="ppFigureNumber">
    <w:name w:val="pp Figure Number"/>
    <w:basedOn w:val="Normal"/>
    <w:next w:val="ppFigureCaption"/>
    <w:rsid w:val="00641A3C"/>
    <w:pPr>
      <w:numPr>
        <w:ilvl w:val="1"/>
        <w:numId w:val="6"/>
      </w:numPr>
      <w:spacing w:after="0"/>
      <w:ind w:left="0"/>
    </w:pPr>
    <w:rPr>
      <w:b/>
    </w:rPr>
  </w:style>
  <w:style w:type="paragraph" w:customStyle="1" w:styleId="ppFigureNumberIndent">
    <w:name w:val="pp Figure Number Indent"/>
    <w:basedOn w:val="ppFigureNumber"/>
    <w:next w:val="ppFigureCaptionIndent"/>
    <w:rsid w:val="00641A3C"/>
    <w:pPr>
      <w:numPr>
        <w:ilvl w:val="2"/>
      </w:numPr>
      <w:ind w:left="720"/>
    </w:pPr>
  </w:style>
  <w:style w:type="paragraph" w:customStyle="1" w:styleId="ppFigureNumberIndent2">
    <w:name w:val="pp Figure Number Indent 2"/>
    <w:basedOn w:val="ppFigureNumberIndent"/>
    <w:next w:val="ppFigureCaptionIndent2"/>
    <w:rsid w:val="00641A3C"/>
    <w:pPr>
      <w:numPr>
        <w:ilvl w:val="3"/>
      </w:numPr>
      <w:ind w:left="1440"/>
    </w:pPr>
  </w:style>
  <w:style w:type="paragraph" w:customStyle="1" w:styleId="ppListBodyText">
    <w:name w:val="pp List Body Text"/>
    <w:basedOn w:val="Normal"/>
    <w:rsid w:val="00641A3C"/>
  </w:style>
  <w:style w:type="paragraph" w:customStyle="1" w:styleId="ppNumberList">
    <w:name w:val="pp Number List"/>
    <w:basedOn w:val="Normal"/>
    <w:link w:val="ppNumberListChar"/>
    <w:rsid w:val="00641A3C"/>
    <w:pPr>
      <w:numPr>
        <w:ilvl w:val="1"/>
        <w:numId w:val="9"/>
      </w:numPr>
      <w:tabs>
        <w:tab w:val="left" w:pos="1440"/>
      </w:tabs>
      <w:ind w:left="754" w:hanging="357"/>
    </w:pPr>
  </w:style>
  <w:style w:type="paragraph" w:customStyle="1" w:styleId="ppListEnd">
    <w:name w:val="pp List End"/>
    <w:basedOn w:val="ppNumberList"/>
    <w:next w:val="Normal"/>
    <w:rsid w:val="00641A3C"/>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link w:val="ppNoteChar"/>
    <w:qFormat/>
    <w:rsid w:val="00641A3C"/>
    <w:pPr>
      <w:numPr>
        <w:ilvl w:val="1"/>
        <w:numId w:val="7"/>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641A3C"/>
    <w:pPr>
      <w:numPr>
        <w:ilvl w:val="0"/>
        <w:numId w:val="0"/>
      </w:numPr>
    </w:pPr>
  </w:style>
  <w:style w:type="paragraph" w:customStyle="1" w:styleId="ppNoteIndent">
    <w:name w:val="pp Note Indent"/>
    <w:basedOn w:val="ppNote"/>
    <w:rsid w:val="00641A3C"/>
    <w:pPr>
      <w:numPr>
        <w:ilvl w:val="2"/>
      </w:numPr>
      <w:ind w:left="862"/>
    </w:pPr>
  </w:style>
  <w:style w:type="paragraph" w:customStyle="1" w:styleId="ppNoteIndent2">
    <w:name w:val="pp Note Indent 2"/>
    <w:basedOn w:val="ppNoteIndent"/>
    <w:rsid w:val="00641A3C"/>
    <w:pPr>
      <w:numPr>
        <w:ilvl w:val="3"/>
      </w:numPr>
      <w:ind w:left="1584"/>
    </w:pPr>
  </w:style>
  <w:style w:type="paragraph" w:customStyle="1" w:styleId="ppNumberListIndent">
    <w:name w:val="pp Number List Indent"/>
    <w:basedOn w:val="ppNumberList"/>
    <w:rsid w:val="00641A3C"/>
    <w:pPr>
      <w:numPr>
        <w:ilvl w:val="2"/>
      </w:numPr>
      <w:tabs>
        <w:tab w:val="clear" w:pos="1440"/>
        <w:tab w:val="left" w:pos="2160"/>
      </w:tabs>
      <w:ind w:left="1434" w:hanging="357"/>
    </w:pPr>
  </w:style>
  <w:style w:type="paragraph" w:customStyle="1" w:styleId="ppNumberListTable">
    <w:name w:val="pp Number List Table"/>
    <w:basedOn w:val="ppNumberList"/>
    <w:rsid w:val="00641A3C"/>
    <w:pPr>
      <w:numPr>
        <w:ilvl w:val="0"/>
        <w:numId w:val="0"/>
      </w:numPr>
      <w:tabs>
        <w:tab w:val="left" w:pos="403"/>
      </w:tabs>
    </w:pPr>
    <w:rPr>
      <w:sz w:val="18"/>
    </w:rPr>
  </w:style>
  <w:style w:type="paragraph" w:customStyle="1" w:styleId="ppProcedureStart">
    <w:name w:val="pp Procedure Start"/>
    <w:basedOn w:val="Normal"/>
    <w:next w:val="ppNumberList"/>
    <w:rsid w:val="00641A3C"/>
    <w:pPr>
      <w:spacing w:before="80" w:after="80"/>
    </w:pPr>
    <w:rPr>
      <w:rFonts w:cs="Arial"/>
      <w:b/>
      <w:szCs w:val="20"/>
    </w:rPr>
  </w:style>
  <w:style w:type="paragraph" w:customStyle="1" w:styleId="ppSection">
    <w:name w:val="pp Section"/>
    <w:basedOn w:val="Heading1"/>
    <w:next w:val="Normal"/>
    <w:rsid w:val="00641A3C"/>
    <w:rPr>
      <w:color w:val="333399"/>
    </w:rPr>
  </w:style>
  <w:style w:type="paragraph" w:customStyle="1" w:styleId="ppShowMe">
    <w:name w:val="pp Show Me"/>
    <w:basedOn w:val="Normal"/>
    <w:next w:val="ppBodyText"/>
    <w:rsid w:val="00641A3C"/>
    <w:rPr>
      <w:rFonts w:ascii="Britannic Bold" w:hAnsi="Britannic Bold"/>
      <w:color w:val="000080"/>
      <w:szCs w:val="20"/>
    </w:rPr>
  </w:style>
  <w:style w:type="table" w:customStyle="1" w:styleId="ppTableGrid">
    <w:name w:val="pp Table Grid"/>
    <w:basedOn w:val="ppTableList"/>
    <w:rsid w:val="00641A3C"/>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641A3C"/>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641A3C"/>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641A3C"/>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Normal"/>
    <w:rsid w:val="00641A3C"/>
  </w:style>
  <w:style w:type="table" w:styleId="TableGrid">
    <w:name w:val="Table Grid"/>
    <w:basedOn w:val="TableNormal"/>
    <w:rsid w:val="00641A3C"/>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41A3C"/>
    <w:rPr>
      <w:szCs w:val="20"/>
    </w:rPr>
  </w:style>
  <w:style w:type="character" w:customStyle="1" w:styleId="FootnoteTextChar">
    <w:name w:val="Footnote Text Char"/>
    <w:basedOn w:val="DefaultParagraphFont"/>
    <w:link w:val="FootnoteText"/>
    <w:uiPriority w:val="99"/>
    <w:rsid w:val="00641A3C"/>
    <w:rPr>
      <w:rFonts w:eastAsiaTheme="minorEastAsia"/>
      <w:szCs w:val="20"/>
      <w:lang w:bidi="en-US"/>
    </w:rPr>
  </w:style>
  <w:style w:type="paragraph" w:styleId="Header">
    <w:name w:val="header"/>
    <w:basedOn w:val="Normal"/>
    <w:link w:val="HeaderChar"/>
    <w:uiPriority w:val="99"/>
    <w:unhideWhenUsed/>
    <w:rsid w:val="00641A3C"/>
    <w:pPr>
      <w:tabs>
        <w:tab w:val="center" w:pos="4680"/>
        <w:tab w:val="right" w:pos="9360"/>
      </w:tabs>
    </w:pPr>
  </w:style>
  <w:style w:type="character" w:customStyle="1" w:styleId="HeaderChar">
    <w:name w:val="Header Char"/>
    <w:basedOn w:val="DefaultParagraphFont"/>
    <w:link w:val="Header"/>
    <w:uiPriority w:val="99"/>
    <w:rsid w:val="00641A3C"/>
    <w:rPr>
      <w:rFonts w:eastAsiaTheme="minorEastAsia"/>
      <w:lang w:bidi="en-US"/>
    </w:rPr>
  </w:style>
  <w:style w:type="paragraph" w:styleId="Footer">
    <w:name w:val="footer"/>
    <w:basedOn w:val="Normal"/>
    <w:link w:val="FooterChar"/>
    <w:uiPriority w:val="99"/>
    <w:unhideWhenUsed/>
    <w:rsid w:val="00641A3C"/>
    <w:pPr>
      <w:tabs>
        <w:tab w:val="center" w:pos="4680"/>
        <w:tab w:val="right" w:pos="9360"/>
      </w:tabs>
    </w:pPr>
  </w:style>
  <w:style w:type="character" w:customStyle="1" w:styleId="FooterChar">
    <w:name w:val="Footer Char"/>
    <w:basedOn w:val="DefaultParagraphFont"/>
    <w:link w:val="Footer"/>
    <w:uiPriority w:val="99"/>
    <w:rsid w:val="00641A3C"/>
    <w:rPr>
      <w:rFonts w:eastAsiaTheme="minorEastAsia"/>
      <w:lang w:bidi="en-US"/>
    </w:rPr>
  </w:style>
  <w:style w:type="character" w:customStyle="1" w:styleId="ppBulletListChar">
    <w:name w:val="pp Bullet List Char"/>
    <w:basedOn w:val="DefaultParagraphFont"/>
    <w:link w:val="ppBulletList"/>
    <w:rsid w:val="00641A3C"/>
    <w:rPr>
      <w:rFonts w:eastAsiaTheme="minorEastAsia"/>
      <w:lang w:bidi="en-US"/>
    </w:rPr>
  </w:style>
  <w:style w:type="paragraph" w:styleId="Title">
    <w:name w:val="Title"/>
    <w:basedOn w:val="Normal"/>
    <w:next w:val="Normal"/>
    <w:link w:val="TitleChar"/>
    <w:uiPriority w:val="10"/>
    <w:qFormat/>
    <w:rsid w:val="00641A3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41A3C"/>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641A3C"/>
    <w:rPr>
      <w:color w:val="808080"/>
    </w:rPr>
  </w:style>
  <w:style w:type="paragraph" w:styleId="BalloonText">
    <w:name w:val="Balloon Text"/>
    <w:basedOn w:val="Normal"/>
    <w:link w:val="BalloonTextChar"/>
    <w:uiPriority w:val="99"/>
    <w:semiHidden/>
    <w:unhideWhenUsed/>
    <w:rsid w:val="00641A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1A3C"/>
    <w:rPr>
      <w:rFonts w:ascii="Tahoma" w:eastAsiaTheme="minorEastAsia" w:hAnsi="Tahoma" w:cs="Tahoma"/>
      <w:sz w:val="16"/>
      <w:szCs w:val="16"/>
      <w:lang w:bidi="en-US"/>
    </w:rPr>
  </w:style>
  <w:style w:type="paragraph" w:styleId="Caption">
    <w:name w:val="caption"/>
    <w:basedOn w:val="Normal"/>
    <w:next w:val="Normal"/>
    <w:uiPriority w:val="35"/>
    <w:unhideWhenUsed/>
    <w:qFormat/>
    <w:rsid w:val="00641A3C"/>
    <w:pPr>
      <w:spacing w:after="200" w:line="240" w:lineRule="auto"/>
    </w:pPr>
    <w:rPr>
      <w:b/>
      <w:bCs/>
      <w:color w:val="4F81BD" w:themeColor="accent1"/>
      <w:sz w:val="18"/>
      <w:szCs w:val="18"/>
    </w:rPr>
  </w:style>
  <w:style w:type="table" w:customStyle="1" w:styleId="ppTable">
    <w:name w:val="pp Table"/>
    <w:basedOn w:val="TableNormal"/>
    <w:uiPriority w:val="99"/>
    <w:rsid w:val="00641A3C"/>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odyTextIndent3">
    <w:name w:val="pp Body Text Indent 3"/>
    <w:basedOn w:val="ppBodyTextIndent2"/>
    <w:rsid w:val="00641A3C"/>
    <w:pPr>
      <w:numPr>
        <w:ilvl w:val="4"/>
      </w:numPr>
    </w:pPr>
  </w:style>
  <w:style w:type="paragraph" w:customStyle="1" w:styleId="ppBulletListIndent2">
    <w:name w:val="pp Bullet List Indent 2"/>
    <w:basedOn w:val="ppBulletListIndent"/>
    <w:qFormat/>
    <w:rsid w:val="00641A3C"/>
    <w:pPr>
      <w:numPr>
        <w:ilvl w:val="3"/>
      </w:numPr>
      <w:ind w:left="2115" w:hanging="357"/>
    </w:pPr>
  </w:style>
  <w:style w:type="paragraph" w:customStyle="1" w:styleId="ppNumberListIndent2">
    <w:name w:val="pp Number List Indent 2"/>
    <w:basedOn w:val="ppNumberListIndent"/>
    <w:qFormat/>
    <w:rsid w:val="00641A3C"/>
    <w:pPr>
      <w:numPr>
        <w:ilvl w:val="3"/>
      </w:numPr>
      <w:ind w:left="2115" w:hanging="357"/>
    </w:pPr>
  </w:style>
  <w:style w:type="paragraph" w:customStyle="1" w:styleId="ppCodeIndent3">
    <w:name w:val="pp Code Indent 3"/>
    <w:basedOn w:val="ppCodeIndent2"/>
    <w:qFormat/>
    <w:rsid w:val="00641A3C"/>
    <w:pPr>
      <w:numPr>
        <w:ilvl w:val="4"/>
      </w:numPr>
    </w:pPr>
  </w:style>
  <w:style w:type="paragraph" w:customStyle="1" w:styleId="ppCodeLanguageIndent3">
    <w:name w:val="pp Code Language Indent 3"/>
    <w:basedOn w:val="ppCodeLanguageIndent2"/>
    <w:next w:val="ppCodeIndent3"/>
    <w:qFormat/>
    <w:rsid w:val="00641A3C"/>
    <w:pPr>
      <w:numPr>
        <w:ilvl w:val="4"/>
      </w:numPr>
    </w:pPr>
  </w:style>
  <w:style w:type="paragraph" w:customStyle="1" w:styleId="ppNoteIndent3">
    <w:name w:val="pp Note Indent 3"/>
    <w:basedOn w:val="ppNoteIndent2"/>
    <w:qFormat/>
    <w:rsid w:val="00641A3C"/>
    <w:pPr>
      <w:numPr>
        <w:ilvl w:val="4"/>
      </w:numPr>
    </w:pPr>
  </w:style>
  <w:style w:type="paragraph" w:customStyle="1" w:styleId="ppFigureIndent3">
    <w:name w:val="pp Figure Indent 3"/>
    <w:basedOn w:val="ppFigureIndent2"/>
    <w:qFormat/>
    <w:rsid w:val="00641A3C"/>
    <w:pPr>
      <w:numPr>
        <w:ilvl w:val="4"/>
      </w:numPr>
    </w:pPr>
  </w:style>
  <w:style w:type="paragraph" w:customStyle="1" w:styleId="ppFigureCaptionIndent3">
    <w:name w:val="pp Figure Caption Indent 3"/>
    <w:basedOn w:val="ppFigureCaptionIndent2"/>
    <w:qFormat/>
    <w:rsid w:val="00641A3C"/>
    <w:pPr>
      <w:numPr>
        <w:ilvl w:val="4"/>
      </w:numPr>
    </w:pPr>
  </w:style>
  <w:style w:type="paragraph" w:customStyle="1" w:styleId="ppFigureNumberIndent3">
    <w:name w:val="pp Figure Number Indent 3"/>
    <w:basedOn w:val="ppFigureNumberIndent2"/>
    <w:qFormat/>
    <w:rsid w:val="00641A3C"/>
    <w:pPr>
      <w:numPr>
        <w:ilvl w:val="4"/>
      </w:numPr>
      <w:ind w:left="2160" w:firstLine="0"/>
    </w:pPr>
  </w:style>
  <w:style w:type="paragraph" w:customStyle="1" w:styleId="HOLDescription">
    <w:name w:val="HOL Description"/>
    <w:basedOn w:val="Heading3"/>
    <w:rsid w:val="00E15B9D"/>
    <w:pPr>
      <w:pBdr>
        <w:top w:val="thinThickSmallGap" w:sz="24" w:space="1" w:color="auto"/>
      </w:pBdr>
      <w:spacing w:before="0" w:line="240" w:lineRule="auto"/>
    </w:pPr>
    <w:rPr>
      <w:rFonts w:ascii="Times New Roman" w:eastAsia="Calibri" w:hAnsi="Times New Roman"/>
      <w:b w:val="0"/>
      <w:i/>
      <w:szCs w:val="20"/>
      <w:lang w:val="en-NZ"/>
    </w:rPr>
  </w:style>
  <w:style w:type="paragraph" w:customStyle="1" w:styleId="HOLTitle1">
    <w:name w:val="HOL Title 1"/>
    <w:basedOn w:val="Normal"/>
    <w:rsid w:val="00E15B9D"/>
    <w:pPr>
      <w:spacing w:after="0" w:line="240" w:lineRule="auto"/>
    </w:pPr>
    <w:rPr>
      <w:rFonts w:ascii="Arial Black" w:eastAsia="Batang" w:hAnsi="Arial Black" w:cs="Times New Roman"/>
      <w:sz w:val="72"/>
      <w:szCs w:val="20"/>
      <w:lang w:eastAsia="ko-KR"/>
    </w:rPr>
  </w:style>
  <w:style w:type="character" w:customStyle="1" w:styleId="ppBodyTextChar">
    <w:name w:val="pp Body Text Char"/>
    <w:basedOn w:val="DefaultParagraphFont"/>
    <w:link w:val="ppBodyText"/>
    <w:locked/>
    <w:rsid w:val="00E15B9D"/>
    <w:rPr>
      <w:rFonts w:eastAsiaTheme="minorEastAsia"/>
      <w:lang w:bidi="en-US"/>
    </w:rPr>
  </w:style>
  <w:style w:type="character" w:styleId="Hyperlink">
    <w:name w:val="Hyperlink"/>
    <w:basedOn w:val="DefaultParagraphFont"/>
    <w:uiPriority w:val="99"/>
    <w:rsid w:val="00E15B9D"/>
    <w:rPr>
      <w:rFonts w:cs="Times New Roman"/>
      <w:color w:val="0000FF"/>
      <w:u w:val="single"/>
    </w:rPr>
  </w:style>
  <w:style w:type="paragraph" w:styleId="TOC1">
    <w:name w:val="toc 1"/>
    <w:basedOn w:val="Normal"/>
    <w:next w:val="Normal"/>
    <w:autoRedefine/>
    <w:uiPriority w:val="39"/>
    <w:qFormat/>
    <w:rsid w:val="00E15B9D"/>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3">
    <w:name w:val="toc 3"/>
    <w:basedOn w:val="Normal"/>
    <w:next w:val="Normal"/>
    <w:autoRedefine/>
    <w:uiPriority w:val="39"/>
    <w:unhideWhenUsed/>
    <w:rsid w:val="00E15B9D"/>
    <w:pPr>
      <w:spacing w:after="100"/>
      <w:ind w:left="440"/>
    </w:pPr>
  </w:style>
  <w:style w:type="paragraph" w:styleId="ListParagraph">
    <w:name w:val="List Paragraph"/>
    <w:basedOn w:val="Normal"/>
    <w:uiPriority w:val="34"/>
    <w:qFormat/>
    <w:rsid w:val="00F921AD"/>
    <w:pPr>
      <w:ind w:left="720"/>
      <w:contextualSpacing/>
    </w:pPr>
  </w:style>
  <w:style w:type="paragraph" w:styleId="TOC2">
    <w:name w:val="toc 2"/>
    <w:basedOn w:val="Normal"/>
    <w:next w:val="Normal"/>
    <w:autoRedefine/>
    <w:uiPriority w:val="39"/>
    <w:rsid w:val="00241357"/>
    <w:pPr>
      <w:tabs>
        <w:tab w:val="right" w:leader="dot" w:pos="9350"/>
      </w:tabs>
      <w:spacing w:before="60" w:after="60" w:line="240" w:lineRule="auto"/>
      <w:ind w:left="200"/>
    </w:pPr>
    <w:rPr>
      <w:rFonts w:eastAsia="Times New Roman" w:cs="Times New Roman"/>
      <w:noProof/>
      <w:szCs w:val="24"/>
    </w:rPr>
  </w:style>
  <w:style w:type="character" w:customStyle="1" w:styleId="ppNoteChar">
    <w:name w:val="pp Note Char"/>
    <w:basedOn w:val="DefaultParagraphFont"/>
    <w:link w:val="ppNote"/>
    <w:rsid w:val="001A339A"/>
    <w:rPr>
      <w:rFonts w:eastAsiaTheme="minorEastAsia"/>
      <w:shd w:val="clear" w:color="auto" w:fill="EAF1DD" w:themeFill="accent3" w:themeFillTint="33"/>
      <w:lang w:bidi="en-US"/>
    </w:rPr>
  </w:style>
  <w:style w:type="character" w:styleId="CommentReference">
    <w:name w:val="annotation reference"/>
    <w:basedOn w:val="DefaultParagraphFont"/>
    <w:uiPriority w:val="99"/>
    <w:semiHidden/>
    <w:unhideWhenUsed/>
    <w:rsid w:val="003C71C7"/>
    <w:rPr>
      <w:sz w:val="16"/>
      <w:szCs w:val="16"/>
    </w:rPr>
  </w:style>
  <w:style w:type="paragraph" w:styleId="CommentText">
    <w:name w:val="annotation text"/>
    <w:basedOn w:val="Normal"/>
    <w:link w:val="CommentTextChar"/>
    <w:uiPriority w:val="99"/>
    <w:semiHidden/>
    <w:unhideWhenUsed/>
    <w:rsid w:val="003C71C7"/>
    <w:pPr>
      <w:spacing w:line="240" w:lineRule="auto"/>
    </w:pPr>
    <w:rPr>
      <w:sz w:val="20"/>
      <w:szCs w:val="20"/>
    </w:rPr>
  </w:style>
  <w:style w:type="character" w:customStyle="1" w:styleId="CommentTextChar">
    <w:name w:val="Comment Text Char"/>
    <w:basedOn w:val="DefaultParagraphFont"/>
    <w:link w:val="CommentText"/>
    <w:uiPriority w:val="99"/>
    <w:semiHidden/>
    <w:rsid w:val="003C71C7"/>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3C71C7"/>
    <w:rPr>
      <w:b/>
      <w:bCs/>
    </w:rPr>
  </w:style>
  <w:style w:type="character" w:customStyle="1" w:styleId="CommentSubjectChar">
    <w:name w:val="Comment Subject Char"/>
    <w:basedOn w:val="CommentTextChar"/>
    <w:link w:val="CommentSubject"/>
    <w:uiPriority w:val="99"/>
    <w:semiHidden/>
    <w:rsid w:val="003C71C7"/>
    <w:rPr>
      <w:rFonts w:eastAsiaTheme="minorEastAsia"/>
      <w:b/>
      <w:bCs/>
      <w:sz w:val="20"/>
      <w:szCs w:val="20"/>
      <w:lang w:bidi="en-US"/>
    </w:rPr>
  </w:style>
  <w:style w:type="character" w:customStyle="1" w:styleId="ppNumberListChar">
    <w:name w:val="pp Number List Char"/>
    <w:basedOn w:val="DefaultParagraphFont"/>
    <w:link w:val="ppNumberList"/>
    <w:rsid w:val="00435164"/>
    <w:rPr>
      <w:rFonts w:eastAsiaTheme="minorEastAsia"/>
      <w:lang w:bidi="en-US"/>
    </w:rPr>
  </w:style>
  <w:style w:type="paragraph" w:customStyle="1" w:styleId="Step">
    <w:name w:val="Step"/>
    <w:basedOn w:val="Normal"/>
    <w:qFormat/>
    <w:rsid w:val="00DF1A10"/>
    <w:pPr>
      <w:numPr>
        <w:numId w:val="11"/>
      </w:numPr>
      <w:spacing w:line="240" w:lineRule="auto"/>
      <w:outlineLvl w:val="1"/>
    </w:pPr>
    <w:rPr>
      <w:rFonts w:ascii="Arial" w:eastAsia="Times New Roman" w:hAnsi="Arial" w:cs="Arial"/>
      <w:lang w:bidi="ar-SA"/>
    </w:rPr>
  </w:style>
  <w:style w:type="paragraph" w:styleId="Revision">
    <w:name w:val="Revision"/>
    <w:hidden/>
    <w:uiPriority w:val="99"/>
    <w:semiHidden/>
    <w:rsid w:val="00F76CBD"/>
    <w:pPr>
      <w:spacing w:after="0" w:line="240" w:lineRule="auto"/>
    </w:pPr>
    <w:rPr>
      <w:rFonts w:eastAsiaTheme="minorEastAsia"/>
      <w:lang w:bidi="en-US"/>
    </w:rPr>
  </w:style>
  <w:style w:type="character" w:styleId="FollowedHyperlink">
    <w:name w:val="FollowedHyperlink"/>
    <w:basedOn w:val="DefaultParagraphFont"/>
    <w:semiHidden/>
    <w:unhideWhenUsed/>
    <w:rsid w:val="00623F73"/>
    <w:rPr>
      <w:color w:val="800080" w:themeColor="followedHyperlink"/>
      <w:u w:val="single"/>
    </w:rPr>
  </w:style>
  <w:style w:type="character" w:styleId="Strong">
    <w:name w:val="Strong"/>
    <w:basedOn w:val="DefaultParagraphFont"/>
    <w:uiPriority w:val="22"/>
    <w:qFormat/>
    <w:rsid w:val="00E93FB6"/>
    <w:rPr>
      <w:b/>
      <w:bCs/>
    </w:rPr>
  </w:style>
  <w:style w:type="paragraph" w:styleId="TOC4">
    <w:name w:val="toc 4"/>
    <w:basedOn w:val="Normal"/>
    <w:next w:val="Normal"/>
    <w:autoRedefine/>
    <w:uiPriority w:val="39"/>
    <w:unhideWhenUsed/>
    <w:rsid w:val="00F57204"/>
    <w:pPr>
      <w:spacing w:after="100"/>
      <w:ind w:left="660"/>
    </w:pPr>
  </w:style>
  <w:style w:type="character" w:customStyle="1" w:styleId="Heading5Char">
    <w:name w:val="Heading 5 Char"/>
    <w:basedOn w:val="DefaultParagraphFont"/>
    <w:link w:val="Heading5"/>
    <w:uiPriority w:val="9"/>
    <w:rsid w:val="00A07D7E"/>
    <w:rPr>
      <w:rFonts w:asciiTheme="majorHAnsi" w:eastAsiaTheme="majorEastAsia" w:hAnsiTheme="majorHAnsi" w:cstheme="majorBidi"/>
      <w:color w:val="243F60" w:themeColor="accent1" w:themeShade="7F"/>
    </w:rPr>
  </w:style>
  <w:style w:type="character" w:customStyle="1" w:styleId="apple-style-span">
    <w:name w:val="apple-style-span"/>
    <w:basedOn w:val="DefaultParagraphFont"/>
    <w:rsid w:val="000305A3"/>
  </w:style>
  <w:style w:type="character" w:customStyle="1" w:styleId="apple-converted-space">
    <w:name w:val="apple-converted-space"/>
    <w:basedOn w:val="DefaultParagraphFont"/>
    <w:rsid w:val="000305A3"/>
  </w:style>
  <w:style w:type="paragraph" w:styleId="HTMLPreformatted">
    <w:name w:val="HTML Preformatted"/>
    <w:basedOn w:val="Normal"/>
    <w:link w:val="HTMLPreformattedChar"/>
    <w:uiPriority w:val="99"/>
    <w:semiHidden/>
    <w:unhideWhenUsed/>
    <w:rsid w:val="00366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3669D6"/>
    <w:rPr>
      <w:rFonts w:ascii="Courier New" w:eastAsia="Times New Roman" w:hAnsi="Courier New" w:cs="Courier New"/>
      <w:sz w:val="20"/>
      <w:szCs w:val="20"/>
    </w:rPr>
  </w:style>
  <w:style w:type="paragraph" w:styleId="NormalWeb">
    <w:name w:val="Normal (Web)"/>
    <w:basedOn w:val="Normal"/>
    <w:uiPriority w:val="99"/>
    <w:unhideWhenUsed/>
    <w:rsid w:val="001F10D2"/>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HTMLCode">
    <w:name w:val="HTML Code"/>
    <w:basedOn w:val="DefaultParagraphFont"/>
    <w:uiPriority w:val="99"/>
    <w:semiHidden/>
    <w:unhideWhenUsed/>
    <w:rsid w:val="002C45FB"/>
    <w:rPr>
      <w:rFonts w:ascii="Courier New" w:eastAsia="Times New Roman" w:hAnsi="Courier New" w:cs="Courier New"/>
      <w:sz w:val="20"/>
      <w:szCs w:val="20"/>
    </w:rPr>
  </w:style>
  <w:style w:type="character" w:styleId="Emphasis">
    <w:name w:val="Emphasis"/>
    <w:basedOn w:val="DefaultParagraphFont"/>
    <w:uiPriority w:val="20"/>
    <w:qFormat/>
    <w:rsid w:val="009D3058"/>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E17235"/>
    <w:pPr>
      <w:spacing w:after="120"/>
    </w:pPr>
    <w:rPr>
      <w:rFonts w:eastAsiaTheme="minorEastAsia"/>
      <w:lang w:bidi="en-US"/>
    </w:rPr>
  </w:style>
  <w:style w:type="paragraph" w:styleId="Heading1">
    <w:name w:val="heading 1"/>
    <w:basedOn w:val="Normal"/>
    <w:next w:val="ppBodyText"/>
    <w:link w:val="Heading1Char"/>
    <w:qFormat/>
    <w:rsid w:val="00641A3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641A3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641A3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641A3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07D7E"/>
    <w:pPr>
      <w:keepNext/>
      <w:keepLines/>
      <w:spacing w:before="200" w:after="0"/>
      <w:outlineLvl w:val="4"/>
    </w:pPr>
    <w:rPr>
      <w:rFonts w:asciiTheme="majorHAnsi" w:eastAsiaTheme="majorEastAsia" w:hAnsiTheme="majorHAnsi" w:cstheme="majorBidi"/>
      <w:color w:val="243F60" w:themeColor="accent1" w:themeShade="7F"/>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41A3C"/>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641A3C"/>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641A3C"/>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641A3C"/>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641A3C"/>
    <w:pPr>
      <w:numPr>
        <w:ilvl w:val="1"/>
        <w:numId w:val="10"/>
      </w:numPr>
      <w:spacing w:after="120"/>
    </w:pPr>
    <w:rPr>
      <w:rFonts w:eastAsiaTheme="minorEastAsia"/>
      <w:lang w:bidi="en-US"/>
    </w:rPr>
  </w:style>
  <w:style w:type="paragraph" w:customStyle="1" w:styleId="ppBodyTextIndent">
    <w:name w:val="pp Body Text Indent"/>
    <w:basedOn w:val="ppBodyText"/>
    <w:rsid w:val="00641A3C"/>
    <w:pPr>
      <w:numPr>
        <w:ilvl w:val="2"/>
      </w:numPr>
    </w:pPr>
  </w:style>
  <w:style w:type="paragraph" w:customStyle="1" w:styleId="ppBodyTextIndent2">
    <w:name w:val="pp Body Text Indent 2"/>
    <w:basedOn w:val="ppBodyTextIndent"/>
    <w:rsid w:val="00641A3C"/>
    <w:pPr>
      <w:numPr>
        <w:ilvl w:val="3"/>
      </w:numPr>
    </w:pPr>
  </w:style>
  <w:style w:type="paragraph" w:customStyle="1" w:styleId="ppBulletList">
    <w:name w:val="pp Bullet List"/>
    <w:basedOn w:val="ppNumberList"/>
    <w:link w:val="ppBulletListChar"/>
    <w:qFormat/>
    <w:rsid w:val="00641A3C"/>
    <w:pPr>
      <w:numPr>
        <w:numId w:val="8"/>
      </w:numPr>
      <w:tabs>
        <w:tab w:val="clear" w:pos="1440"/>
      </w:tabs>
    </w:pPr>
  </w:style>
  <w:style w:type="paragraph" w:customStyle="1" w:styleId="ppBulletListIndent">
    <w:name w:val="pp Bullet List Indent"/>
    <w:basedOn w:val="ppBulletList"/>
    <w:rsid w:val="00641A3C"/>
    <w:pPr>
      <w:numPr>
        <w:ilvl w:val="2"/>
      </w:numPr>
      <w:ind w:left="1434" w:hanging="357"/>
    </w:pPr>
  </w:style>
  <w:style w:type="paragraph" w:customStyle="1" w:styleId="ppBulletListTable">
    <w:name w:val="pp Bullet List Table"/>
    <w:basedOn w:val="Normal"/>
    <w:uiPriority w:val="11"/>
    <w:rsid w:val="00641A3C"/>
    <w:pPr>
      <w:numPr>
        <w:numId w:val="1"/>
      </w:numPr>
      <w:tabs>
        <w:tab w:val="left" w:pos="403"/>
      </w:tabs>
      <w:spacing w:before="100"/>
    </w:pPr>
    <w:rPr>
      <w:sz w:val="18"/>
    </w:rPr>
  </w:style>
  <w:style w:type="paragraph" w:customStyle="1" w:styleId="ppChapterNumber">
    <w:name w:val="pp Chapter Number"/>
    <w:next w:val="Normal"/>
    <w:uiPriority w:val="14"/>
    <w:rsid w:val="00641A3C"/>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641A3C"/>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641A3C"/>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641A3C"/>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641A3C"/>
    <w:pPr>
      <w:numPr>
        <w:ilvl w:val="1"/>
        <w:numId w:val="2"/>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641A3C"/>
    <w:pPr>
      <w:numPr>
        <w:ilvl w:val="2"/>
      </w:numPr>
      <w:ind w:left="720"/>
    </w:pPr>
  </w:style>
  <w:style w:type="paragraph" w:customStyle="1" w:styleId="ppCodeIndent2">
    <w:name w:val="pp Code Indent 2"/>
    <w:basedOn w:val="ppCodeIndent"/>
    <w:rsid w:val="00641A3C"/>
    <w:pPr>
      <w:numPr>
        <w:ilvl w:val="3"/>
      </w:numPr>
    </w:pPr>
  </w:style>
  <w:style w:type="paragraph" w:customStyle="1" w:styleId="ppCodeLanguage">
    <w:name w:val="pp Code Language"/>
    <w:basedOn w:val="Normal"/>
    <w:next w:val="ppCode"/>
    <w:qFormat/>
    <w:rsid w:val="00641A3C"/>
    <w:pPr>
      <w:numPr>
        <w:ilvl w:val="1"/>
        <w:numId w:val="3"/>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641A3C"/>
    <w:pPr>
      <w:numPr>
        <w:ilvl w:val="2"/>
      </w:numPr>
      <w:ind w:left="720"/>
    </w:pPr>
  </w:style>
  <w:style w:type="paragraph" w:customStyle="1" w:styleId="ppCodeLanguageIndent2">
    <w:name w:val="pp Code Language Indent 2"/>
    <w:basedOn w:val="ppCodeLanguageIndent"/>
    <w:next w:val="ppCodeIndent2"/>
    <w:rsid w:val="00641A3C"/>
    <w:pPr>
      <w:numPr>
        <w:ilvl w:val="3"/>
      </w:numPr>
      <w:ind w:left="1440"/>
    </w:pPr>
  </w:style>
  <w:style w:type="paragraph" w:customStyle="1" w:styleId="ppCodeLanguageTable">
    <w:name w:val="pp Code Language Table"/>
    <w:basedOn w:val="ppCodeLanguage"/>
    <w:next w:val="Normal"/>
    <w:rsid w:val="00641A3C"/>
    <w:pPr>
      <w:numPr>
        <w:ilvl w:val="0"/>
        <w:numId w:val="0"/>
      </w:numPr>
    </w:pPr>
  </w:style>
  <w:style w:type="paragraph" w:customStyle="1" w:styleId="ppCodeTable">
    <w:name w:val="pp Code Table"/>
    <w:basedOn w:val="ppCode"/>
    <w:rsid w:val="00641A3C"/>
    <w:pPr>
      <w:numPr>
        <w:ilvl w:val="0"/>
        <w:numId w:val="0"/>
      </w:numPr>
    </w:pPr>
  </w:style>
  <w:style w:type="paragraph" w:customStyle="1" w:styleId="ppFigure">
    <w:name w:val="pp Figure"/>
    <w:basedOn w:val="Normal"/>
    <w:next w:val="Normal"/>
    <w:qFormat/>
    <w:rsid w:val="00641A3C"/>
    <w:pPr>
      <w:numPr>
        <w:ilvl w:val="1"/>
        <w:numId w:val="5"/>
      </w:numPr>
      <w:spacing w:after="0"/>
      <w:ind w:left="0"/>
    </w:pPr>
  </w:style>
  <w:style w:type="paragraph" w:customStyle="1" w:styleId="ppFigureCaption">
    <w:name w:val="pp Figure Caption"/>
    <w:basedOn w:val="Normal"/>
    <w:next w:val="ppBodyText"/>
    <w:qFormat/>
    <w:rsid w:val="00641A3C"/>
    <w:pPr>
      <w:numPr>
        <w:ilvl w:val="1"/>
        <w:numId w:val="4"/>
      </w:numPr>
      <w:ind w:left="0"/>
    </w:pPr>
    <w:rPr>
      <w:i/>
    </w:rPr>
  </w:style>
  <w:style w:type="paragraph" w:customStyle="1" w:styleId="ppFigureCaptionIndent">
    <w:name w:val="pp Figure Caption Indent"/>
    <w:basedOn w:val="ppFigureCaption"/>
    <w:next w:val="ppBodyTextIndent"/>
    <w:rsid w:val="00641A3C"/>
    <w:pPr>
      <w:numPr>
        <w:ilvl w:val="2"/>
      </w:numPr>
      <w:ind w:left="720"/>
    </w:pPr>
  </w:style>
  <w:style w:type="paragraph" w:customStyle="1" w:styleId="ppFigureCaptionIndent2">
    <w:name w:val="pp Figure Caption Indent 2"/>
    <w:basedOn w:val="ppFigureCaptionIndent"/>
    <w:next w:val="ppBodyTextIndent2"/>
    <w:rsid w:val="00641A3C"/>
    <w:pPr>
      <w:numPr>
        <w:ilvl w:val="3"/>
      </w:numPr>
      <w:ind w:left="1440"/>
    </w:pPr>
  </w:style>
  <w:style w:type="paragraph" w:customStyle="1" w:styleId="ppFigureIndent">
    <w:name w:val="pp Figure Indent"/>
    <w:basedOn w:val="ppFigure"/>
    <w:next w:val="Normal"/>
    <w:rsid w:val="00641A3C"/>
    <w:pPr>
      <w:numPr>
        <w:ilvl w:val="2"/>
      </w:numPr>
      <w:ind w:left="720"/>
    </w:pPr>
  </w:style>
  <w:style w:type="paragraph" w:customStyle="1" w:styleId="ppFigureIndent2">
    <w:name w:val="pp Figure Indent 2"/>
    <w:basedOn w:val="ppFigureIndent"/>
    <w:next w:val="Normal"/>
    <w:rsid w:val="00641A3C"/>
    <w:pPr>
      <w:numPr>
        <w:ilvl w:val="3"/>
      </w:numPr>
      <w:ind w:left="1440"/>
    </w:pPr>
  </w:style>
  <w:style w:type="paragraph" w:customStyle="1" w:styleId="ppFigureNumber">
    <w:name w:val="pp Figure Number"/>
    <w:basedOn w:val="Normal"/>
    <w:next w:val="ppFigureCaption"/>
    <w:rsid w:val="00641A3C"/>
    <w:pPr>
      <w:numPr>
        <w:ilvl w:val="1"/>
        <w:numId w:val="6"/>
      </w:numPr>
      <w:spacing w:after="0"/>
      <w:ind w:left="0"/>
    </w:pPr>
    <w:rPr>
      <w:b/>
    </w:rPr>
  </w:style>
  <w:style w:type="paragraph" w:customStyle="1" w:styleId="ppFigureNumberIndent">
    <w:name w:val="pp Figure Number Indent"/>
    <w:basedOn w:val="ppFigureNumber"/>
    <w:next w:val="ppFigureCaptionIndent"/>
    <w:rsid w:val="00641A3C"/>
    <w:pPr>
      <w:numPr>
        <w:ilvl w:val="2"/>
      </w:numPr>
      <w:ind w:left="720"/>
    </w:pPr>
  </w:style>
  <w:style w:type="paragraph" w:customStyle="1" w:styleId="ppFigureNumberIndent2">
    <w:name w:val="pp Figure Number Indent 2"/>
    <w:basedOn w:val="ppFigureNumberIndent"/>
    <w:next w:val="ppFigureCaptionIndent2"/>
    <w:rsid w:val="00641A3C"/>
    <w:pPr>
      <w:numPr>
        <w:ilvl w:val="3"/>
      </w:numPr>
      <w:ind w:left="1440"/>
    </w:pPr>
  </w:style>
  <w:style w:type="paragraph" w:customStyle="1" w:styleId="ppListBodyText">
    <w:name w:val="pp List Body Text"/>
    <w:basedOn w:val="Normal"/>
    <w:rsid w:val="00641A3C"/>
  </w:style>
  <w:style w:type="paragraph" w:customStyle="1" w:styleId="ppNumberList">
    <w:name w:val="pp Number List"/>
    <w:basedOn w:val="Normal"/>
    <w:link w:val="ppNumberListChar"/>
    <w:rsid w:val="00641A3C"/>
    <w:pPr>
      <w:numPr>
        <w:ilvl w:val="1"/>
        <w:numId w:val="9"/>
      </w:numPr>
      <w:tabs>
        <w:tab w:val="left" w:pos="1440"/>
      </w:tabs>
      <w:ind w:left="754" w:hanging="357"/>
    </w:pPr>
  </w:style>
  <w:style w:type="paragraph" w:customStyle="1" w:styleId="ppListEnd">
    <w:name w:val="pp List End"/>
    <w:basedOn w:val="ppNumberList"/>
    <w:next w:val="Normal"/>
    <w:rsid w:val="00641A3C"/>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link w:val="ppNoteChar"/>
    <w:qFormat/>
    <w:rsid w:val="00641A3C"/>
    <w:pPr>
      <w:numPr>
        <w:ilvl w:val="1"/>
        <w:numId w:val="7"/>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641A3C"/>
    <w:pPr>
      <w:numPr>
        <w:ilvl w:val="0"/>
        <w:numId w:val="0"/>
      </w:numPr>
    </w:pPr>
  </w:style>
  <w:style w:type="paragraph" w:customStyle="1" w:styleId="ppNoteIndent">
    <w:name w:val="pp Note Indent"/>
    <w:basedOn w:val="ppNote"/>
    <w:rsid w:val="00641A3C"/>
    <w:pPr>
      <w:numPr>
        <w:ilvl w:val="2"/>
      </w:numPr>
      <w:ind w:left="862"/>
    </w:pPr>
  </w:style>
  <w:style w:type="paragraph" w:customStyle="1" w:styleId="ppNoteIndent2">
    <w:name w:val="pp Note Indent 2"/>
    <w:basedOn w:val="ppNoteIndent"/>
    <w:rsid w:val="00641A3C"/>
    <w:pPr>
      <w:numPr>
        <w:ilvl w:val="3"/>
      </w:numPr>
      <w:ind w:left="1584"/>
    </w:pPr>
  </w:style>
  <w:style w:type="paragraph" w:customStyle="1" w:styleId="ppNumberListIndent">
    <w:name w:val="pp Number List Indent"/>
    <w:basedOn w:val="ppNumberList"/>
    <w:rsid w:val="00641A3C"/>
    <w:pPr>
      <w:numPr>
        <w:ilvl w:val="2"/>
      </w:numPr>
      <w:tabs>
        <w:tab w:val="clear" w:pos="1440"/>
        <w:tab w:val="left" w:pos="2160"/>
      </w:tabs>
      <w:ind w:left="1434" w:hanging="357"/>
    </w:pPr>
  </w:style>
  <w:style w:type="paragraph" w:customStyle="1" w:styleId="ppNumberListTable">
    <w:name w:val="pp Number List Table"/>
    <w:basedOn w:val="ppNumberList"/>
    <w:rsid w:val="00641A3C"/>
    <w:pPr>
      <w:numPr>
        <w:ilvl w:val="0"/>
        <w:numId w:val="0"/>
      </w:numPr>
      <w:tabs>
        <w:tab w:val="left" w:pos="403"/>
      </w:tabs>
    </w:pPr>
    <w:rPr>
      <w:sz w:val="18"/>
    </w:rPr>
  </w:style>
  <w:style w:type="paragraph" w:customStyle="1" w:styleId="ppProcedureStart">
    <w:name w:val="pp Procedure Start"/>
    <w:basedOn w:val="Normal"/>
    <w:next w:val="ppNumberList"/>
    <w:rsid w:val="00641A3C"/>
    <w:pPr>
      <w:spacing w:before="80" w:after="80"/>
    </w:pPr>
    <w:rPr>
      <w:rFonts w:cs="Arial"/>
      <w:b/>
      <w:szCs w:val="20"/>
    </w:rPr>
  </w:style>
  <w:style w:type="paragraph" w:customStyle="1" w:styleId="ppSection">
    <w:name w:val="pp Section"/>
    <w:basedOn w:val="Heading1"/>
    <w:next w:val="Normal"/>
    <w:rsid w:val="00641A3C"/>
    <w:rPr>
      <w:color w:val="333399"/>
    </w:rPr>
  </w:style>
  <w:style w:type="paragraph" w:customStyle="1" w:styleId="ppShowMe">
    <w:name w:val="pp Show Me"/>
    <w:basedOn w:val="Normal"/>
    <w:next w:val="ppBodyText"/>
    <w:rsid w:val="00641A3C"/>
    <w:rPr>
      <w:rFonts w:ascii="Britannic Bold" w:hAnsi="Britannic Bold"/>
      <w:color w:val="000080"/>
      <w:szCs w:val="20"/>
    </w:rPr>
  </w:style>
  <w:style w:type="table" w:customStyle="1" w:styleId="ppTableGrid">
    <w:name w:val="pp Table Grid"/>
    <w:basedOn w:val="ppTableList"/>
    <w:rsid w:val="00641A3C"/>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641A3C"/>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641A3C"/>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641A3C"/>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Normal"/>
    <w:rsid w:val="00641A3C"/>
  </w:style>
  <w:style w:type="table" w:styleId="TableGrid">
    <w:name w:val="Table Grid"/>
    <w:basedOn w:val="TableNormal"/>
    <w:rsid w:val="00641A3C"/>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41A3C"/>
    <w:rPr>
      <w:szCs w:val="20"/>
    </w:rPr>
  </w:style>
  <w:style w:type="character" w:customStyle="1" w:styleId="FootnoteTextChar">
    <w:name w:val="Footnote Text Char"/>
    <w:basedOn w:val="DefaultParagraphFont"/>
    <w:link w:val="FootnoteText"/>
    <w:uiPriority w:val="99"/>
    <w:rsid w:val="00641A3C"/>
    <w:rPr>
      <w:rFonts w:eastAsiaTheme="minorEastAsia"/>
      <w:szCs w:val="20"/>
      <w:lang w:bidi="en-US"/>
    </w:rPr>
  </w:style>
  <w:style w:type="paragraph" w:styleId="Header">
    <w:name w:val="header"/>
    <w:basedOn w:val="Normal"/>
    <w:link w:val="HeaderChar"/>
    <w:uiPriority w:val="99"/>
    <w:unhideWhenUsed/>
    <w:rsid w:val="00641A3C"/>
    <w:pPr>
      <w:tabs>
        <w:tab w:val="center" w:pos="4680"/>
        <w:tab w:val="right" w:pos="9360"/>
      </w:tabs>
    </w:pPr>
  </w:style>
  <w:style w:type="character" w:customStyle="1" w:styleId="HeaderChar">
    <w:name w:val="Header Char"/>
    <w:basedOn w:val="DefaultParagraphFont"/>
    <w:link w:val="Header"/>
    <w:uiPriority w:val="99"/>
    <w:rsid w:val="00641A3C"/>
    <w:rPr>
      <w:rFonts w:eastAsiaTheme="minorEastAsia"/>
      <w:lang w:bidi="en-US"/>
    </w:rPr>
  </w:style>
  <w:style w:type="paragraph" w:styleId="Footer">
    <w:name w:val="footer"/>
    <w:basedOn w:val="Normal"/>
    <w:link w:val="FooterChar"/>
    <w:uiPriority w:val="99"/>
    <w:unhideWhenUsed/>
    <w:rsid w:val="00641A3C"/>
    <w:pPr>
      <w:tabs>
        <w:tab w:val="center" w:pos="4680"/>
        <w:tab w:val="right" w:pos="9360"/>
      </w:tabs>
    </w:pPr>
  </w:style>
  <w:style w:type="character" w:customStyle="1" w:styleId="FooterChar">
    <w:name w:val="Footer Char"/>
    <w:basedOn w:val="DefaultParagraphFont"/>
    <w:link w:val="Footer"/>
    <w:uiPriority w:val="99"/>
    <w:rsid w:val="00641A3C"/>
    <w:rPr>
      <w:rFonts w:eastAsiaTheme="minorEastAsia"/>
      <w:lang w:bidi="en-US"/>
    </w:rPr>
  </w:style>
  <w:style w:type="character" w:customStyle="1" w:styleId="ppBulletListChar">
    <w:name w:val="pp Bullet List Char"/>
    <w:basedOn w:val="DefaultParagraphFont"/>
    <w:link w:val="ppBulletList"/>
    <w:rsid w:val="00641A3C"/>
    <w:rPr>
      <w:rFonts w:eastAsiaTheme="minorEastAsia"/>
      <w:lang w:bidi="en-US"/>
    </w:rPr>
  </w:style>
  <w:style w:type="paragraph" w:styleId="Title">
    <w:name w:val="Title"/>
    <w:basedOn w:val="Normal"/>
    <w:next w:val="Normal"/>
    <w:link w:val="TitleChar"/>
    <w:uiPriority w:val="10"/>
    <w:qFormat/>
    <w:rsid w:val="00641A3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41A3C"/>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641A3C"/>
    <w:rPr>
      <w:color w:val="808080"/>
    </w:rPr>
  </w:style>
  <w:style w:type="paragraph" w:styleId="BalloonText">
    <w:name w:val="Balloon Text"/>
    <w:basedOn w:val="Normal"/>
    <w:link w:val="BalloonTextChar"/>
    <w:uiPriority w:val="99"/>
    <w:semiHidden/>
    <w:unhideWhenUsed/>
    <w:rsid w:val="00641A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1A3C"/>
    <w:rPr>
      <w:rFonts w:ascii="Tahoma" w:eastAsiaTheme="minorEastAsia" w:hAnsi="Tahoma" w:cs="Tahoma"/>
      <w:sz w:val="16"/>
      <w:szCs w:val="16"/>
      <w:lang w:bidi="en-US"/>
    </w:rPr>
  </w:style>
  <w:style w:type="paragraph" w:styleId="Caption">
    <w:name w:val="caption"/>
    <w:basedOn w:val="Normal"/>
    <w:next w:val="Normal"/>
    <w:uiPriority w:val="35"/>
    <w:unhideWhenUsed/>
    <w:qFormat/>
    <w:rsid w:val="00641A3C"/>
    <w:pPr>
      <w:spacing w:after="200" w:line="240" w:lineRule="auto"/>
    </w:pPr>
    <w:rPr>
      <w:b/>
      <w:bCs/>
      <w:color w:val="4F81BD" w:themeColor="accent1"/>
      <w:sz w:val="18"/>
      <w:szCs w:val="18"/>
    </w:rPr>
  </w:style>
  <w:style w:type="table" w:customStyle="1" w:styleId="ppTable">
    <w:name w:val="pp Table"/>
    <w:basedOn w:val="TableNormal"/>
    <w:uiPriority w:val="99"/>
    <w:rsid w:val="00641A3C"/>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odyTextIndent3">
    <w:name w:val="pp Body Text Indent 3"/>
    <w:basedOn w:val="ppBodyTextIndent2"/>
    <w:rsid w:val="00641A3C"/>
    <w:pPr>
      <w:numPr>
        <w:ilvl w:val="4"/>
      </w:numPr>
    </w:pPr>
  </w:style>
  <w:style w:type="paragraph" w:customStyle="1" w:styleId="ppBulletListIndent2">
    <w:name w:val="pp Bullet List Indent 2"/>
    <w:basedOn w:val="ppBulletListIndent"/>
    <w:qFormat/>
    <w:rsid w:val="00641A3C"/>
    <w:pPr>
      <w:numPr>
        <w:ilvl w:val="3"/>
      </w:numPr>
      <w:ind w:left="2115" w:hanging="357"/>
    </w:pPr>
  </w:style>
  <w:style w:type="paragraph" w:customStyle="1" w:styleId="ppNumberListIndent2">
    <w:name w:val="pp Number List Indent 2"/>
    <w:basedOn w:val="ppNumberListIndent"/>
    <w:qFormat/>
    <w:rsid w:val="00641A3C"/>
    <w:pPr>
      <w:numPr>
        <w:ilvl w:val="3"/>
      </w:numPr>
      <w:ind w:left="2115" w:hanging="357"/>
    </w:pPr>
  </w:style>
  <w:style w:type="paragraph" w:customStyle="1" w:styleId="ppCodeIndent3">
    <w:name w:val="pp Code Indent 3"/>
    <w:basedOn w:val="ppCodeIndent2"/>
    <w:qFormat/>
    <w:rsid w:val="00641A3C"/>
    <w:pPr>
      <w:numPr>
        <w:ilvl w:val="4"/>
      </w:numPr>
    </w:pPr>
  </w:style>
  <w:style w:type="paragraph" w:customStyle="1" w:styleId="ppCodeLanguageIndent3">
    <w:name w:val="pp Code Language Indent 3"/>
    <w:basedOn w:val="ppCodeLanguageIndent2"/>
    <w:next w:val="ppCodeIndent3"/>
    <w:qFormat/>
    <w:rsid w:val="00641A3C"/>
    <w:pPr>
      <w:numPr>
        <w:ilvl w:val="4"/>
      </w:numPr>
    </w:pPr>
  </w:style>
  <w:style w:type="paragraph" w:customStyle="1" w:styleId="ppNoteIndent3">
    <w:name w:val="pp Note Indent 3"/>
    <w:basedOn w:val="ppNoteIndent2"/>
    <w:qFormat/>
    <w:rsid w:val="00641A3C"/>
    <w:pPr>
      <w:numPr>
        <w:ilvl w:val="4"/>
      </w:numPr>
    </w:pPr>
  </w:style>
  <w:style w:type="paragraph" w:customStyle="1" w:styleId="ppFigureIndent3">
    <w:name w:val="pp Figure Indent 3"/>
    <w:basedOn w:val="ppFigureIndent2"/>
    <w:qFormat/>
    <w:rsid w:val="00641A3C"/>
    <w:pPr>
      <w:numPr>
        <w:ilvl w:val="4"/>
      </w:numPr>
    </w:pPr>
  </w:style>
  <w:style w:type="paragraph" w:customStyle="1" w:styleId="ppFigureCaptionIndent3">
    <w:name w:val="pp Figure Caption Indent 3"/>
    <w:basedOn w:val="ppFigureCaptionIndent2"/>
    <w:qFormat/>
    <w:rsid w:val="00641A3C"/>
    <w:pPr>
      <w:numPr>
        <w:ilvl w:val="4"/>
      </w:numPr>
    </w:pPr>
  </w:style>
  <w:style w:type="paragraph" w:customStyle="1" w:styleId="ppFigureNumberIndent3">
    <w:name w:val="pp Figure Number Indent 3"/>
    <w:basedOn w:val="ppFigureNumberIndent2"/>
    <w:qFormat/>
    <w:rsid w:val="00641A3C"/>
    <w:pPr>
      <w:numPr>
        <w:ilvl w:val="4"/>
      </w:numPr>
      <w:ind w:left="2160" w:firstLine="0"/>
    </w:pPr>
  </w:style>
  <w:style w:type="paragraph" w:customStyle="1" w:styleId="HOLDescription">
    <w:name w:val="HOL Description"/>
    <w:basedOn w:val="Heading3"/>
    <w:rsid w:val="00E15B9D"/>
    <w:pPr>
      <w:pBdr>
        <w:top w:val="thinThickSmallGap" w:sz="24" w:space="1" w:color="auto"/>
      </w:pBdr>
      <w:spacing w:before="0" w:line="240" w:lineRule="auto"/>
    </w:pPr>
    <w:rPr>
      <w:rFonts w:ascii="Times New Roman" w:eastAsia="Calibri" w:hAnsi="Times New Roman"/>
      <w:b w:val="0"/>
      <w:i/>
      <w:szCs w:val="20"/>
      <w:lang w:val="en-NZ"/>
    </w:rPr>
  </w:style>
  <w:style w:type="paragraph" w:customStyle="1" w:styleId="HOLTitle1">
    <w:name w:val="HOL Title 1"/>
    <w:basedOn w:val="Normal"/>
    <w:rsid w:val="00E15B9D"/>
    <w:pPr>
      <w:spacing w:after="0" w:line="240" w:lineRule="auto"/>
    </w:pPr>
    <w:rPr>
      <w:rFonts w:ascii="Arial Black" w:eastAsia="Batang" w:hAnsi="Arial Black" w:cs="Times New Roman"/>
      <w:sz w:val="72"/>
      <w:szCs w:val="20"/>
      <w:lang w:eastAsia="ko-KR"/>
    </w:rPr>
  </w:style>
  <w:style w:type="character" w:customStyle="1" w:styleId="ppBodyTextChar">
    <w:name w:val="pp Body Text Char"/>
    <w:basedOn w:val="DefaultParagraphFont"/>
    <w:link w:val="ppBodyText"/>
    <w:locked/>
    <w:rsid w:val="00E15B9D"/>
    <w:rPr>
      <w:rFonts w:eastAsiaTheme="minorEastAsia"/>
      <w:lang w:bidi="en-US"/>
    </w:rPr>
  </w:style>
  <w:style w:type="character" w:styleId="Hyperlink">
    <w:name w:val="Hyperlink"/>
    <w:basedOn w:val="DefaultParagraphFont"/>
    <w:uiPriority w:val="99"/>
    <w:rsid w:val="00E15B9D"/>
    <w:rPr>
      <w:rFonts w:cs="Times New Roman"/>
      <w:color w:val="0000FF"/>
      <w:u w:val="single"/>
    </w:rPr>
  </w:style>
  <w:style w:type="paragraph" w:styleId="TOC1">
    <w:name w:val="toc 1"/>
    <w:basedOn w:val="Normal"/>
    <w:next w:val="Normal"/>
    <w:autoRedefine/>
    <w:uiPriority w:val="39"/>
    <w:qFormat/>
    <w:rsid w:val="00E15B9D"/>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3">
    <w:name w:val="toc 3"/>
    <w:basedOn w:val="Normal"/>
    <w:next w:val="Normal"/>
    <w:autoRedefine/>
    <w:uiPriority w:val="39"/>
    <w:unhideWhenUsed/>
    <w:rsid w:val="00E15B9D"/>
    <w:pPr>
      <w:spacing w:after="100"/>
      <w:ind w:left="440"/>
    </w:pPr>
  </w:style>
  <w:style w:type="paragraph" w:styleId="ListParagraph">
    <w:name w:val="List Paragraph"/>
    <w:basedOn w:val="Normal"/>
    <w:uiPriority w:val="34"/>
    <w:qFormat/>
    <w:rsid w:val="00F921AD"/>
    <w:pPr>
      <w:ind w:left="720"/>
      <w:contextualSpacing/>
    </w:pPr>
  </w:style>
  <w:style w:type="paragraph" w:styleId="TOC2">
    <w:name w:val="toc 2"/>
    <w:basedOn w:val="Normal"/>
    <w:next w:val="Normal"/>
    <w:autoRedefine/>
    <w:uiPriority w:val="39"/>
    <w:rsid w:val="00241357"/>
    <w:pPr>
      <w:tabs>
        <w:tab w:val="right" w:leader="dot" w:pos="9350"/>
      </w:tabs>
      <w:spacing w:before="60" w:after="60" w:line="240" w:lineRule="auto"/>
      <w:ind w:left="200"/>
    </w:pPr>
    <w:rPr>
      <w:rFonts w:eastAsia="Times New Roman" w:cs="Times New Roman"/>
      <w:noProof/>
      <w:szCs w:val="24"/>
    </w:rPr>
  </w:style>
  <w:style w:type="character" w:customStyle="1" w:styleId="ppNoteChar">
    <w:name w:val="pp Note Char"/>
    <w:basedOn w:val="DefaultParagraphFont"/>
    <w:link w:val="ppNote"/>
    <w:rsid w:val="001A339A"/>
    <w:rPr>
      <w:rFonts w:eastAsiaTheme="minorEastAsia"/>
      <w:shd w:val="clear" w:color="auto" w:fill="EAF1DD" w:themeFill="accent3" w:themeFillTint="33"/>
      <w:lang w:bidi="en-US"/>
    </w:rPr>
  </w:style>
  <w:style w:type="character" w:styleId="CommentReference">
    <w:name w:val="annotation reference"/>
    <w:basedOn w:val="DefaultParagraphFont"/>
    <w:uiPriority w:val="99"/>
    <w:semiHidden/>
    <w:unhideWhenUsed/>
    <w:rsid w:val="003C71C7"/>
    <w:rPr>
      <w:sz w:val="16"/>
      <w:szCs w:val="16"/>
    </w:rPr>
  </w:style>
  <w:style w:type="paragraph" w:styleId="CommentText">
    <w:name w:val="annotation text"/>
    <w:basedOn w:val="Normal"/>
    <w:link w:val="CommentTextChar"/>
    <w:uiPriority w:val="99"/>
    <w:semiHidden/>
    <w:unhideWhenUsed/>
    <w:rsid w:val="003C71C7"/>
    <w:pPr>
      <w:spacing w:line="240" w:lineRule="auto"/>
    </w:pPr>
    <w:rPr>
      <w:sz w:val="20"/>
      <w:szCs w:val="20"/>
    </w:rPr>
  </w:style>
  <w:style w:type="character" w:customStyle="1" w:styleId="CommentTextChar">
    <w:name w:val="Comment Text Char"/>
    <w:basedOn w:val="DefaultParagraphFont"/>
    <w:link w:val="CommentText"/>
    <w:uiPriority w:val="99"/>
    <w:semiHidden/>
    <w:rsid w:val="003C71C7"/>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3C71C7"/>
    <w:rPr>
      <w:b/>
      <w:bCs/>
    </w:rPr>
  </w:style>
  <w:style w:type="character" w:customStyle="1" w:styleId="CommentSubjectChar">
    <w:name w:val="Comment Subject Char"/>
    <w:basedOn w:val="CommentTextChar"/>
    <w:link w:val="CommentSubject"/>
    <w:uiPriority w:val="99"/>
    <w:semiHidden/>
    <w:rsid w:val="003C71C7"/>
    <w:rPr>
      <w:rFonts w:eastAsiaTheme="minorEastAsia"/>
      <w:b/>
      <w:bCs/>
      <w:sz w:val="20"/>
      <w:szCs w:val="20"/>
      <w:lang w:bidi="en-US"/>
    </w:rPr>
  </w:style>
  <w:style w:type="character" w:customStyle="1" w:styleId="ppNumberListChar">
    <w:name w:val="pp Number List Char"/>
    <w:basedOn w:val="DefaultParagraphFont"/>
    <w:link w:val="ppNumberList"/>
    <w:rsid w:val="00435164"/>
    <w:rPr>
      <w:rFonts w:eastAsiaTheme="minorEastAsia"/>
      <w:lang w:bidi="en-US"/>
    </w:rPr>
  </w:style>
  <w:style w:type="paragraph" w:customStyle="1" w:styleId="Step">
    <w:name w:val="Step"/>
    <w:basedOn w:val="Normal"/>
    <w:qFormat/>
    <w:rsid w:val="00DF1A10"/>
    <w:pPr>
      <w:numPr>
        <w:numId w:val="11"/>
      </w:numPr>
      <w:spacing w:line="240" w:lineRule="auto"/>
      <w:outlineLvl w:val="1"/>
    </w:pPr>
    <w:rPr>
      <w:rFonts w:ascii="Arial" w:eastAsia="Times New Roman" w:hAnsi="Arial" w:cs="Arial"/>
      <w:lang w:bidi="ar-SA"/>
    </w:rPr>
  </w:style>
  <w:style w:type="paragraph" w:styleId="Revision">
    <w:name w:val="Revision"/>
    <w:hidden/>
    <w:uiPriority w:val="99"/>
    <w:semiHidden/>
    <w:rsid w:val="00F76CBD"/>
    <w:pPr>
      <w:spacing w:after="0" w:line="240" w:lineRule="auto"/>
    </w:pPr>
    <w:rPr>
      <w:rFonts w:eastAsiaTheme="minorEastAsia"/>
      <w:lang w:bidi="en-US"/>
    </w:rPr>
  </w:style>
  <w:style w:type="character" w:styleId="FollowedHyperlink">
    <w:name w:val="FollowedHyperlink"/>
    <w:basedOn w:val="DefaultParagraphFont"/>
    <w:semiHidden/>
    <w:unhideWhenUsed/>
    <w:rsid w:val="00623F73"/>
    <w:rPr>
      <w:color w:val="800080" w:themeColor="followedHyperlink"/>
      <w:u w:val="single"/>
    </w:rPr>
  </w:style>
  <w:style w:type="character" w:styleId="Strong">
    <w:name w:val="Strong"/>
    <w:basedOn w:val="DefaultParagraphFont"/>
    <w:uiPriority w:val="22"/>
    <w:qFormat/>
    <w:rsid w:val="00E93FB6"/>
    <w:rPr>
      <w:b/>
      <w:bCs/>
    </w:rPr>
  </w:style>
  <w:style w:type="paragraph" w:styleId="TOC4">
    <w:name w:val="toc 4"/>
    <w:basedOn w:val="Normal"/>
    <w:next w:val="Normal"/>
    <w:autoRedefine/>
    <w:uiPriority w:val="39"/>
    <w:unhideWhenUsed/>
    <w:rsid w:val="00F57204"/>
    <w:pPr>
      <w:spacing w:after="100"/>
      <w:ind w:left="660"/>
    </w:pPr>
  </w:style>
  <w:style w:type="character" w:customStyle="1" w:styleId="Heading5Char">
    <w:name w:val="Heading 5 Char"/>
    <w:basedOn w:val="DefaultParagraphFont"/>
    <w:link w:val="Heading5"/>
    <w:uiPriority w:val="9"/>
    <w:rsid w:val="00A07D7E"/>
    <w:rPr>
      <w:rFonts w:asciiTheme="majorHAnsi" w:eastAsiaTheme="majorEastAsia" w:hAnsiTheme="majorHAnsi" w:cstheme="majorBidi"/>
      <w:color w:val="243F60" w:themeColor="accent1" w:themeShade="7F"/>
    </w:rPr>
  </w:style>
  <w:style w:type="character" w:customStyle="1" w:styleId="apple-style-span">
    <w:name w:val="apple-style-span"/>
    <w:basedOn w:val="DefaultParagraphFont"/>
    <w:rsid w:val="000305A3"/>
  </w:style>
  <w:style w:type="character" w:customStyle="1" w:styleId="apple-converted-space">
    <w:name w:val="apple-converted-space"/>
    <w:basedOn w:val="DefaultParagraphFont"/>
    <w:rsid w:val="000305A3"/>
  </w:style>
  <w:style w:type="paragraph" w:styleId="HTMLPreformatted">
    <w:name w:val="HTML Preformatted"/>
    <w:basedOn w:val="Normal"/>
    <w:link w:val="HTMLPreformattedChar"/>
    <w:uiPriority w:val="99"/>
    <w:semiHidden/>
    <w:unhideWhenUsed/>
    <w:rsid w:val="00366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3669D6"/>
    <w:rPr>
      <w:rFonts w:ascii="Courier New" w:eastAsia="Times New Roman" w:hAnsi="Courier New" w:cs="Courier New"/>
      <w:sz w:val="20"/>
      <w:szCs w:val="20"/>
    </w:rPr>
  </w:style>
  <w:style w:type="paragraph" w:styleId="NormalWeb">
    <w:name w:val="Normal (Web)"/>
    <w:basedOn w:val="Normal"/>
    <w:uiPriority w:val="99"/>
    <w:unhideWhenUsed/>
    <w:rsid w:val="001F10D2"/>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HTMLCode">
    <w:name w:val="HTML Code"/>
    <w:basedOn w:val="DefaultParagraphFont"/>
    <w:uiPriority w:val="99"/>
    <w:semiHidden/>
    <w:unhideWhenUsed/>
    <w:rsid w:val="002C45FB"/>
    <w:rPr>
      <w:rFonts w:ascii="Courier New" w:eastAsia="Times New Roman" w:hAnsi="Courier New" w:cs="Courier New"/>
      <w:sz w:val="20"/>
      <w:szCs w:val="20"/>
    </w:rPr>
  </w:style>
  <w:style w:type="character" w:styleId="Emphasis">
    <w:name w:val="Emphasis"/>
    <w:basedOn w:val="DefaultParagraphFont"/>
    <w:uiPriority w:val="20"/>
    <w:qFormat/>
    <w:rsid w:val="009D30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69899">
      <w:bodyDiv w:val="1"/>
      <w:marLeft w:val="0"/>
      <w:marRight w:val="0"/>
      <w:marTop w:val="0"/>
      <w:marBottom w:val="0"/>
      <w:divBdr>
        <w:top w:val="none" w:sz="0" w:space="0" w:color="auto"/>
        <w:left w:val="none" w:sz="0" w:space="0" w:color="auto"/>
        <w:bottom w:val="none" w:sz="0" w:space="0" w:color="auto"/>
        <w:right w:val="none" w:sz="0" w:space="0" w:color="auto"/>
      </w:divBdr>
    </w:div>
    <w:div w:id="40786936">
      <w:bodyDiv w:val="1"/>
      <w:marLeft w:val="0"/>
      <w:marRight w:val="0"/>
      <w:marTop w:val="0"/>
      <w:marBottom w:val="0"/>
      <w:divBdr>
        <w:top w:val="none" w:sz="0" w:space="0" w:color="auto"/>
        <w:left w:val="none" w:sz="0" w:space="0" w:color="auto"/>
        <w:bottom w:val="none" w:sz="0" w:space="0" w:color="auto"/>
        <w:right w:val="none" w:sz="0" w:space="0" w:color="auto"/>
      </w:divBdr>
    </w:div>
    <w:div w:id="63766837">
      <w:bodyDiv w:val="1"/>
      <w:marLeft w:val="0"/>
      <w:marRight w:val="0"/>
      <w:marTop w:val="0"/>
      <w:marBottom w:val="0"/>
      <w:divBdr>
        <w:top w:val="none" w:sz="0" w:space="0" w:color="auto"/>
        <w:left w:val="none" w:sz="0" w:space="0" w:color="auto"/>
        <w:bottom w:val="none" w:sz="0" w:space="0" w:color="auto"/>
        <w:right w:val="none" w:sz="0" w:space="0" w:color="auto"/>
      </w:divBdr>
    </w:div>
    <w:div w:id="142086720">
      <w:bodyDiv w:val="1"/>
      <w:marLeft w:val="0"/>
      <w:marRight w:val="0"/>
      <w:marTop w:val="0"/>
      <w:marBottom w:val="0"/>
      <w:divBdr>
        <w:top w:val="none" w:sz="0" w:space="0" w:color="auto"/>
        <w:left w:val="none" w:sz="0" w:space="0" w:color="auto"/>
        <w:bottom w:val="none" w:sz="0" w:space="0" w:color="auto"/>
        <w:right w:val="none" w:sz="0" w:space="0" w:color="auto"/>
      </w:divBdr>
    </w:div>
    <w:div w:id="155193254">
      <w:bodyDiv w:val="1"/>
      <w:marLeft w:val="0"/>
      <w:marRight w:val="0"/>
      <w:marTop w:val="0"/>
      <w:marBottom w:val="0"/>
      <w:divBdr>
        <w:top w:val="none" w:sz="0" w:space="0" w:color="auto"/>
        <w:left w:val="none" w:sz="0" w:space="0" w:color="auto"/>
        <w:bottom w:val="none" w:sz="0" w:space="0" w:color="auto"/>
        <w:right w:val="none" w:sz="0" w:space="0" w:color="auto"/>
      </w:divBdr>
    </w:div>
    <w:div w:id="336005305">
      <w:bodyDiv w:val="1"/>
      <w:marLeft w:val="0"/>
      <w:marRight w:val="0"/>
      <w:marTop w:val="0"/>
      <w:marBottom w:val="0"/>
      <w:divBdr>
        <w:top w:val="none" w:sz="0" w:space="0" w:color="auto"/>
        <w:left w:val="none" w:sz="0" w:space="0" w:color="auto"/>
        <w:bottom w:val="none" w:sz="0" w:space="0" w:color="auto"/>
        <w:right w:val="none" w:sz="0" w:space="0" w:color="auto"/>
      </w:divBdr>
    </w:div>
    <w:div w:id="352804366">
      <w:bodyDiv w:val="1"/>
      <w:marLeft w:val="0"/>
      <w:marRight w:val="0"/>
      <w:marTop w:val="0"/>
      <w:marBottom w:val="0"/>
      <w:divBdr>
        <w:top w:val="none" w:sz="0" w:space="0" w:color="auto"/>
        <w:left w:val="none" w:sz="0" w:space="0" w:color="auto"/>
        <w:bottom w:val="none" w:sz="0" w:space="0" w:color="auto"/>
        <w:right w:val="none" w:sz="0" w:space="0" w:color="auto"/>
      </w:divBdr>
    </w:div>
    <w:div w:id="372654728">
      <w:bodyDiv w:val="1"/>
      <w:marLeft w:val="0"/>
      <w:marRight w:val="0"/>
      <w:marTop w:val="0"/>
      <w:marBottom w:val="0"/>
      <w:divBdr>
        <w:top w:val="none" w:sz="0" w:space="0" w:color="auto"/>
        <w:left w:val="none" w:sz="0" w:space="0" w:color="auto"/>
        <w:bottom w:val="none" w:sz="0" w:space="0" w:color="auto"/>
        <w:right w:val="none" w:sz="0" w:space="0" w:color="auto"/>
      </w:divBdr>
    </w:div>
    <w:div w:id="380831984">
      <w:bodyDiv w:val="1"/>
      <w:marLeft w:val="0"/>
      <w:marRight w:val="0"/>
      <w:marTop w:val="0"/>
      <w:marBottom w:val="0"/>
      <w:divBdr>
        <w:top w:val="none" w:sz="0" w:space="0" w:color="auto"/>
        <w:left w:val="none" w:sz="0" w:space="0" w:color="auto"/>
        <w:bottom w:val="none" w:sz="0" w:space="0" w:color="auto"/>
        <w:right w:val="none" w:sz="0" w:space="0" w:color="auto"/>
      </w:divBdr>
    </w:div>
    <w:div w:id="551306730">
      <w:bodyDiv w:val="1"/>
      <w:marLeft w:val="0"/>
      <w:marRight w:val="0"/>
      <w:marTop w:val="0"/>
      <w:marBottom w:val="0"/>
      <w:divBdr>
        <w:top w:val="none" w:sz="0" w:space="0" w:color="auto"/>
        <w:left w:val="none" w:sz="0" w:space="0" w:color="auto"/>
        <w:bottom w:val="none" w:sz="0" w:space="0" w:color="auto"/>
        <w:right w:val="none" w:sz="0" w:space="0" w:color="auto"/>
      </w:divBdr>
    </w:div>
    <w:div w:id="631449294">
      <w:bodyDiv w:val="1"/>
      <w:marLeft w:val="0"/>
      <w:marRight w:val="0"/>
      <w:marTop w:val="0"/>
      <w:marBottom w:val="0"/>
      <w:divBdr>
        <w:top w:val="none" w:sz="0" w:space="0" w:color="auto"/>
        <w:left w:val="none" w:sz="0" w:space="0" w:color="auto"/>
        <w:bottom w:val="none" w:sz="0" w:space="0" w:color="auto"/>
        <w:right w:val="none" w:sz="0" w:space="0" w:color="auto"/>
      </w:divBdr>
    </w:div>
    <w:div w:id="674919863">
      <w:bodyDiv w:val="1"/>
      <w:marLeft w:val="0"/>
      <w:marRight w:val="0"/>
      <w:marTop w:val="0"/>
      <w:marBottom w:val="0"/>
      <w:divBdr>
        <w:top w:val="none" w:sz="0" w:space="0" w:color="auto"/>
        <w:left w:val="none" w:sz="0" w:space="0" w:color="auto"/>
        <w:bottom w:val="none" w:sz="0" w:space="0" w:color="auto"/>
        <w:right w:val="none" w:sz="0" w:space="0" w:color="auto"/>
      </w:divBdr>
    </w:div>
    <w:div w:id="707609578">
      <w:bodyDiv w:val="1"/>
      <w:marLeft w:val="0"/>
      <w:marRight w:val="0"/>
      <w:marTop w:val="0"/>
      <w:marBottom w:val="0"/>
      <w:divBdr>
        <w:top w:val="none" w:sz="0" w:space="0" w:color="auto"/>
        <w:left w:val="none" w:sz="0" w:space="0" w:color="auto"/>
        <w:bottom w:val="none" w:sz="0" w:space="0" w:color="auto"/>
        <w:right w:val="none" w:sz="0" w:space="0" w:color="auto"/>
      </w:divBdr>
    </w:div>
    <w:div w:id="804156390">
      <w:bodyDiv w:val="1"/>
      <w:marLeft w:val="0"/>
      <w:marRight w:val="0"/>
      <w:marTop w:val="0"/>
      <w:marBottom w:val="0"/>
      <w:divBdr>
        <w:top w:val="none" w:sz="0" w:space="0" w:color="auto"/>
        <w:left w:val="none" w:sz="0" w:space="0" w:color="auto"/>
        <w:bottom w:val="none" w:sz="0" w:space="0" w:color="auto"/>
        <w:right w:val="none" w:sz="0" w:space="0" w:color="auto"/>
      </w:divBdr>
    </w:div>
    <w:div w:id="840311606">
      <w:bodyDiv w:val="1"/>
      <w:marLeft w:val="0"/>
      <w:marRight w:val="0"/>
      <w:marTop w:val="0"/>
      <w:marBottom w:val="0"/>
      <w:divBdr>
        <w:top w:val="none" w:sz="0" w:space="0" w:color="auto"/>
        <w:left w:val="none" w:sz="0" w:space="0" w:color="auto"/>
        <w:bottom w:val="none" w:sz="0" w:space="0" w:color="auto"/>
        <w:right w:val="none" w:sz="0" w:space="0" w:color="auto"/>
      </w:divBdr>
    </w:div>
    <w:div w:id="840659301">
      <w:bodyDiv w:val="1"/>
      <w:marLeft w:val="0"/>
      <w:marRight w:val="0"/>
      <w:marTop w:val="0"/>
      <w:marBottom w:val="0"/>
      <w:divBdr>
        <w:top w:val="none" w:sz="0" w:space="0" w:color="auto"/>
        <w:left w:val="none" w:sz="0" w:space="0" w:color="auto"/>
        <w:bottom w:val="none" w:sz="0" w:space="0" w:color="auto"/>
        <w:right w:val="none" w:sz="0" w:space="0" w:color="auto"/>
      </w:divBdr>
    </w:div>
    <w:div w:id="953514175">
      <w:bodyDiv w:val="1"/>
      <w:marLeft w:val="0"/>
      <w:marRight w:val="0"/>
      <w:marTop w:val="0"/>
      <w:marBottom w:val="0"/>
      <w:divBdr>
        <w:top w:val="none" w:sz="0" w:space="0" w:color="auto"/>
        <w:left w:val="none" w:sz="0" w:space="0" w:color="auto"/>
        <w:bottom w:val="none" w:sz="0" w:space="0" w:color="auto"/>
        <w:right w:val="none" w:sz="0" w:space="0" w:color="auto"/>
      </w:divBdr>
    </w:div>
    <w:div w:id="955596756">
      <w:bodyDiv w:val="1"/>
      <w:marLeft w:val="0"/>
      <w:marRight w:val="0"/>
      <w:marTop w:val="0"/>
      <w:marBottom w:val="0"/>
      <w:divBdr>
        <w:top w:val="none" w:sz="0" w:space="0" w:color="auto"/>
        <w:left w:val="none" w:sz="0" w:space="0" w:color="auto"/>
        <w:bottom w:val="none" w:sz="0" w:space="0" w:color="auto"/>
        <w:right w:val="none" w:sz="0" w:space="0" w:color="auto"/>
      </w:divBdr>
    </w:div>
    <w:div w:id="982394257">
      <w:bodyDiv w:val="1"/>
      <w:marLeft w:val="0"/>
      <w:marRight w:val="0"/>
      <w:marTop w:val="0"/>
      <w:marBottom w:val="0"/>
      <w:divBdr>
        <w:top w:val="none" w:sz="0" w:space="0" w:color="auto"/>
        <w:left w:val="none" w:sz="0" w:space="0" w:color="auto"/>
        <w:bottom w:val="none" w:sz="0" w:space="0" w:color="auto"/>
        <w:right w:val="none" w:sz="0" w:space="0" w:color="auto"/>
      </w:divBdr>
    </w:div>
    <w:div w:id="1091704996">
      <w:bodyDiv w:val="1"/>
      <w:marLeft w:val="0"/>
      <w:marRight w:val="0"/>
      <w:marTop w:val="0"/>
      <w:marBottom w:val="0"/>
      <w:divBdr>
        <w:top w:val="none" w:sz="0" w:space="0" w:color="auto"/>
        <w:left w:val="none" w:sz="0" w:space="0" w:color="auto"/>
        <w:bottom w:val="none" w:sz="0" w:space="0" w:color="auto"/>
        <w:right w:val="none" w:sz="0" w:space="0" w:color="auto"/>
      </w:divBdr>
    </w:div>
    <w:div w:id="1107501775">
      <w:bodyDiv w:val="1"/>
      <w:marLeft w:val="0"/>
      <w:marRight w:val="0"/>
      <w:marTop w:val="0"/>
      <w:marBottom w:val="0"/>
      <w:divBdr>
        <w:top w:val="none" w:sz="0" w:space="0" w:color="auto"/>
        <w:left w:val="none" w:sz="0" w:space="0" w:color="auto"/>
        <w:bottom w:val="none" w:sz="0" w:space="0" w:color="auto"/>
        <w:right w:val="none" w:sz="0" w:space="0" w:color="auto"/>
      </w:divBdr>
    </w:div>
    <w:div w:id="1148322712">
      <w:bodyDiv w:val="1"/>
      <w:marLeft w:val="0"/>
      <w:marRight w:val="0"/>
      <w:marTop w:val="0"/>
      <w:marBottom w:val="0"/>
      <w:divBdr>
        <w:top w:val="none" w:sz="0" w:space="0" w:color="auto"/>
        <w:left w:val="none" w:sz="0" w:space="0" w:color="auto"/>
        <w:bottom w:val="none" w:sz="0" w:space="0" w:color="auto"/>
        <w:right w:val="none" w:sz="0" w:space="0" w:color="auto"/>
      </w:divBdr>
    </w:div>
    <w:div w:id="1233811944">
      <w:bodyDiv w:val="1"/>
      <w:marLeft w:val="0"/>
      <w:marRight w:val="0"/>
      <w:marTop w:val="0"/>
      <w:marBottom w:val="0"/>
      <w:divBdr>
        <w:top w:val="none" w:sz="0" w:space="0" w:color="auto"/>
        <w:left w:val="none" w:sz="0" w:space="0" w:color="auto"/>
        <w:bottom w:val="none" w:sz="0" w:space="0" w:color="auto"/>
        <w:right w:val="none" w:sz="0" w:space="0" w:color="auto"/>
      </w:divBdr>
    </w:div>
    <w:div w:id="1324628357">
      <w:bodyDiv w:val="1"/>
      <w:marLeft w:val="150"/>
      <w:marRight w:val="150"/>
      <w:marTop w:val="150"/>
      <w:marBottom w:val="150"/>
      <w:divBdr>
        <w:top w:val="none" w:sz="0" w:space="0" w:color="auto"/>
        <w:left w:val="none" w:sz="0" w:space="0" w:color="auto"/>
        <w:bottom w:val="none" w:sz="0" w:space="0" w:color="auto"/>
        <w:right w:val="none" w:sz="0" w:space="0" w:color="auto"/>
      </w:divBdr>
      <w:divsChild>
        <w:div w:id="799492894">
          <w:marLeft w:val="0"/>
          <w:marRight w:val="0"/>
          <w:marTop w:val="0"/>
          <w:marBottom w:val="0"/>
          <w:divBdr>
            <w:top w:val="none" w:sz="0" w:space="0" w:color="auto"/>
            <w:left w:val="none" w:sz="0" w:space="0" w:color="auto"/>
            <w:bottom w:val="none" w:sz="0" w:space="0" w:color="auto"/>
            <w:right w:val="none" w:sz="0" w:space="0" w:color="auto"/>
          </w:divBdr>
          <w:divsChild>
            <w:div w:id="873346453">
              <w:marLeft w:val="2250"/>
              <w:marRight w:val="0"/>
              <w:marTop w:val="150"/>
              <w:marBottom w:val="0"/>
              <w:divBdr>
                <w:top w:val="none" w:sz="0" w:space="0" w:color="auto"/>
                <w:left w:val="single" w:sz="6" w:space="19" w:color="CCCCCC"/>
                <w:bottom w:val="none" w:sz="0" w:space="0" w:color="auto"/>
                <w:right w:val="none" w:sz="0" w:space="0" w:color="auto"/>
              </w:divBdr>
              <w:divsChild>
                <w:div w:id="140915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334422">
      <w:bodyDiv w:val="1"/>
      <w:marLeft w:val="0"/>
      <w:marRight w:val="0"/>
      <w:marTop w:val="0"/>
      <w:marBottom w:val="0"/>
      <w:divBdr>
        <w:top w:val="none" w:sz="0" w:space="0" w:color="auto"/>
        <w:left w:val="none" w:sz="0" w:space="0" w:color="auto"/>
        <w:bottom w:val="none" w:sz="0" w:space="0" w:color="auto"/>
        <w:right w:val="none" w:sz="0" w:space="0" w:color="auto"/>
      </w:divBdr>
    </w:div>
    <w:div w:id="1395859389">
      <w:bodyDiv w:val="1"/>
      <w:marLeft w:val="0"/>
      <w:marRight w:val="0"/>
      <w:marTop w:val="0"/>
      <w:marBottom w:val="0"/>
      <w:divBdr>
        <w:top w:val="none" w:sz="0" w:space="0" w:color="auto"/>
        <w:left w:val="none" w:sz="0" w:space="0" w:color="auto"/>
        <w:bottom w:val="none" w:sz="0" w:space="0" w:color="auto"/>
        <w:right w:val="none" w:sz="0" w:space="0" w:color="auto"/>
      </w:divBdr>
      <w:divsChild>
        <w:div w:id="623006825">
          <w:marLeft w:val="0"/>
          <w:marRight w:val="0"/>
          <w:marTop w:val="0"/>
          <w:marBottom w:val="0"/>
          <w:divBdr>
            <w:top w:val="none" w:sz="0" w:space="0" w:color="auto"/>
            <w:left w:val="none" w:sz="0" w:space="0" w:color="auto"/>
            <w:bottom w:val="none" w:sz="0" w:space="0" w:color="auto"/>
            <w:right w:val="none" w:sz="0" w:space="0" w:color="auto"/>
          </w:divBdr>
          <w:divsChild>
            <w:div w:id="190293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5601">
      <w:bodyDiv w:val="1"/>
      <w:marLeft w:val="0"/>
      <w:marRight w:val="0"/>
      <w:marTop w:val="0"/>
      <w:marBottom w:val="0"/>
      <w:divBdr>
        <w:top w:val="none" w:sz="0" w:space="0" w:color="auto"/>
        <w:left w:val="none" w:sz="0" w:space="0" w:color="auto"/>
        <w:bottom w:val="none" w:sz="0" w:space="0" w:color="auto"/>
        <w:right w:val="none" w:sz="0" w:space="0" w:color="auto"/>
      </w:divBdr>
    </w:div>
    <w:div w:id="1410274898">
      <w:bodyDiv w:val="1"/>
      <w:marLeft w:val="0"/>
      <w:marRight w:val="0"/>
      <w:marTop w:val="0"/>
      <w:marBottom w:val="0"/>
      <w:divBdr>
        <w:top w:val="none" w:sz="0" w:space="0" w:color="auto"/>
        <w:left w:val="none" w:sz="0" w:space="0" w:color="auto"/>
        <w:bottom w:val="none" w:sz="0" w:space="0" w:color="auto"/>
        <w:right w:val="none" w:sz="0" w:space="0" w:color="auto"/>
      </w:divBdr>
    </w:div>
    <w:div w:id="1577590712">
      <w:bodyDiv w:val="1"/>
      <w:marLeft w:val="0"/>
      <w:marRight w:val="0"/>
      <w:marTop w:val="0"/>
      <w:marBottom w:val="0"/>
      <w:divBdr>
        <w:top w:val="none" w:sz="0" w:space="0" w:color="auto"/>
        <w:left w:val="none" w:sz="0" w:space="0" w:color="auto"/>
        <w:bottom w:val="none" w:sz="0" w:space="0" w:color="auto"/>
        <w:right w:val="none" w:sz="0" w:space="0" w:color="auto"/>
      </w:divBdr>
    </w:div>
    <w:div w:id="1579753590">
      <w:bodyDiv w:val="1"/>
      <w:marLeft w:val="0"/>
      <w:marRight w:val="0"/>
      <w:marTop w:val="0"/>
      <w:marBottom w:val="0"/>
      <w:divBdr>
        <w:top w:val="none" w:sz="0" w:space="0" w:color="auto"/>
        <w:left w:val="none" w:sz="0" w:space="0" w:color="auto"/>
        <w:bottom w:val="none" w:sz="0" w:space="0" w:color="auto"/>
        <w:right w:val="none" w:sz="0" w:space="0" w:color="auto"/>
      </w:divBdr>
    </w:div>
    <w:div w:id="1594705816">
      <w:bodyDiv w:val="1"/>
      <w:marLeft w:val="0"/>
      <w:marRight w:val="0"/>
      <w:marTop w:val="0"/>
      <w:marBottom w:val="0"/>
      <w:divBdr>
        <w:top w:val="none" w:sz="0" w:space="0" w:color="auto"/>
        <w:left w:val="none" w:sz="0" w:space="0" w:color="auto"/>
        <w:bottom w:val="none" w:sz="0" w:space="0" w:color="auto"/>
        <w:right w:val="none" w:sz="0" w:space="0" w:color="auto"/>
      </w:divBdr>
    </w:div>
    <w:div w:id="1612320037">
      <w:bodyDiv w:val="1"/>
      <w:marLeft w:val="0"/>
      <w:marRight w:val="0"/>
      <w:marTop w:val="0"/>
      <w:marBottom w:val="0"/>
      <w:divBdr>
        <w:top w:val="none" w:sz="0" w:space="0" w:color="auto"/>
        <w:left w:val="none" w:sz="0" w:space="0" w:color="auto"/>
        <w:bottom w:val="none" w:sz="0" w:space="0" w:color="auto"/>
        <w:right w:val="none" w:sz="0" w:space="0" w:color="auto"/>
      </w:divBdr>
    </w:div>
    <w:div w:id="1637177806">
      <w:bodyDiv w:val="1"/>
      <w:marLeft w:val="0"/>
      <w:marRight w:val="0"/>
      <w:marTop w:val="0"/>
      <w:marBottom w:val="0"/>
      <w:divBdr>
        <w:top w:val="none" w:sz="0" w:space="0" w:color="auto"/>
        <w:left w:val="none" w:sz="0" w:space="0" w:color="auto"/>
        <w:bottom w:val="none" w:sz="0" w:space="0" w:color="auto"/>
        <w:right w:val="none" w:sz="0" w:space="0" w:color="auto"/>
      </w:divBdr>
    </w:div>
    <w:div w:id="1652051625">
      <w:bodyDiv w:val="1"/>
      <w:marLeft w:val="0"/>
      <w:marRight w:val="0"/>
      <w:marTop w:val="0"/>
      <w:marBottom w:val="0"/>
      <w:divBdr>
        <w:top w:val="none" w:sz="0" w:space="0" w:color="auto"/>
        <w:left w:val="none" w:sz="0" w:space="0" w:color="auto"/>
        <w:bottom w:val="none" w:sz="0" w:space="0" w:color="auto"/>
        <w:right w:val="none" w:sz="0" w:space="0" w:color="auto"/>
      </w:divBdr>
    </w:div>
    <w:div w:id="1657109024">
      <w:bodyDiv w:val="1"/>
      <w:marLeft w:val="0"/>
      <w:marRight w:val="0"/>
      <w:marTop w:val="0"/>
      <w:marBottom w:val="0"/>
      <w:divBdr>
        <w:top w:val="none" w:sz="0" w:space="0" w:color="auto"/>
        <w:left w:val="none" w:sz="0" w:space="0" w:color="auto"/>
        <w:bottom w:val="none" w:sz="0" w:space="0" w:color="auto"/>
        <w:right w:val="none" w:sz="0" w:space="0" w:color="auto"/>
      </w:divBdr>
    </w:div>
    <w:div w:id="1667516812">
      <w:bodyDiv w:val="1"/>
      <w:marLeft w:val="0"/>
      <w:marRight w:val="0"/>
      <w:marTop w:val="0"/>
      <w:marBottom w:val="0"/>
      <w:divBdr>
        <w:top w:val="none" w:sz="0" w:space="0" w:color="auto"/>
        <w:left w:val="none" w:sz="0" w:space="0" w:color="auto"/>
        <w:bottom w:val="none" w:sz="0" w:space="0" w:color="auto"/>
        <w:right w:val="none" w:sz="0" w:space="0" w:color="auto"/>
      </w:divBdr>
    </w:div>
    <w:div w:id="1726250273">
      <w:bodyDiv w:val="1"/>
      <w:marLeft w:val="0"/>
      <w:marRight w:val="0"/>
      <w:marTop w:val="0"/>
      <w:marBottom w:val="0"/>
      <w:divBdr>
        <w:top w:val="none" w:sz="0" w:space="0" w:color="auto"/>
        <w:left w:val="none" w:sz="0" w:space="0" w:color="auto"/>
        <w:bottom w:val="none" w:sz="0" w:space="0" w:color="auto"/>
        <w:right w:val="none" w:sz="0" w:space="0" w:color="auto"/>
      </w:divBdr>
    </w:div>
    <w:div w:id="1728138275">
      <w:bodyDiv w:val="1"/>
      <w:marLeft w:val="0"/>
      <w:marRight w:val="0"/>
      <w:marTop w:val="0"/>
      <w:marBottom w:val="0"/>
      <w:divBdr>
        <w:top w:val="none" w:sz="0" w:space="0" w:color="auto"/>
        <w:left w:val="none" w:sz="0" w:space="0" w:color="auto"/>
        <w:bottom w:val="none" w:sz="0" w:space="0" w:color="auto"/>
        <w:right w:val="none" w:sz="0" w:space="0" w:color="auto"/>
      </w:divBdr>
    </w:div>
    <w:div w:id="1748922702">
      <w:bodyDiv w:val="1"/>
      <w:marLeft w:val="136"/>
      <w:marRight w:val="136"/>
      <w:marTop w:val="136"/>
      <w:marBottom w:val="136"/>
      <w:divBdr>
        <w:top w:val="none" w:sz="0" w:space="0" w:color="auto"/>
        <w:left w:val="none" w:sz="0" w:space="0" w:color="auto"/>
        <w:bottom w:val="none" w:sz="0" w:space="0" w:color="auto"/>
        <w:right w:val="none" w:sz="0" w:space="0" w:color="auto"/>
      </w:divBdr>
      <w:divsChild>
        <w:div w:id="914047116">
          <w:marLeft w:val="0"/>
          <w:marRight w:val="0"/>
          <w:marTop w:val="14"/>
          <w:marBottom w:val="0"/>
          <w:divBdr>
            <w:top w:val="none" w:sz="0" w:space="0" w:color="auto"/>
            <w:left w:val="none" w:sz="0" w:space="0" w:color="auto"/>
            <w:bottom w:val="none" w:sz="0" w:space="0" w:color="auto"/>
            <w:right w:val="none" w:sz="0" w:space="0" w:color="auto"/>
          </w:divBdr>
          <w:divsChild>
            <w:div w:id="1433697403">
              <w:marLeft w:val="0"/>
              <w:marRight w:val="0"/>
              <w:marTop w:val="0"/>
              <w:marBottom w:val="0"/>
              <w:divBdr>
                <w:top w:val="none" w:sz="0" w:space="0" w:color="auto"/>
                <w:left w:val="none" w:sz="0" w:space="0" w:color="auto"/>
                <w:bottom w:val="none" w:sz="0" w:space="0" w:color="auto"/>
                <w:right w:val="none" w:sz="0" w:space="0" w:color="auto"/>
              </w:divBdr>
              <w:divsChild>
                <w:div w:id="2082825328">
                  <w:marLeft w:val="0"/>
                  <w:marRight w:val="0"/>
                  <w:marTop w:val="0"/>
                  <w:marBottom w:val="0"/>
                  <w:divBdr>
                    <w:top w:val="none" w:sz="0" w:space="0" w:color="auto"/>
                    <w:left w:val="none" w:sz="0" w:space="0" w:color="auto"/>
                    <w:bottom w:val="none" w:sz="0" w:space="0" w:color="auto"/>
                    <w:right w:val="none" w:sz="0" w:space="0" w:color="auto"/>
                  </w:divBdr>
                  <w:divsChild>
                    <w:div w:id="66964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147">
      <w:bodyDiv w:val="1"/>
      <w:marLeft w:val="0"/>
      <w:marRight w:val="0"/>
      <w:marTop w:val="0"/>
      <w:marBottom w:val="0"/>
      <w:divBdr>
        <w:top w:val="none" w:sz="0" w:space="0" w:color="auto"/>
        <w:left w:val="none" w:sz="0" w:space="0" w:color="auto"/>
        <w:bottom w:val="none" w:sz="0" w:space="0" w:color="auto"/>
        <w:right w:val="none" w:sz="0" w:space="0" w:color="auto"/>
      </w:divBdr>
    </w:div>
    <w:div w:id="1806701837">
      <w:bodyDiv w:val="1"/>
      <w:marLeft w:val="0"/>
      <w:marRight w:val="0"/>
      <w:marTop w:val="0"/>
      <w:marBottom w:val="0"/>
      <w:divBdr>
        <w:top w:val="none" w:sz="0" w:space="0" w:color="auto"/>
        <w:left w:val="none" w:sz="0" w:space="0" w:color="auto"/>
        <w:bottom w:val="none" w:sz="0" w:space="0" w:color="auto"/>
        <w:right w:val="none" w:sz="0" w:space="0" w:color="auto"/>
      </w:divBdr>
    </w:div>
    <w:div w:id="1836803548">
      <w:bodyDiv w:val="1"/>
      <w:marLeft w:val="0"/>
      <w:marRight w:val="0"/>
      <w:marTop w:val="0"/>
      <w:marBottom w:val="0"/>
      <w:divBdr>
        <w:top w:val="none" w:sz="0" w:space="0" w:color="auto"/>
        <w:left w:val="none" w:sz="0" w:space="0" w:color="auto"/>
        <w:bottom w:val="none" w:sz="0" w:space="0" w:color="auto"/>
        <w:right w:val="none" w:sz="0" w:space="0" w:color="auto"/>
      </w:divBdr>
    </w:div>
    <w:div w:id="1841846885">
      <w:bodyDiv w:val="1"/>
      <w:marLeft w:val="0"/>
      <w:marRight w:val="0"/>
      <w:marTop w:val="0"/>
      <w:marBottom w:val="0"/>
      <w:divBdr>
        <w:top w:val="none" w:sz="0" w:space="0" w:color="auto"/>
        <w:left w:val="none" w:sz="0" w:space="0" w:color="auto"/>
        <w:bottom w:val="none" w:sz="0" w:space="0" w:color="auto"/>
        <w:right w:val="none" w:sz="0" w:space="0" w:color="auto"/>
      </w:divBdr>
    </w:div>
    <w:div w:id="1851525685">
      <w:bodyDiv w:val="1"/>
      <w:marLeft w:val="0"/>
      <w:marRight w:val="0"/>
      <w:marTop w:val="0"/>
      <w:marBottom w:val="0"/>
      <w:divBdr>
        <w:top w:val="none" w:sz="0" w:space="0" w:color="auto"/>
        <w:left w:val="none" w:sz="0" w:space="0" w:color="auto"/>
        <w:bottom w:val="none" w:sz="0" w:space="0" w:color="auto"/>
        <w:right w:val="none" w:sz="0" w:space="0" w:color="auto"/>
      </w:divBdr>
    </w:div>
    <w:div w:id="1869099664">
      <w:bodyDiv w:val="1"/>
      <w:marLeft w:val="0"/>
      <w:marRight w:val="0"/>
      <w:marTop w:val="0"/>
      <w:marBottom w:val="0"/>
      <w:divBdr>
        <w:top w:val="none" w:sz="0" w:space="0" w:color="auto"/>
        <w:left w:val="none" w:sz="0" w:space="0" w:color="auto"/>
        <w:bottom w:val="none" w:sz="0" w:space="0" w:color="auto"/>
        <w:right w:val="none" w:sz="0" w:space="0" w:color="auto"/>
      </w:divBdr>
    </w:div>
    <w:div w:id="1892644949">
      <w:bodyDiv w:val="1"/>
      <w:marLeft w:val="0"/>
      <w:marRight w:val="0"/>
      <w:marTop w:val="0"/>
      <w:marBottom w:val="0"/>
      <w:divBdr>
        <w:top w:val="none" w:sz="0" w:space="0" w:color="auto"/>
        <w:left w:val="none" w:sz="0" w:space="0" w:color="auto"/>
        <w:bottom w:val="none" w:sz="0" w:space="0" w:color="auto"/>
        <w:right w:val="none" w:sz="0" w:space="0" w:color="auto"/>
      </w:divBdr>
    </w:div>
    <w:div w:id="1928952400">
      <w:bodyDiv w:val="1"/>
      <w:marLeft w:val="0"/>
      <w:marRight w:val="0"/>
      <w:marTop w:val="0"/>
      <w:marBottom w:val="0"/>
      <w:divBdr>
        <w:top w:val="none" w:sz="0" w:space="0" w:color="auto"/>
        <w:left w:val="none" w:sz="0" w:space="0" w:color="auto"/>
        <w:bottom w:val="none" w:sz="0" w:space="0" w:color="auto"/>
        <w:right w:val="none" w:sz="0" w:space="0" w:color="auto"/>
      </w:divBdr>
    </w:div>
    <w:div w:id="2000688515">
      <w:bodyDiv w:val="1"/>
      <w:marLeft w:val="0"/>
      <w:marRight w:val="0"/>
      <w:marTop w:val="0"/>
      <w:marBottom w:val="0"/>
      <w:divBdr>
        <w:top w:val="none" w:sz="0" w:space="0" w:color="auto"/>
        <w:left w:val="none" w:sz="0" w:space="0" w:color="auto"/>
        <w:bottom w:val="none" w:sz="0" w:space="0" w:color="auto"/>
        <w:right w:val="none" w:sz="0" w:space="0" w:color="auto"/>
      </w:divBdr>
    </w:div>
    <w:div w:id="2022316151">
      <w:bodyDiv w:val="1"/>
      <w:marLeft w:val="0"/>
      <w:marRight w:val="0"/>
      <w:marTop w:val="0"/>
      <w:marBottom w:val="0"/>
      <w:divBdr>
        <w:top w:val="none" w:sz="0" w:space="0" w:color="auto"/>
        <w:left w:val="none" w:sz="0" w:space="0" w:color="auto"/>
        <w:bottom w:val="none" w:sz="0" w:space="0" w:color="auto"/>
        <w:right w:val="none" w:sz="0" w:space="0" w:color="auto"/>
      </w:divBdr>
    </w:div>
    <w:div w:id="2043748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www.microsoft.com/express/sql/download/"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image" Target="media/image4.png"/><Relationship Id="rId34" Type="http://schemas.openxmlformats.org/officeDocument/2006/relationships/image" Target="media/image12.png"/><Relationship Id="rId42" Type="http://schemas.openxmlformats.org/officeDocument/2006/relationships/hyperlink" Target="https://windows.azure.com/" TargetMode="External"/><Relationship Id="rId47" Type="http://schemas.openxmlformats.org/officeDocument/2006/relationships/hyperlink" Target="http://www.microsoft.com/downloads/en/details.aspx?FamilyID=d89640fc-c552-446e-aead-b1e0d940f31b" TargetMode="External"/><Relationship Id="rId50" Type="http://schemas.openxmlformats.org/officeDocument/2006/relationships/hyperlink" Target="http://blog.smarx.com/posts/custom-domain-names-in-windows-azure" TargetMode="External"/><Relationship Id="rId55" Type="http://schemas.openxmlformats.org/officeDocument/2006/relationships/header" Target="header3.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hyperlink" Target="http://go.microsoft.com/fwlink/?LinkID=128752" TargetMode="External"/><Relationship Id="rId25" Type="http://schemas.openxmlformats.org/officeDocument/2006/relationships/hyperlink" Target="http://windows.azure.com"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hyperlink" Target="http://portal.appfabriclabs.com/"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msdn.microsoft.com/vstudio/products/" TargetMode="External"/><Relationship Id="rId20" Type="http://schemas.openxmlformats.org/officeDocument/2006/relationships/image" Target="media/image3.png"/><Relationship Id="rId29" Type="http://schemas.openxmlformats.org/officeDocument/2006/relationships/hyperlink" Target="http://sqlazuremw.codeplex.com/" TargetMode="External"/><Relationship Id="rId41" Type="http://schemas.openxmlformats.org/officeDocument/2006/relationships/image" Target="media/image17.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hyperlink" Target="http://www.microsoft.com/windowsazure/pricing/" TargetMode="External"/><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hyperlink" Target="http://clumsyleaf.com/products/cloudxplorer" TargetMode="External"/><Relationship Id="rId45" Type="http://schemas.openxmlformats.org/officeDocument/2006/relationships/hyperlink" Target="http://msdn.microsoft.com/en-us/library/ee460799.aspx" TargetMode="External"/><Relationship Id="rId53" Type="http://schemas.openxmlformats.org/officeDocument/2006/relationships/footer" Target="footer1.xml"/><Relationship Id="rId58"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hyperlink" Target="http://msdn.microsoft.com/en-us/library/ee814754.aspx"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hyperlink" Target="http://umbracoacsextensions.codeplex.com" TargetMode="External"/><Relationship Id="rId57"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hyperlink" Target="http://windows.azure.com" TargetMode="External"/><Relationship Id="rId31" Type="http://schemas.openxmlformats.org/officeDocument/2006/relationships/hyperlink" Target="http://umbraco.codeplex.com" TargetMode="External"/><Relationship Id="rId44" Type="http://schemas.openxmlformats.org/officeDocument/2006/relationships/image" Target="media/image18.png"/><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www.microsoft.com/windowsazure/compute/default.aspx" TargetMode="Externa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hyperlink" Target="http://windows.azure.com" TargetMode="External"/><Relationship Id="rId43" Type="http://schemas.openxmlformats.org/officeDocument/2006/relationships/hyperlink" Target="http://windows.azure.com" TargetMode="External"/><Relationship Id="rId48" Type="http://schemas.openxmlformats.org/officeDocument/2006/relationships/image" Target="media/image19.png"/><Relationship Id="rId56" Type="http://schemas.openxmlformats.org/officeDocument/2006/relationships/footer" Target="footer3.xml"/><Relationship Id="rId8" Type="http://schemas.microsoft.com/office/2007/relationships/stylesWithEffects" Target="stylesWithEffects.xml"/><Relationship Id="rId51" Type="http://schemas.openxmlformats.org/officeDocument/2006/relationships/header" Target="header1.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gestreift\AppData\Roaming\Microsoft\Templates\ppConten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082065158"/>
        <w:category>
          <w:name w:val="General"/>
          <w:gallery w:val="placeholder"/>
        </w:category>
        <w:types>
          <w:type w:val="bbPlcHdr"/>
        </w:types>
        <w:behaviors>
          <w:behavior w:val="content"/>
        </w:behaviors>
        <w:guid w:val="{7CF664C2-276D-44ED-811C-506D0469A3F8}"/>
      </w:docPartPr>
      <w:docPartBody>
        <w:p w:rsidR="00426169" w:rsidRDefault="009927AA">
          <w:r w:rsidRPr="00497DE0">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337DC1"/>
    <w:rsid w:val="00010B4F"/>
    <w:rsid w:val="00011361"/>
    <w:rsid w:val="00041CD0"/>
    <w:rsid w:val="0004550D"/>
    <w:rsid w:val="0004573B"/>
    <w:rsid w:val="000539C6"/>
    <w:rsid w:val="0007538A"/>
    <w:rsid w:val="00084F6E"/>
    <w:rsid w:val="00085915"/>
    <w:rsid w:val="00087A08"/>
    <w:rsid w:val="000947A6"/>
    <w:rsid w:val="00096AB0"/>
    <w:rsid w:val="000C4F1E"/>
    <w:rsid w:val="000C7FEC"/>
    <w:rsid w:val="000D76FA"/>
    <w:rsid w:val="000F30BD"/>
    <w:rsid w:val="000F7E88"/>
    <w:rsid w:val="001132A4"/>
    <w:rsid w:val="00120920"/>
    <w:rsid w:val="001252A0"/>
    <w:rsid w:val="001376D3"/>
    <w:rsid w:val="00142D95"/>
    <w:rsid w:val="00164853"/>
    <w:rsid w:val="0019613C"/>
    <w:rsid w:val="001C1168"/>
    <w:rsid w:val="001D3769"/>
    <w:rsid w:val="001E13A5"/>
    <w:rsid w:val="00203379"/>
    <w:rsid w:val="0021073F"/>
    <w:rsid w:val="00211ED2"/>
    <w:rsid w:val="00217A17"/>
    <w:rsid w:val="0022431B"/>
    <w:rsid w:val="00232F71"/>
    <w:rsid w:val="00235F95"/>
    <w:rsid w:val="00256D80"/>
    <w:rsid w:val="002648D9"/>
    <w:rsid w:val="00266F70"/>
    <w:rsid w:val="00287672"/>
    <w:rsid w:val="00287A9F"/>
    <w:rsid w:val="00294CE3"/>
    <w:rsid w:val="002A41FA"/>
    <w:rsid w:val="002A6343"/>
    <w:rsid w:val="002A6F10"/>
    <w:rsid w:val="002D428B"/>
    <w:rsid w:val="002E2B6E"/>
    <w:rsid w:val="00302C48"/>
    <w:rsid w:val="00306240"/>
    <w:rsid w:val="00310153"/>
    <w:rsid w:val="00312AB1"/>
    <w:rsid w:val="003156D6"/>
    <w:rsid w:val="00315D1E"/>
    <w:rsid w:val="0033033B"/>
    <w:rsid w:val="00334EAD"/>
    <w:rsid w:val="00337DC1"/>
    <w:rsid w:val="00343F55"/>
    <w:rsid w:val="003567D2"/>
    <w:rsid w:val="00371A96"/>
    <w:rsid w:val="00381FAB"/>
    <w:rsid w:val="00384A65"/>
    <w:rsid w:val="003B3608"/>
    <w:rsid w:val="003B533B"/>
    <w:rsid w:val="003D090A"/>
    <w:rsid w:val="003D3827"/>
    <w:rsid w:val="003E3E76"/>
    <w:rsid w:val="003E41C4"/>
    <w:rsid w:val="003F2B16"/>
    <w:rsid w:val="003F2E57"/>
    <w:rsid w:val="003F5386"/>
    <w:rsid w:val="00403778"/>
    <w:rsid w:val="004178B2"/>
    <w:rsid w:val="004255F8"/>
    <w:rsid w:val="00426169"/>
    <w:rsid w:val="0043746E"/>
    <w:rsid w:val="004419DE"/>
    <w:rsid w:val="00443863"/>
    <w:rsid w:val="0045594F"/>
    <w:rsid w:val="00485EFC"/>
    <w:rsid w:val="004A2B58"/>
    <w:rsid w:val="004A389D"/>
    <w:rsid w:val="004A7457"/>
    <w:rsid w:val="004B68F5"/>
    <w:rsid w:val="004C3FA3"/>
    <w:rsid w:val="004D33B9"/>
    <w:rsid w:val="004D405D"/>
    <w:rsid w:val="004D6EC7"/>
    <w:rsid w:val="004E6102"/>
    <w:rsid w:val="004F3745"/>
    <w:rsid w:val="004F70C6"/>
    <w:rsid w:val="00501F1C"/>
    <w:rsid w:val="00512DFA"/>
    <w:rsid w:val="00514E5C"/>
    <w:rsid w:val="005257A9"/>
    <w:rsid w:val="00532EC9"/>
    <w:rsid w:val="0053392C"/>
    <w:rsid w:val="00536FD7"/>
    <w:rsid w:val="00544BC6"/>
    <w:rsid w:val="00552D33"/>
    <w:rsid w:val="005640EF"/>
    <w:rsid w:val="00575C69"/>
    <w:rsid w:val="00593C49"/>
    <w:rsid w:val="005A58AE"/>
    <w:rsid w:val="005B00FD"/>
    <w:rsid w:val="005B1461"/>
    <w:rsid w:val="005B2D04"/>
    <w:rsid w:val="005B36BE"/>
    <w:rsid w:val="005C0E59"/>
    <w:rsid w:val="005C2FBF"/>
    <w:rsid w:val="005D093F"/>
    <w:rsid w:val="005D5504"/>
    <w:rsid w:val="005F1642"/>
    <w:rsid w:val="005F7CAF"/>
    <w:rsid w:val="006008AC"/>
    <w:rsid w:val="00611F0E"/>
    <w:rsid w:val="006125B0"/>
    <w:rsid w:val="0061336C"/>
    <w:rsid w:val="00623E3D"/>
    <w:rsid w:val="00630A0B"/>
    <w:rsid w:val="0065056B"/>
    <w:rsid w:val="00682835"/>
    <w:rsid w:val="00683E2C"/>
    <w:rsid w:val="00690183"/>
    <w:rsid w:val="006913A5"/>
    <w:rsid w:val="006936DC"/>
    <w:rsid w:val="006B061E"/>
    <w:rsid w:val="006B2090"/>
    <w:rsid w:val="006C2858"/>
    <w:rsid w:val="006C7A1C"/>
    <w:rsid w:val="006D17AE"/>
    <w:rsid w:val="006D1A99"/>
    <w:rsid w:val="006D409F"/>
    <w:rsid w:val="006E213A"/>
    <w:rsid w:val="006E3D2B"/>
    <w:rsid w:val="0070507E"/>
    <w:rsid w:val="00740AE8"/>
    <w:rsid w:val="00744C4B"/>
    <w:rsid w:val="00750186"/>
    <w:rsid w:val="00753E92"/>
    <w:rsid w:val="00756965"/>
    <w:rsid w:val="00757177"/>
    <w:rsid w:val="00765E4E"/>
    <w:rsid w:val="00766E20"/>
    <w:rsid w:val="007721C9"/>
    <w:rsid w:val="00781719"/>
    <w:rsid w:val="00791B3C"/>
    <w:rsid w:val="0079440A"/>
    <w:rsid w:val="0079522C"/>
    <w:rsid w:val="007A4D69"/>
    <w:rsid w:val="007B598B"/>
    <w:rsid w:val="007D39C8"/>
    <w:rsid w:val="007E15F6"/>
    <w:rsid w:val="007E317D"/>
    <w:rsid w:val="007F0708"/>
    <w:rsid w:val="00815500"/>
    <w:rsid w:val="00833BE8"/>
    <w:rsid w:val="00833CC4"/>
    <w:rsid w:val="00841853"/>
    <w:rsid w:val="008513E6"/>
    <w:rsid w:val="00861857"/>
    <w:rsid w:val="008641C6"/>
    <w:rsid w:val="00870EB8"/>
    <w:rsid w:val="008A762B"/>
    <w:rsid w:val="008B225A"/>
    <w:rsid w:val="008B7F6B"/>
    <w:rsid w:val="008C0535"/>
    <w:rsid w:val="008D3F91"/>
    <w:rsid w:val="008D7443"/>
    <w:rsid w:val="008F3717"/>
    <w:rsid w:val="008F7F8B"/>
    <w:rsid w:val="0090069D"/>
    <w:rsid w:val="009079D7"/>
    <w:rsid w:val="00917F2B"/>
    <w:rsid w:val="00926E60"/>
    <w:rsid w:val="009316CE"/>
    <w:rsid w:val="00936096"/>
    <w:rsid w:val="009423D1"/>
    <w:rsid w:val="009547C3"/>
    <w:rsid w:val="00966F76"/>
    <w:rsid w:val="009749D6"/>
    <w:rsid w:val="0097540F"/>
    <w:rsid w:val="009875B7"/>
    <w:rsid w:val="009927AA"/>
    <w:rsid w:val="0099689F"/>
    <w:rsid w:val="009A323D"/>
    <w:rsid w:val="009A48C0"/>
    <w:rsid w:val="009A79FD"/>
    <w:rsid w:val="009C00F4"/>
    <w:rsid w:val="009C0D78"/>
    <w:rsid w:val="009C41F7"/>
    <w:rsid w:val="009D1ABA"/>
    <w:rsid w:val="009E1BA4"/>
    <w:rsid w:val="009E59B9"/>
    <w:rsid w:val="009F041F"/>
    <w:rsid w:val="009F3BFF"/>
    <w:rsid w:val="00A0268C"/>
    <w:rsid w:val="00A040B3"/>
    <w:rsid w:val="00A176D9"/>
    <w:rsid w:val="00A24B91"/>
    <w:rsid w:val="00A31F36"/>
    <w:rsid w:val="00A36DE6"/>
    <w:rsid w:val="00A40196"/>
    <w:rsid w:val="00A44CD4"/>
    <w:rsid w:val="00A73D6A"/>
    <w:rsid w:val="00A8529D"/>
    <w:rsid w:val="00A95981"/>
    <w:rsid w:val="00AA6E7D"/>
    <w:rsid w:val="00AB004A"/>
    <w:rsid w:val="00AB662C"/>
    <w:rsid w:val="00AD471C"/>
    <w:rsid w:val="00AE1A64"/>
    <w:rsid w:val="00AF7E66"/>
    <w:rsid w:val="00B068DA"/>
    <w:rsid w:val="00B20360"/>
    <w:rsid w:val="00B32222"/>
    <w:rsid w:val="00B42DB5"/>
    <w:rsid w:val="00B539EA"/>
    <w:rsid w:val="00B65331"/>
    <w:rsid w:val="00B74949"/>
    <w:rsid w:val="00B80150"/>
    <w:rsid w:val="00B838F8"/>
    <w:rsid w:val="00B8392F"/>
    <w:rsid w:val="00B9182A"/>
    <w:rsid w:val="00BA2A58"/>
    <w:rsid w:val="00BC2999"/>
    <w:rsid w:val="00BC2F8D"/>
    <w:rsid w:val="00BC3323"/>
    <w:rsid w:val="00BC674B"/>
    <w:rsid w:val="00BD1E15"/>
    <w:rsid w:val="00BE1762"/>
    <w:rsid w:val="00BE3F38"/>
    <w:rsid w:val="00BF3104"/>
    <w:rsid w:val="00BF6450"/>
    <w:rsid w:val="00C2452D"/>
    <w:rsid w:val="00C31DA2"/>
    <w:rsid w:val="00C4109E"/>
    <w:rsid w:val="00C4453F"/>
    <w:rsid w:val="00C452F5"/>
    <w:rsid w:val="00C64972"/>
    <w:rsid w:val="00C713A0"/>
    <w:rsid w:val="00C744DB"/>
    <w:rsid w:val="00C87459"/>
    <w:rsid w:val="00C87CB3"/>
    <w:rsid w:val="00C915F4"/>
    <w:rsid w:val="00C97F59"/>
    <w:rsid w:val="00CC3827"/>
    <w:rsid w:val="00CD059B"/>
    <w:rsid w:val="00CD4915"/>
    <w:rsid w:val="00CD4BF7"/>
    <w:rsid w:val="00CF4483"/>
    <w:rsid w:val="00CF6B10"/>
    <w:rsid w:val="00CF7452"/>
    <w:rsid w:val="00D10643"/>
    <w:rsid w:val="00D10C18"/>
    <w:rsid w:val="00D10F1C"/>
    <w:rsid w:val="00D13BC6"/>
    <w:rsid w:val="00D15E5C"/>
    <w:rsid w:val="00D30F73"/>
    <w:rsid w:val="00D566F2"/>
    <w:rsid w:val="00D61CBE"/>
    <w:rsid w:val="00D85A1F"/>
    <w:rsid w:val="00D87243"/>
    <w:rsid w:val="00DA45FB"/>
    <w:rsid w:val="00DB201C"/>
    <w:rsid w:val="00DB68D0"/>
    <w:rsid w:val="00DC4963"/>
    <w:rsid w:val="00DE42D7"/>
    <w:rsid w:val="00E00725"/>
    <w:rsid w:val="00E03E71"/>
    <w:rsid w:val="00E073D9"/>
    <w:rsid w:val="00E077DD"/>
    <w:rsid w:val="00E07B87"/>
    <w:rsid w:val="00E3623E"/>
    <w:rsid w:val="00E5091A"/>
    <w:rsid w:val="00E5511B"/>
    <w:rsid w:val="00E60929"/>
    <w:rsid w:val="00E75FA4"/>
    <w:rsid w:val="00E813FE"/>
    <w:rsid w:val="00E90118"/>
    <w:rsid w:val="00E91AE5"/>
    <w:rsid w:val="00E92082"/>
    <w:rsid w:val="00E928D2"/>
    <w:rsid w:val="00EC0916"/>
    <w:rsid w:val="00EC09B7"/>
    <w:rsid w:val="00ED3944"/>
    <w:rsid w:val="00EE2838"/>
    <w:rsid w:val="00EE52E6"/>
    <w:rsid w:val="00EE67C6"/>
    <w:rsid w:val="00EE7994"/>
    <w:rsid w:val="00F05996"/>
    <w:rsid w:val="00F138E4"/>
    <w:rsid w:val="00F27827"/>
    <w:rsid w:val="00F27D47"/>
    <w:rsid w:val="00F32374"/>
    <w:rsid w:val="00F413DB"/>
    <w:rsid w:val="00F54CCA"/>
    <w:rsid w:val="00F95F4E"/>
    <w:rsid w:val="00FB78E4"/>
    <w:rsid w:val="00FC7257"/>
    <w:rsid w:val="00FE1E7F"/>
    <w:rsid w:val="00FE2F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6E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27AA"/>
    <w:rPr>
      <w:color w:val="808080"/>
    </w:rPr>
  </w:style>
  <w:style w:type="paragraph" w:customStyle="1" w:styleId="3CEC19529A454640BAB9F8645A22C6A6">
    <w:name w:val="3CEC19529A454640BAB9F8645A22C6A6"/>
    <w:rsid w:val="00337DC1"/>
  </w:style>
  <w:style w:type="paragraph" w:customStyle="1" w:styleId="6B3F0A97DAEC4EE0A2F5C4FF09F409FD">
    <w:name w:val="6B3F0A97DAEC4EE0A2F5C4FF09F409FD"/>
    <w:rsid w:val="00337DC1"/>
  </w:style>
  <w:style w:type="paragraph" w:customStyle="1" w:styleId="FE73F023B1A7438AAD852F90B8889775">
    <w:name w:val="FE73F023B1A7438AAD852F90B8889775"/>
    <w:rsid w:val="00337DC1"/>
  </w:style>
  <w:style w:type="paragraph" w:customStyle="1" w:styleId="784259D30A3E4123B1FD62812D1D6738">
    <w:name w:val="784259D30A3E4123B1FD62812D1D6738"/>
    <w:rsid w:val="00C4453F"/>
  </w:style>
  <w:style w:type="paragraph" w:customStyle="1" w:styleId="3000DBE580814E3989B2CACD0C65FF8F">
    <w:name w:val="3000DBE580814E3989B2CACD0C65FF8F"/>
    <w:rsid w:val="00F27827"/>
  </w:style>
  <w:style w:type="paragraph" w:customStyle="1" w:styleId="8C589F7D01C34D84AC99DE6F9E3A89A0">
    <w:name w:val="8C589F7D01C34D84AC99DE6F9E3A89A0"/>
    <w:rsid w:val="00F27827"/>
  </w:style>
  <w:style w:type="paragraph" w:customStyle="1" w:styleId="E0DCD592CD8B41F59C0716D8F46A865C">
    <w:name w:val="E0DCD592CD8B41F59C0716D8F46A865C"/>
    <w:rsid w:val="00E91AE5"/>
  </w:style>
  <w:style w:type="paragraph" w:customStyle="1" w:styleId="2CAC0268303243859EAE6E98D81DE23D">
    <w:name w:val="2CAC0268303243859EAE6E98D81DE23D"/>
    <w:rsid w:val="0022431B"/>
  </w:style>
  <w:style w:type="paragraph" w:customStyle="1" w:styleId="56422F4EC3B34C4D919AC212FC2098EF">
    <w:name w:val="56422F4EC3B34C4D919AC212FC2098EF"/>
    <w:rsid w:val="00917F2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1 6 " ? > < D o c S e t t i n g s   x m l n s : x s i = " h t t p : / / w w w . w 3 . o r g / 2 0 0 1 / X M L S c h e m a - i n s t a n c e "   x m l n s : x s d = " h t t p : / / w w w . w 3 . o r g / 2 0 0 1 / X M L S c h e m a " >  
     < R e v i e w > t r u e < / R e v i e w >  
     < R e v i e w M o d e > A l l < / R e v i e w M o d e >  
     < S u p r e s s i o n s / >  
 < / D o c S e t t i n g s > 
</file>

<file path=customXml/item2.xml>��< ? x m l   v e r s i o n = " 1 . 0 "   e n c o d i n g = " u t f - 1 6 " ? > < t o c   x m l n s : x s i = " h t t p : / / w w w . w 3 . o r g / 2 0 0 1 / X M L S c h e m a - i n s t a n c e "   x m l n s : x s d = " h t t p : / / w w w . w 3 . o r g / 2 0 0 1 / X M L S c h e m a " >  
     < t o p i c   i d = " 3 b b d 6 5 b b - 8 0 4 f - 4 1 f c - b 2 6 e - 9 2 9 e 8 d d 1 8 0 7 5 "   t i t l e = " O v e r v i e w "   s t y l e = " T o p i c " / >  
     < t o p i c   i d = " b 3 9 c 4 5 f e - 7 5 0 2 - 4 6 f 6 - 8 b 7 f - 1 e 6 8 2 7 0 f 7 e 6 0 "   t i t l e = " G e t   S t a r t e d "   s t y l e = " T o p i c " / >  
     < t o p i c   i d = " a b 9 d 0 5 f 0 - c 2 c 2 - 4 e c 0 - 8 0 7 5 - 3 8 e 2 6 3 f 5 e 8 a 0 "   t i t l e = " N e x t   S t e p s "   s t y l e = " T o p i c " / >  
 < / t o c > 
</file>

<file path=customXml/item3.xml>��< ? x m l   v e r s i o n = " 1 . 0 "   e n c o d i n g = " u t f - 1 6 " ? > < t o c   x m l n s : x s i = " h t t p : / / w w w . w 3 . o r g / 2 0 0 1 / X M L S c h e m a - i n s t a n c e "   x m l n s : x s d = " h t t p : / / w w w . w 3 . o r g / 2 0 0 1 / X M L S c h e m a " >  
     < t o p i c   i d = " 3 b b d 6 5 b b - 8 0 4 f - 4 1 f c - b 2 6 e - 9 2 9 e 8 d d 1 8 0 7 5 "   t i t l e = " O v e r v i e w "   s t y l e = " T o p i c " / >  
     < t o p i c   i d = " b 3 9 c 4 5 f e - 7 5 0 2 - 4 6 f 6 - 8 b 7 f - 1 e 6 8 2 7 0 f 7 e 6 0 "   t i t l e = " G e t   S t a r t e d "   s t y l e = " T o p i c " / >  
     < t o p i c   i d = " a b 9 d 0 5 f 0 - c 2 c 2 - 4 e c 0 - 8 0 7 5 - 3 8 e 2 6 3 f 5 e 8 a 0 "   t i t l e = " N e x t   S t e p s "   s t y l e = " T o p i c " / >  
 < / t o c > 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DE967-00D8-490B-A1A0-66784B668713}">
  <ds:schemaRefs>
    <ds:schemaRef ds:uri="http://www.w3.org/2001/XMLSchema"/>
  </ds:schemaRefs>
</ds:datastoreItem>
</file>

<file path=customXml/itemProps2.xml><?xml version="1.0" encoding="utf-8"?>
<ds:datastoreItem xmlns:ds="http://schemas.openxmlformats.org/officeDocument/2006/customXml" ds:itemID="{10690762-7480-4180-9961-960D8BE20429}">
  <ds:schemaRefs>
    <ds:schemaRef ds:uri="http://www.w3.org/2001/XMLSchema"/>
  </ds:schemaRefs>
</ds:datastoreItem>
</file>

<file path=customXml/itemProps3.xml><?xml version="1.0" encoding="utf-8"?>
<ds:datastoreItem xmlns:ds="http://schemas.openxmlformats.org/officeDocument/2006/customXml" ds:itemID="{E4531B47-E937-4226-9BAE-C996C240CBEE}">
  <ds:schemaRefs>
    <ds:schemaRef ds:uri="http://www.w3.org/2001/XMLSchema"/>
  </ds:schemaRefs>
</ds:datastoreItem>
</file>

<file path=customXml/itemProps4.xml><?xml version="1.0" encoding="utf-8"?>
<ds:datastoreItem xmlns:ds="http://schemas.openxmlformats.org/officeDocument/2006/customXml" ds:itemID="{09B76B4C-6703-4518-92DD-540A51E06A32}">
  <ds:schemaRefs>
    <ds:schemaRef ds:uri="http://schemas.openxmlformats.org/officeDocument/2006/bibliography"/>
  </ds:schemaRefs>
</ds:datastoreItem>
</file>

<file path=customXml/itemProps5.xml><?xml version="1.0" encoding="utf-8"?>
<ds:datastoreItem xmlns:ds="http://schemas.openxmlformats.org/officeDocument/2006/customXml" ds:itemID="{09EDEADD-50BA-4823-A904-60E02BB8B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ppContent.dotx</Template>
  <TotalTime>738</TotalTime>
  <Pages>20</Pages>
  <Words>3203</Words>
  <Characters>18263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dc:creator>
  <cp:lastModifiedBy>Nahuel Beni</cp:lastModifiedBy>
  <cp:revision>354</cp:revision>
  <dcterms:created xsi:type="dcterms:W3CDTF">2011-03-13T23:02:00Z</dcterms:created>
  <dcterms:modified xsi:type="dcterms:W3CDTF">2011-05-02T14:19:00Z</dcterms:modified>
</cp:coreProperties>
</file>